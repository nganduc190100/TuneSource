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91251" w14:textId="6B687B0A" w:rsidR="00B25E65" w:rsidRPr="004F3D23" w:rsidRDefault="00B25E65" w:rsidP="00B25E65">
      <w:pPr>
        <w:rPr>
          <w:b/>
          <w:bCs/>
          <w:color w:val="FF0000"/>
          <w:sz w:val="44"/>
          <w:szCs w:val="44"/>
        </w:rPr>
      </w:pPr>
      <w:r w:rsidRPr="00B25E65">
        <w:rPr>
          <w:b/>
          <w:bCs/>
          <w:color w:val="0D0D0D" w:themeColor="text1" w:themeTint="F2"/>
          <w:sz w:val="44"/>
          <w:szCs w:val="44"/>
        </w:rPr>
        <w:t>Full name: Bùi Trung Đức</w:t>
      </w:r>
      <w:r w:rsidR="004F3D23">
        <w:rPr>
          <w:b/>
          <w:bCs/>
          <w:color w:val="0D0D0D" w:themeColor="text1" w:themeTint="F2"/>
          <w:sz w:val="44"/>
          <w:szCs w:val="44"/>
        </w:rPr>
        <w:t xml:space="preserve"> </w:t>
      </w:r>
      <w:r w:rsidR="004F3D23" w:rsidRPr="004F3D23">
        <w:rPr>
          <w:b/>
          <w:bCs/>
          <w:color w:val="FF0000"/>
          <w:sz w:val="44"/>
          <w:szCs w:val="44"/>
        </w:rPr>
        <w:t xml:space="preserve">(Sửa lại </w:t>
      </w:r>
      <w:proofErr w:type="gramStart"/>
      <w:r w:rsidR="004F3D23" w:rsidRPr="004F3D23">
        <w:rPr>
          <w:b/>
          <w:bCs/>
          <w:color w:val="FF0000"/>
          <w:sz w:val="44"/>
          <w:szCs w:val="44"/>
        </w:rPr>
        <w:t>theo</w:t>
      </w:r>
      <w:proofErr w:type="gramEnd"/>
      <w:r w:rsidR="004F3D23" w:rsidRPr="004F3D23">
        <w:rPr>
          <w:b/>
          <w:bCs/>
          <w:color w:val="FF0000"/>
          <w:sz w:val="44"/>
          <w:szCs w:val="44"/>
        </w:rPr>
        <w:t xml:space="preserve"> front sheet mẫu)</w:t>
      </w:r>
    </w:p>
    <w:p w14:paraId="624D528F" w14:textId="0030973B" w:rsidR="00B25E65" w:rsidRPr="00B25E65" w:rsidRDefault="00B25E65" w:rsidP="00B25E65">
      <w:pPr>
        <w:rPr>
          <w:b/>
          <w:bCs/>
          <w:color w:val="0D0D0D" w:themeColor="text1" w:themeTint="F2"/>
          <w:sz w:val="44"/>
          <w:szCs w:val="44"/>
        </w:rPr>
      </w:pPr>
      <w:r w:rsidRPr="00B25E65">
        <w:rPr>
          <w:b/>
          <w:bCs/>
          <w:color w:val="0D0D0D" w:themeColor="text1" w:themeTint="F2"/>
          <w:sz w:val="44"/>
          <w:szCs w:val="44"/>
        </w:rPr>
        <w:t>Student ID: BHAF190100</w:t>
      </w:r>
    </w:p>
    <w:p w14:paraId="54A954FE" w14:textId="77777777" w:rsidR="00B25E65" w:rsidRDefault="00B25E65" w:rsidP="006153D2">
      <w:pPr>
        <w:rPr>
          <w:b/>
          <w:bCs/>
          <w:color w:val="FF0000"/>
          <w:sz w:val="44"/>
          <w:szCs w:val="44"/>
        </w:rPr>
      </w:pPr>
    </w:p>
    <w:p w14:paraId="04590B28" w14:textId="19BACFCA" w:rsidR="00B25E65" w:rsidRDefault="00B25E65" w:rsidP="006153D2">
      <w:pPr>
        <w:rPr>
          <w:b/>
          <w:bCs/>
          <w:color w:val="FF0000"/>
          <w:sz w:val="44"/>
          <w:szCs w:val="44"/>
        </w:rPr>
      </w:pPr>
      <w:r>
        <w:rPr>
          <w:noProof/>
        </w:rPr>
        <w:drawing>
          <wp:inline distT="0" distB="0" distL="0" distR="0" wp14:anchorId="7EA261CD" wp14:editId="7A600DF3">
            <wp:extent cx="5768340" cy="3225018"/>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5997" cy="3408208"/>
                    </a:xfrm>
                    <a:prstGeom prst="rect">
                      <a:avLst/>
                    </a:prstGeom>
                    <a:noFill/>
                    <a:ln>
                      <a:noFill/>
                    </a:ln>
                  </pic:spPr>
                </pic:pic>
              </a:graphicData>
            </a:graphic>
          </wp:inline>
        </w:drawing>
      </w:r>
    </w:p>
    <w:p w14:paraId="2EC228F0" w14:textId="16327082" w:rsidR="00B25E65" w:rsidRDefault="00B25E65" w:rsidP="00B25E65">
      <w:pPr>
        <w:ind w:left="2160" w:firstLine="720"/>
        <w:rPr>
          <w:b/>
          <w:bCs/>
          <w:color w:val="0D0D0D" w:themeColor="text1" w:themeTint="F2"/>
          <w:sz w:val="48"/>
          <w:szCs w:val="48"/>
        </w:rPr>
      </w:pPr>
      <w:r w:rsidRPr="00B25E65">
        <w:rPr>
          <w:b/>
          <w:bCs/>
          <w:color w:val="0D0D0D" w:themeColor="text1" w:themeTint="F2"/>
          <w:sz w:val="48"/>
          <w:szCs w:val="48"/>
        </w:rPr>
        <w:t>FINAL ASSIGNMENT</w:t>
      </w:r>
    </w:p>
    <w:p w14:paraId="0915EDB0" w14:textId="77777777" w:rsidR="006E49E8" w:rsidRDefault="006E49E8" w:rsidP="00B25E65">
      <w:pPr>
        <w:ind w:left="2160" w:firstLine="720"/>
        <w:rPr>
          <w:b/>
          <w:bCs/>
          <w:color w:val="0D0D0D" w:themeColor="text1" w:themeTint="F2"/>
          <w:sz w:val="28"/>
          <w:szCs w:val="28"/>
        </w:rPr>
      </w:pPr>
    </w:p>
    <w:p w14:paraId="26CD81AE" w14:textId="7A221894" w:rsidR="00B25E65" w:rsidRPr="006E49E8" w:rsidRDefault="00B25E65" w:rsidP="00B25E65">
      <w:pPr>
        <w:ind w:left="2160" w:firstLine="720"/>
        <w:rPr>
          <w:b/>
          <w:bCs/>
          <w:color w:val="2E74B5" w:themeColor="accent1" w:themeShade="BF"/>
          <w:sz w:val="28"/>
          <w:szCs w:val="28"/>
        </w:rPr>
      </w:pPr>
      <w:r w:rsidRPr="006E49E8">
        <w:rPr>
          <w:b/>
          <w:bCs/>
          <w:color w:val="2E74B5" w:themeColor="accent1" w:themeShade="BF"/>
          <w:sz w:val="28"/>
          <w:szCs w:val="28"/>
        </w:rPr>
        <w:t>Module: DataBase</w:t>
      </w:r>
    </w:p>
    <w:p w14:paraId="34F4C628" w14:textId="51105470" w:rsidR="00B25E65" w:rsidRPr="006E49E8" w:rsidRDefault="00B25E65" w:rsidP="00B25E65">
      <w:pPr>
        <w:ind w:left="2160" w:firstLine="720"/>
        <w:rPr>
          <w:b/>
          <w:bCs/>
          <w:color w:val="2E74B5" w:themeColor="accent1" w:themeShade="BF"/>
          <w:sz w:val="28"/>
          <w:szCs w:val="28"/>
        </w:rPr>
      </w:pPr>
      <w:r w:rsidRPr="006E49E8">
        <w:rPr>
          <w:b/>
          <w:bCs/>
          <w:color w:val="2E74B5" w:themeColor="accent1" w:themeShade="BF"/>
          <w:sz w:val="28"/>
          <w:szCs w:val="28"/>
        </w:rPr>
        <w:t>Lecturer: Ngo Thi Mai Loan</w:t>
      </w:r>
    </w:p>
    <w:p w14:paraId="69043CC6" w14:textId="343897BE" w:rsidR="00B25E65" w:rsidRPr="006E49E8" w:rsidRDefault="00B25E65" w:rsidP="00B25E65">
      <w:pPr>
        <w:ind w:left="2160" w:firstLine="720"/>
        <w:rPr>
          <w:b/>
          <w:bCs/>
          <w:color w:val="2E74B5" w:themeColor="accent1" w:themeShade="BF"/>
          <w:sz w:val="28"/>
          <w:szCs w:val="28"/>
        </w:rPr>
      </w:pPr>
      <w:r w:rsidRPr="006E49E8">
        <w:rPr>
          <w:b/>
          <w:bCs/>
          <w:color w:val="2E74B5" w:themeColor="accent1" w:themeShade="BF"/>
          <w:sz w:val="28"/>
          <w:szCs w:val="28"/>
        </w:rPr>
        <w:t>Date of Submission: 19th</w:t>
      </w:r>
      <w:r w:rsidR="006E49E8" w:rsidRPr="006E49E8">
        <w:rPr>
          <w:color w:val="2E74B5" w:themeColor="accent1" w:themeShade="BF"/>
        </w:rPr>
        <w:t xml:space="preserve"> </w:t>
      </w:r>
      <w:r w:rsidR="006E49E8" w:rsidRPr="006E49E8">
        <w:rPr>
          <w:b/>
          <w:bCs/>
          <w:color w:val="2E74B5" w:themeColor="accent1" w:themeShade="BF"/>
          <w:sz w:val="28"/>
          <w:szCs w:val="28"/>
        </w:rPr>
        <w:t>June</w:t>
      </w:r>
      <w:r w:rsidRPr="006E49E8">
        <w:rPr>
          <w:b/>
          <w:bCs/>
          <w:color w:val="2E74B5" w:themeColor="accent1" w:themeShade="BF"/>
          <w:sz w:val="28"/>
          <w:szCs w:val="28"/>
        </w:rPr>
        <w:t>2020</w:t>
      </w:r>
    </w:p>
    <w:p w14:paraId="34E48427" w14:textId="77777777" w:rsidR="00B25E65" w:rsidRDefault="00B25E65" w:rsidP="006153D2">
      <w:pPr>
        <w:rPr>
          <w:b/>
          <w:bCs/>
          <w:color w:val="FF0000"/>
          <w:sz w:val="44"/>
          <w:szCs w:val="44"/>
        </w:rPr>
      </w:pPr>
    </w:p>
    <w:p w14:paraId="11B43DC4" w14:textId="77777777" w:rsidR="00B25E65" w:rsidRDefault="00B25E65" w:rsidP="006153D2">
      <w:pPr>
        <w:rPr>
          <w:b/>
          <w:bCs/>
          <w:color w:val="FF0000"/>
          <w:sz w:val="44"/>
          <w:szCs w:val="44"/>
        </w:rPr>
      </w:pPr>
    </w:p>
    <w:p w14:paraId="340CC3D9" w14:textId="77777777" w:rsidR="00B25E65" w:rsidRDefault="00B25E65" w:rsidP="006153D2">
      <w:pPr>
        <w:rPr>
          <w:b/>
          <w:bCs/>
          <w:color w:val="FF0000"/>
          <w:sz w:val="44"/>
          <w:szCs w:val="44"/>
        </w:rPr>
      </w:pPr>
    </w:p>
    <w:p w14:paraId="7BA92F23" w14:textId="77777777" w:rsidR="00B25E65" w:rsidRDefault="00B25E65" w:rsidP="006153D2">
      <w:pPr>
        <w:rPr>
          <w:b/>
          <w:bCs/>
          <w:color w:val="FF0000"/>
          <w:sz w:val="44"/>
          <w:szCs w:val="44"/>
        </w:rPr>
      </w:pPr>
    </w:p>
    <w:p w14:paraId="37FD6591" w14:textId="77777777" w:rsidR="00B25E65" w:rsidRDefault="00B25E65" w:rsidP="006153D2">
      <w:pPr>
        <w:rPr>
          <w:b/>
          <w:bCs/>
          <w:color w:val="FF0000"/>
          <w:sz w:val="44"/>
          <w:szCs w:val="44"/>
        </w:rPr>
      </w:pPr>
    </w:p>
    <w:p w14:paraId="79D7F108" w14:textId="77777777" w:rsidR="00B25E65" w:rsidRDefault="00B25E65" w:rsidP="006153D2">
      <w:pPr>
        <w:rPr>
          <w:b/>
          <w:bCs/>
          <w:color w:val="FF0000"/>
          <w:sz w:val="44"/>
          <w:szCs w:val="44"/>
        </w:rPr>
      </w:pPr>
    </w:p>
    <w:p w14:paraId="70A6AAF4" w14:textId="77777777" w:rsidR="00B25E65" w:rsidRDefault="00B25E65" w:rsidP="006153D2">
      <w:pPr>
        <w:rPr>
          <w:b/>
          <w:bCs/>
          <w:color w:val="FF0000"/>
          <w:sz w:val="44"/>
          <w:szCs w:val="44"/>
        </w:rPr>
      </w:pPr>
    </w:p>
    <w:p w14:paraId="2B5680F1" w14:textId="77777777" w:rsidR="00B25E65" w:rsidRDefault="00B25E65" w:rsidP="006153D2">
      <w:pPr>
        <w:rPr>
          <w:b/>
          <w:bCs/>
          <w:color w:val="FF0000"/>
          <w:sz w:val="44"/>
          <w:szCs w:val="44"/>
        </w:rPr>
      </w:pPr>
    </w:p>
    <w:p w14:paraId="2292B92B" w14:textId="72D6F440" w:rsidR="00B25E65" w:rsidRDefault="006E49E8" w:rsidP="006153D2">
      <w:pPr>
        <w:rPr>
          <w:b/>
          <w:bCs/>
          <w:color w:val="FF0000"/>
          <w:sz w:val="44"/>
          <w:szCs w:val="44"/>
        </w:rPr>
      </w:pPr>
      <w:r w:rsidRPr="006E49E8">
        <w:rPr>
          <w:b/>
          <w:bCs/>
          <w:color w:val="FF0000"/>
          <w:sz w:val="44"/>
          <w:szCs w:val="44"/>
        </w:rPr>
        <w:t>TABLE OF CONTENTS</w:t>
      </w:r>
    </w:p>
    <w:p w14:paraId="0E4BB469" w14:textId="0954E83B" w:rsidR="003752D8" w:rsidRPr="003752D8" w:rsidRDefault="003752D8" w:rsidP="006153D2">
      <w:pPr>
        <w:rPr>
          <w:b/>
          <w:bCs/>
          <w:color w:val="FF0000"/>
          <w:sz w:val="44"/>
          <w:szCs w:val="44"/>
        </w:rPr>
      </w:pPr>
      <w:r w:rsidRPr="003752D8">
        <w:rPr>
          <w:color w:val="FF0000"/>
          <w:sz w:val="24"/>
          <w:szCs w:val="24"/>
        </w:rPr>
        <w:t xml:space="preserve">You must use font </w:t>
      </w:r>
      <w:r w:rsidRPr="003752D8">
        <w:rPr>
          <w:i/>
          <w:color w:val="FF0000"/>
          <w:sz w:val="24"/>
          <w:szCs w:val="24"/>
        </w:rPr>
        <w:t>Calibri size 12, set number of the pages and use multiple line spacing at 1.3. Margins must be: left: 1.25 cm; right: 1 cm; top: 1 cm and bottom: 1 cm.</w:t>
      </w:r>
    </w:p>
    <w:p w14:paraId="50E8FDA1" w14:textId="3D71320F" w:rsidR="006E49E8" w:rsidRPr="006E49E8" w:rsidRDefault="006E49E8" w:rsidP="006E49E8">
      <w:pPr>
        <w:rPr>
          <w:b/>
          <w:bCs/>
          <w:sz w:val="36"/>
          <w:szCs w:val="36"/>
        </w:rPr>
      </w:pPr>
      <w:r w:rsidRPr="006E49E8">
        <w:rPr>
          <w:b/>
          <w:bCs/>
          <w:sz w:val="36"/>
          <w:szCs w:val="36"/>
        </w:rPr>
        <w:t>Introduction</w:t>
      </w:r>
      <w:r>
        <w:rPr>
          <w:b/>
          <w:bCs/>
          <w:sz w:val="36"/>
          <w:szCs w:val="36"/>
        </w:rPr>
        <w:t>…………………………………</w:t>
      </w:r>
      <w:r w:rsidR="003752D8">
        <w:rPr>
          <w:b/>
          <w:bCs/>
          <w:sz w:val="36"/>
          <w:szCs w:val="36"/>
        </w:rPr>
        <w:t xml:space="preserve"> </w:t>
      </w:r>
      <w:r>
        <w:rPr>
          <w:b/>
          <w:bCs/>
          <w:sz w:val="36"/>
          <w:szCs w:val="36"/>
        </w:rPr>
        <w:t>………………………………</w:t>
      </w:r>
      <w:r w:rsidRPr="006E49E8">
        <w:rPr>
          <w:b/>
          <w:bCs/>
          <w:sz w:val="36"/>
          <w:szCs w:val="36"/>
        </w:rPr>
        <w:tab/>
      </w:r>
      <w:r w:rsidR="004C1F97">
        <w:rPr>
          <w:b/>
          <w:bCs/>
          <w:sz w:val="36"/>
          <w:szCs w:val="36"/>
        </w:rPr>
        <w:t>4</w:t>
      </w:r>
    </w:p>
    <w:p w14:paraId="1556DAF0" w14:textId="3C9FF523" w:rsidR="006E49E8" w:rsidRPr="006E49E8" w:rsidRDefault="006E49E8" w:rsidP="006E49E8">
      <w:pPr>
        <w:rPr>
          <w:b/>
          <w:bCs/>
          <w:sz w:val="36"/>
          <w:szCs w:val="36"/>
        </w:rPr>
      </w:pPr>
      <w:r w:rsidRPr="006E49E8">
        <w:rPr>
          <w:b/>
          <w:bCs/>
          <w:sz w:val="36"/>
          <w:szCs w:val="36"/>
        </w:rPr>
        <w:t>I.</w:t>
      </w:r>
      <w:r w:rsidRPr="006E49E8">
        <w:rPr>
          <w:b/>
          <w:bCs/>
          <w:sz w:val="36"/>
          <w:szCs w:val="36"/>
        </w:rPr>
        <w:tab/>
        <w:t>Basic SQL</w:t>
      </w:r>
      <w:r>
        <w:rPr>
          <w:b/>
          <w:bCs/>
          <w:sz w:val="36"/>
          <w:szCs w:val="36"/>
        </w:rPr>
        <w:t>…………………………………………………………………</w:t>
      </w:r>
      <w:r w:rsidRPr="006E49E8">
        <w:rPr>
          <w:b/>
          <w:bCs/>
          <w:sz w:val="36"/>
          <w:szCs w:val="36"/>
        </w:rPr>
        <w:tab/>
      </w:r>
      <w:r w:rsidR="004C1F97">
        <w:rPr>
          <w:b/>
          <w:bCs/>
          <w:sz w:val="36"/>
          <w:szCs w:val="36"/>
        </w:rPr>
        <w:t>4</w:t>
      </w:r>
    </w:p>
    <w:p w14:paraId="4019EDAC" w14:textId="5C639DDC" w:rsidR="006E49E8" w:rsidRPr="006E49E8" w:rsidRDefault="006E49E8" w:rsidP="006E49E8">
      <w:pPr>
        <w:rPr>
          <w:b/>
          <w:bCs/>
          <w:sz w:val="36"/>
          <w:szCs w:val="36"/>
        </w:rPr>
      </w:pPr>
      <w:r w:rsidRPr="006E49E8">
        <w:rPr>
          <w:b/>
          <w:bCs/>
          <w:sz w:val="36"/>
          <w:szCs w:val="36"/>
        </w:rPr>
        <w:t>1.</w:t>
      </w:r>
      <w:r w:rsidRPr="006E49E8">
        <w:rPr>
          <w:b/>
          <w:bCs/>
          <w:sz w:val="36"/>
          <w:szCs w:val="36"/>
        </w:rPr>
        <w:tab/>
        <w:t>Data structure concept</w:t>
      </w:r>
      <w:r w:rsidRPr="006E49E8">
        <w:rPr>
          <w:b/>
          <w:bCs/>
          <w:sz w:val="36"/>
          <w:szCs w:val="36"/>
        </w:rPr>
        <w:tab/>
      </w:r>
      <w:r>
        <w:rPr>
          <w:b/>
          <w:bCs/>
          <w:sz w:val="36"/>
          <w:szCs w:val="36"/>
        </w:rPr>
        <w:t>…………………………………………..</w:t>
      </w:r>
      <w:r w:rsidR="004A446E">
        <w:rPr>
          <w:b/>
          <w:bCs/>
          <w:sz w:val="36"/>
          <w:szCs w:val="36"/>
        </w:rPr>
        <w:t>16</w:t>
      </w:r>
    </w:p>
    <w:p w14:paraId="3DBFBA13" w14:textId="7A347954" w:rsidR="006E49E8" w:rsidRPr="006E49E8" w:rsidRDefault="006E49E8" w:rsidP="006E49E8">
      <w:pPr>
        <w:rPr>
          <w:b/>
          <w:bCs/>
          <w:sz w:val="36"/>
          <w:szCs w:val="36"/>
        </w:rPr>
      </w:pPr>
      <w:r w:rsidRPr="006E49E8">
        <w:rPr>
          <w:b/>
          <w:bCs/>
          <w:sz w:val="36"/>
          <w:szCs w:val="36"/>
        </w:rPr>
        <w:t>2.</w:t>
      </w:r>
      <w:r w:rsidRPr="006E49E8">
        <w:rPr>
          <w:b/>
          <w:bCs/>
          <w:sz w:val="36"/>
          <w:szCs w:val="36"/>
        </w:rPr>
        <w:tab/>
        <w:t>RDBMS</w:t>
      </w:r>
      <w:r>
        <w:rPr>
          <w:b/>
          <w:bCs/>
          <w:sz w:val="36"/>
          <w:szCs w:val="36"/>
        </w:rPr>
        <w:t>……………………………………………………………………</w:t>
      </w:r>
      <w:r w:rsidR="004A446E">
        <w:rPr>
          <w:b/>
          <w:bCs/>
          <w:sz w:val="36"/>
          <w:szCs w:val="36"/>
        </w:rPr>
        <w:t>17</w:t>
      </w:r>
      <w:r w:rsidRPr="006E49E8">
        <w:rPr>
          <w:b/>
          <w:bCs/>
          <w:sz w:val="36"/>
          <w:szCs w:val="36"/>
        </w:rPr>
        <w:tab/>
      </w:r>
    </w:p>
    <w:p w14:paraId="7F523587" w14:textId="1C9F55B5" w:rsidR="006E49E8" w:rsidRPr="006E49E8" w:rsidRDefault="006E49E8" w:rsidP="006E49E8">
      <w:pPr>
        <w:rPr>
          <w:b/>
          <w:bCs/>
          <w:sz w:val="36"/>
          <w:szCs w:val="36"/>
        </w:rPr>
      </w:pPr>
      <w:r w:rsidRPr="006E49E8">
        <w:rPr>
          <w:b/>
          <w:bCs/>
          <w:sz w:val="36"/>
          <w:szCs w:val="36"/>
        </w:rPr>
        <w:t>3.</w:t>
      </w:r>
      <w:r w:rsidRPr="006E49E8">
        <w:rPr>
          <w:b/>
          <w:bCs/>
          <w:sz w:val="36"/>
          <w:szCs w:val="36"/>
        </w:rPr>
        <w:tab/>
        <w:t>Constraint in SQL</w:t>
      </w:r>
      <w:proofErr w:type="gramStart"/>
      <w:r w:rsidRPr="006E49E8">
        <w:rPr>
          <w:b/>
          <w:bCs/>
          <w:sz w:val="36"/>
          <w:szCs w:val="36"/>
        </w:rPr>
        <w:t>:</w:t>
      </w:r>
      <w:r>
        <w:rPr>
          <w:b/>
          <w:bCs/>
          <w:sz w:val="36"/>
          <w:szCs w:val="36"/>
        </w:rPr>
        <w:t>…………………………………………………..</w:t>
      </w:r>
      <w:proofErr w:type="gramEnd"/>
      <w:r w:rsidR="004A446E">
        <w:rPr>
          <w:b/>
          <w:bCs/>
          <w:sz w:val="36"/>
          <w:szCs w:val="36"/>
        </w:rPr>
        <w:t>1</w:t>
      </w:r>
      <w:r w:rsidR="00D17EFF">
        <w:rPr>
          <w:b/>
          <w:bCs/>
          <w:sz w:val="36"/>
          <w:szCs w:val="36"/>
        </w:rPr>
        <w:t>7</w:t>
      </w:r>
    </w:p>
    <w:p w14:paraId="0FDC78F4" w14:textId="27A7D101" w:rsidR="006E49E8" w:rsidRPr="006E49E8" w:rsidRDefault="006E49E8" w:rsidP="006E49E8">
      <w:pPr>
        <w:rPr>
          <w:b/>
          <w:bCs/>
          <w:sz w:val="36"/>
          <w:szCs w:val="36"/>
        </w:rPr>
      </w:pPr>
      <w:r w:rsidRPr="006E49E8">
        <w:rPr>
          <w:b/>
          <w:bCs/>
          <w:sz w:val="36"/>
          <w:szCs w:val="36"/>
        </w:rPr>
        <w:t>4.</w:t>
      </w:r>
      <w:r w:rsidRPr="006E49E8">
        <w:rPr>
          <w:b/>
          <w:bCs/>
          <w:sz w:val="36"/>
          <w:szCs w:val="36"/>
        </w:rPr>
        <w:tab/>
        <w:t>Datatypes in database</w:t>
      </w:r>
      <w:r>
        <w:rPr>
          <w:b/>
          <w:bCs/>
          <w:sz w:val="36"/>
          <w:szCs w:val="36"/>
        </w:rPr>
        <w:t>…………………………………………….</w:t>
      </w:r>
      <w:r w:rsidR="004A446E">
        <w:rPr>
          <w:b/>
          <w:bCs/>
          <w:sz w:val="36"/>
          <w:szCs w:val="36"/>
        </w:rPr>
        <w:t>1</w:t>
      </w:r>
      <w:r w:rsidR="00D17EFF">
        <w:rPr>
          <w:b/>
          <w:bCs/>
          <w:sz w:val="36"/>
          <w:szCs w:val="36"/>
        </w:rPr>
        <w:t>7</w:t>
      </w:r>
      <w:r w:rsidRPr="006E49E8">
        <w:rPr>
          <w:b/>
          <w:bCs/>
          <w:sz w:val="36"/>
          <w:szCs w:val="36"/>
        </w:rPr>
        <w:tab/>
      </w:r>
    </w:p>
    <w:p w14:paraId="1818D454" w14:textId="51347436" w:rsidR="006E49E8" w:rsidRPr="006E49E8" w:rsidRDefault="006E49E8" w:rsidP="006E49E8">
      <w:pPr>
        <w:rPr>
          <w:b/>
          <w:bCs/>
          <w:sz w:val="36"/>
          <w:szCs w:val="36"/>
        </w:rPr>
      </w:pPr>
      <w:r w:rsidRPr="006E49E8">
        <w:rPr>
          <w:b/>
          <w:bCs/>
          <w:sz w:val="36"/>
          <w:szCs w:val="36"/>
        </w:rPr>
        <w:t>5.</w:t>
      </w:r>
      <w:r w:rsidRPr="006E49E8">
        <w:rPr>
          <w:b/>
          <w:bCs/>
          <w:sz w:val="36"/>
          <w:szCs w:val="36"/>
        </w:rPr>
        <w:tab/>
        <w:t>Standardized Data.</w:t>
      </w:r>
      <w:r w:rsidRPr="006E49E8">
        <w:rPr>
          <w:b/>
          <w:bCs/>
          <w:sz w:val="36"/>
          <w:szCs w:val="36"/>
        </w:rPr>
        <w:tab/>
      </w:r>
      <w:r>
        <w:rPr>
          <w:b/>
          <w:bCs/>
          <w:sz w:val="36"/>
          <w:szCs w:val="36"/>
        </w:rPr>
        <w:t>…………………………………………………</w:t>
      </w:r>
      <w:r w:rsidR="00D17EFF">
        <w:rPr>
          <w:b/>
          <w:bCs/>
          <w:sz w:val="36"/>
          <w:szCs w:val="36"/>
        </w:rPr>
        <w:t>18</w:t>
      </w:r>
    </w:p>
    <w:p w14:paraId="0B964A06" w14:textId="58CB0B09" w:rsidR="006E49E8" w:rsidRPr="006E49E8" w:rsidRDefault="006E49E8" w:rsidP="006E49E8">
      <w:pPr>
        <w:rPr>
          <w:b/>
          <w:bCs/>
          <w:sz w:val="36"/>
          <w:szCs w:val="36"/>
        </w:rPr>
      </w:pPr>
      <w:r w:rsidRPr="006E49E8">
        <w:rPr>
          <w:b/>
          <w:bCs/>
          <w:sz w:val="36"/>
          <w:szCs w:val="36"/>
        </w:rPr>
        <w:t>II</w:t>
      </w:r>
      <w:proofErr w:type="gramStart"/>
      <w:r w:rsidRPr="006E49E8">
        <w:rPr>
          <w:b/>
          <w:bCs/>
          <w:sz w:val="36"/>
          <w:szCs w:val="36"/>
        </w:rPr>
        <w:t>.  Design</w:t>
      </w:r>
      <w:proofErr w:type="gramEnd"/>
      <w:r w:rsidRPr="006E49E8">
        <w:rPr>
          <w:b/>
          <w:bCs/>
          <w:sz w:val="36"/>
          <w:szCs w:val="36"/>
        </w:rPr>
        <w:t xml:space="preserve"> relational database system</w:t>
      </w:r>
      <w:r>
        <w:rPr>
          <w:b/>
          <w:bCs/>
          <w:sz w:val="36"/>
          <w:szCs w:val="36"/>
        </w:rPr>
        <w:t>……………………...</w:t>
      </w:r>
      <w:r w:rsidR="004A446E">
        <w:rPr>
          <w:b/>
          <w:bCs/>
          <w:sz w:val="36"/>
          <w:szCs w:val="36"/>
        </w:rPr>
        <w:t>18</w:t>
      </w:r>
      <w:r w:rsidRPr="006E49E8">
        <w:rPr>
          <w:b/>
          <w:bCs/>
          <w:sz w:val="36"/>
          <w:szCs w:val="36"/>
        </w:rPr>
        <w:tab/>
      </w:r>
    </w:p>
    <w:p w14:paraId="1FA281CD" w14:textId="5DD4D3A9" w:rsidR="006E49E8" w:rsidRPr="006E49E8" w:rsidRDefault="006E49E8" w:rsidP="006E49E8">
      <w:pPr>
        <w:rPr>
          <w:b/>
          <w:bCs/>
          <w:sz w:val="36"/>
          <w:szCs w:val="36"/>
        </w:rPr>
      </w:pPr>
      <w:r w:rsidRPr="006E49E8">
        <w:rPr>
          <w:b/>
          <w:bCs/>
          <w:sz w:val="36"/>
          <w:szCs w:val="36"/>
        </w:rPr>
        <w:t>1.</w:t>
      </w:r>
      <w:r w:rsidRPr="006E49E8">
        <w:rPr>
          <w:b/>
          <w:bCs/>
          <w:sz w:val="36"/>
          <w:szCs w:val="36"/>
        </w:rPr>
        <w:tab/>
        <w:t>ERD</w:t>
      </w:r>
      <w:r>
        <w:rPr>
          <w:b/>
          <w:bCs/>
          <w:sz w:val="36"/>
          <w:szCs w:val="36"/>
        </w:rPr>
        <w:t>………………………………………………………………….</w:t>
      </w:r>
      <w:r w:rsidR="004A446E">
        <w:rPr>
          <w:b/>
          <w:bCs/>
          <w:sz w:val="36"/>
          <w:szCs w:val="36"/>
        </w:rPr>
        <w:t>18</w:t>
      </w:r>
      <w:r w:rsidRPr="006E49E8">
        <w:rPr>
          <w:b/>
          <w:bCs/>
          <w:sz w:val="36"/>
          <w:szCs w:val="36"/>
        </w:rPr>
        <w:tab/>
      </w:r>
    </w:p>
    <w:p w14:paraId="39F16F69" w14:textId="77777777" w:rsidR="004A446E" w:rsidRDefault="006E49E8" w:rsidP="006E49E8">
      <w:pPr>
        <w:rPr>
          <w:b/>
          <w:bCs/>
          <w:sz w:val="36"/>
          <w:szCs w:val="36"/>
        </w:rPr>
      </w:pPr>
      <w:r w:rsidRPr="006E49E8">
        <w:rPr>
          <w:b/>
          <w:bCs/>
          <w:sz w:val="36"/>
          <w:szCs w:val="36"/>
        </w:rPr>
        <w:t>2.</w:t>
      </w:r>
      <w:r w:rsidRPr="006E49E8">
        <w:rPr>
          <w:b/>
          <w:bCs/>
          <w:sz w:val="36"/>
          <w:szCs w:val="36"/>
        </w:rPr>
        <w:tab/>
        <w:t>Design database</w:t>
      </w:r>
      <w:r>
        <w:rPr>
          <w:b/>
          <w:bCs/>
          <w:sz w:val="36"/>
          <w:szCs w:val="36"/>
        </w:rPr>
        <w:t>……………………………………………....</w:t>
      </w:r>
      <w:r w:rsidR="004A446E">
        <w:rPr>
          <w:b/>
          <w:bCs/>
          <w:sz w:val="36"/>
          <w:szCs w:val="36"/>
        </w:rPr>
        <w:t>19</w:t>
      </w:r>
    </w:p>
    <w:p w14:paraId="06165297" w14:textId="78BB7247" w:rsidR="004A446E" w:rsidRDefault="004A446E" w:rsidP="006E49E8">
      <w:pPr>
        <w:rPr>
          <w:b/>
          <w:bCs/>
          <w:sz w:val="36"/>
          <w:szCs w:val="36"/>
        </w:rPr>
      </w:pPr>
      <w:r>
        <w:rPr>
          <w:b/>
          <w:bCs/>
          <w:sz w:val="36"/>
          <w:szCs w:val="36"/>
        </w:rPr>
        <w:t xml:space="preserve">3.      </w:t>
      </w:r>
      <w:r w:rsidRPr="004A446E">
        <w:rPr>
          <w:b/>
          <w:bCs/>
          <w:sz w:val="36"/>
          <w:szCs w:val="36"/>
        </w:rPr>
        <w:t>Code to SQL Server</w:t>
      </w:r>
      <w:r>
        <w:rPr>
          <w:b/>
          <w:bCs/>
          <w:sz w:val="36"/>
          <w:szCs w:val="36"/>
        </w:rPr>
        <w:t>……………………………………………20</w:t>
      </w:r>
    </w:p>
    <w:p w14:paraId="385A6319" w14:textId="47539B20" w:rsidR="006E49E8" w:rsidRDefault="00D17EFF" w:rsidP="006E49E8">
      <w:pPr>
        <w:rPr>
          <w:b/>
          <w:bCs/>
          <w:sz w:val="36"/>
          <w:szCs w:val="36"/>
        </w:rPr>
      </w:pPr>
      <w:r>
        <w:rPr>
          <w:b/>
          <w:bCs/>
          <w:sz w:val="36"/>
          <w:szCs w:val="36"/>
        </w:rPr>
        <w:t>III. P</w:t>
      </w:r>
      <w:r w:rsidRPr="00D17EFF">
        <w:rPr>
          <w:b/>
          <w:bCs/>
          <w:sz w:val="36"/>
          <w:szCs w:val="36"/>
        </w:rPr>
        <w:t>ractice</w:t>
      </w:r>
      <w:r>
        <w:rPr>
          <w:b/>
          <w:bCs/>
          <w:sz w:val="36"/>
          <w:szCs w:val="36"/>
        </w:rPr>
        <w:t>……………………………………………………………….29</w:t>
      </w:r>
    </w:p>
    <w:p w14:paraId="5C1C7CF0" w14:textId="577FFB75" w:rsidR="00D17EFF" w:rsidRPr="00D17EFF" w:rsidRDefault="00D17EFF" w:rsidP="00D17EFF">
      <w:pPr>
        <w:pStyle w:val="ListParagraph"/>
        <w:numPr>
          <w:ilvl w:val="0"/>
          <w:numId w:val="27"/>
        </w:numPr>
        <w:rPr>
          <w:b/>
          <w:bCs/>
          <w:sz w:val="36"/>
          <w:szCs w:val="36"/>
        </w:rPr>
      </w:pPr>
      <w:r w:rsidRPr="00D17EFF">
        <w:rPr>
          <w:b/>
          <w:bCs/>
          <w:sz w:val="36"/>
          <w:szCs w:val="36"/>
        </w:rPr>
        <w:t>Form Login…………………………………………………………33</w:t>
      </w:r>
    </w:p>
    <w:p w14:paraId="6243A0E2" w14:textId="29B33295" w:rsidR="00D17EFF" w:rsidRDefault="00D17EFF" w:rsidP="00D17EFF">
      <w:pPr>
        <w:pStyle w:val="ListParagraph"/>
        <w:numPr>
          <w:ilvl w:val="0"/>
          <w:numId w:val="27"/>
        </w:numPr>
        <w:rPr>
          <w:b/>
          <w:bCs/>
          <w:sz w:val="36"/>
          <w:szCs w:val="36"/>
        </w:rPr>
      </w:pPr>
      <w:r w:rsidRPr="00D17EFF">
        <w:rPr>
          <w:b/>
          <w:bCs/>
          <w:sz w:val="36"/>
          <w:szCs w:val="36"/>
        </w:rPr>
        <w:t>Selecting the function will go to the Library Management page</w:t>
      </w:r>
      <w:r>
        <w:rPr>
          <w:b/>
          <w:bCs/>
          <w:sz w:val="36"/>
          <w:szCs w:val="36"/>
        </w:rPr>
        <w:t>……………………………………………………………………36</w:t>
      </w:r>
    </w:p>
    <w:p w14:paraId="4D5C56C2" w14:textId="3D288C76" w:rsidR="00AA0F01" w:rsidRDefault="00AA0F01" w:rsidP="00AA0F01">
      <w:pPr>
        <w:pStyle w:val="ListParagraph"/>
        <w:numPr>
          <w:ilvl w:val="0"/>
          <w:numId w:val="27"/>
        </w:numPr>
        <w:rPr>
          <w:b/>
          <w:bCs/>
          <w:sz w:val="36"/>
          <w:szCs w:val="36"/>
        </w:rPr>
      </w:pPr>
      <w:r w:rsidRPr="00AA0F01">
        <w:rPr>
          <w:b/>
          <w:bCs/>
          <w:sz w:val="36"/>
          <w:szCs w:val="36"/>
        </w:rPr>
        <w:t>Form Library Manage</w:t>
      </w:r>
      <w:r>
        <w:rPr>
          <w:b/>
          <w:bCs/>
          <w:sz w:val="36"/>
          <w:szCs w:val="36"/>
        </w:rPr>
        <w:t>………………………………………….36</w:t>
      </w:r>
    </w:p>
    <w:p w14:paraId="57A170FE" w14:textId="25931102" w:rsidR="00AA0F01" w:rsidRDefault="00AA0F01" w:rsidP="00AA0F01">
      <w:pPr>
        <w:pStyle w:val="ListParagraph"/>
        <w:numPr>
          <w:ilvl w:val="0"/>
          <w:numId w:val="27"/>
        </w:numPr>
        <w:rPr>
          <w:b/>
          <w:bCs/>
          <w:sz w:val="36"/>
          <w:szCs w:val="36"/>
        </w:rPr>
      </w:pPr>
      <w:r>
        <w:rPr>
          <w:b/>
          <w:bCs/>
          <w:sz w:val="36"/>
          <w:szCs w:val="36"/>
        </w:rPr>
        <w:t>Form Serch………………………………………………………….38</w:t>
      </w:r>
    </w:p>
    <w:p w14:paraId="160045EE" w14:textId="2B30B11B" w:rsidR="00AA0F01" w:rsidRDefault="00AA0F01" w:rsidP="00AA0F01">
      <w:pPr>
        <w:pStyle w:val="ListParagraph"/>
        <w:numPr>
          <w:ilvl w:val="0"/>
          <w:numId w:val="27"/>
        </w:numPr>
        <w:rPr>
          <w:b/>
          <w:bCs/>
          <w:sz w:val="36"/>
          <w:szCs w:val="36"/>
        </w:rPr>
      </w:pPr>
      <w:r>
        <w:rPr>
          <w:b/>
          <w:bCs/>
          <w:sz w:val="36"/>
          <w:szCs w:val="36"/>
        </w:rPr>
        <w:t>Form Add…………………………………………………………….40</w:t>
      </w:r>
    </w:p>
    <w:p w14:paraId="060720E5" w14:textId="7F89A0F2" w:rsidR="00AA0F01" w:rsidRDefault="00AA0F01" w:rsidP="00AA0F01">
      <w:pPr>
        <w:pStyle w:val="ListParagraph"/>
        <w:numPr>
          <w:ilvl w:val="0"/>
          <w:numId w:val="27"/>
        </w:numPr>
        <w:rPr>
          <w:b/>
          <w:bCs/>
          <w:sz w:val="36"/>
          <w:szCs w:val="36"/>
        </w:rPr>
      </w:pPr>
      <w:r>
        <w:rPr>
          <w:b/>
          <w:bCs/>
          <w:sz w:val="36"/>
          <w:szCs w:val="36"/>
        </w:rPr>
        <w:t>Form Delete…………………………………………………………43</w:t>
      </w:r>
    </w:p>
    <w:p w14:paraId="5DF0550E" w14:textId="3FD94711" w:rsidR="00AA0F01" w:rsidRDefault="00AA0F01" w:rsidP="00AA0F01">
      <w:pPr>
        <w:pStyle w:val="ListParagraph"/>
        <w:numPr>
          <w:ilvl w:val="0"/>
          <w:numId w:val="27"/>
        </w:numPr>
        <w:rPr>
          <w:b/>
          <w:bCs/>
          <w:sz w:val="36"/>
          <w:szCs w:val="36"/>
        </w:rPr>
      </w:pPr>
      <w:r>
        <w:rPr>
          <w:b/>
          <w:bCs/>
          <w:sz w:val="36"/>
          <w:szCs w:val="36"/>
        </w:rPr>
        <w:t>Form Update……………………………………………………….43</w:t>
      </w:r>
    </w:p>
    <w:p w14:paraId="0D88263B" w14:textId="2DE9CFB3" w:rsidR="00AA0F01" w:rsidRDefault="00AA0F01" w:rsidP="00AA0F01">
      <w:pPr>
        <w:rPr>
          <w:b/>
          <w:bCs/>
          <w:sz w:val="36"/>
          <w:szCs w:val="36"/>
        </w:rPr>
      </w:pPr>
      <w:r>
        <w:rPr>
          <w:b/>
          <w:bCs/>
          <w:sz w:val="36"/>
          <w:szCs w:val="36"/>
        </w:rPr>
        <w:t xml:space="preserve">IV. </w:t>
      </w:r>
      <w:r w:rsidRPr="00AA0F01">
        <w:rPr>
          <w:b/>
          <w:bCs/>
          <w:sz w:val="36"/>
          <w:szCs w:val="36"/>
        </w:rPr>
        <w:t>User manual</w:t>
      </w:r>
    </w:p>
    <w:p w14:paraId="7DD1E329" w14:textId="3AFC0F46" w:rsidR="00AA0F01" w:rsidRDefault="00AA0F01" w:rsidP="00AA0F01">
      <w:pPr>
        <w:pStyle w:val="ListParagraph"/>
        <w:numPr>
          <w:ilvl w:val="0"/>
          <w:numId w:val="28"/>
        </w:numPr>
        <w:rPr>
          <w:b/>
          <w:bCs/>
          <w:sz w:val="36"/>
          <w:szCs w:val="36"/>
        </w:rPr>
      </w:pPr>
      <w:r>
        <w:rPr>
          <w:b/>
          <w:bCs/>
          <w:sz w:val="36"/>
          <w:szCs w:val="36"/>
        </w:rPr>
        <w:t>Login…………………………………………………………………….44</w:t>
      </w:r>
    </w:p>
    <w:p w14:paraId="0D4BE99B" w14:textId="0F76F897" w:rsidR="00AA0F01" w:rsidRDefault="00AA0F01" w:rsidP="00AA0F01">
      <w:pPr>
        <w:pStyle w:val="ListParagraph"/>
        <w:numPr>
          <w:ilvl w:val="0"/>
          <w:numId w:val="28"/>
        </w:numPr>
        <w:rPr>
          <w:b/>
          <w:bCs/>
          <w:sz w:val="36"/>
          <w:szCs w:val="36"/>
        </w:rPr>
      </w:pPr>
      <w:r w:rsidRPr="00AA0F01">
        <w:rPr>
          <w:b/>
          <w:bCs/>
          <w:sz w:val="36"/>
          <w:szCs w:val="36"/>
        </w:rPr>
        <w:t>Form LibraryManagement</w:t>
      </w:r>
      <w:r w:rsidR="00D336A9">
        <w:rPr>
          <w:b/>
          <w:bCs/>
          <w:sz w:val="36"/>
          <w:szCs w:val="36"/>
        </w:rPr>
        <w:t>…………………………………….46</w:t>
      </w:r>
    </w:p>
    <w:p w14:paraId="622B6E94" w14:textId="760D7CEF" w:rsidR="00D336A9" w:rsidRDefault="00D336A9" w:rsidP="00D336A9">
      <w:pPr>
        <w:pStyle w:val="ListParagraph"/>
        <w:numPr>
          <w:ilvl w:val="0"/>
          <w:numId w:val="28"/>
        </w:numPr>
        <w:rPr>
          <w:b/>
          <w:bCs/>
          <w:sz w:val="36"/>
          <w:szCs w:val="36"/>
        </w:rPr>
      </w:pPr>
      <w:r w:rsidRPr="00D336A9">
        <w:rPr>
          <w:b/>
          <w:bCs/>
          <w:sz w:val="36"/>
          <w:szCs w:val="36"/>
        </w:rPr>
        <w:t>View Bill_Book</w:t>
      </w:r>
      <w:r>
        <w:rPr>
          <w:b/>
          <w:bCs/>
          <w:sz w:val="36"/>
          <w:szCs w:val="36"/>
        </w:rPr>
        <w:t>……………………………………………………..</w:t>
      </w:r>
      <w:r w:rsidR="008B5939">
        <w:rPr>
          <w:b/>
          <w:bCs/>
          <w:sz w:val="36"/>
          <w:szCs w:val="36"/>
        </w:rPr>
        <w:t>50</w:t>
      </w:r>
    </w:p>
    <w:p w14:paraId="3D955B21" w14:textId="60884E9A" w:rsidR="00D336A9" w:rsidRPr="00D336A9" w:rsidRDefault="00D336A9" w:rsidP="00D336A9">
      <w:pPr>
        <w:rPr>
          <w:b/>
          <w:bCs/>
          <w:sz w:val="36"/>
          <w:szCs w:val="36"/>
        </w:rPr>
      </w:pPr>
      <w:r>
        <w:rPr>
          <w:b/>
          <w:bCs/>
          <w:sz w:val="36"/>
          <w:szCs w:val="36"/>
        </w:rPr>
        <w:t xml:space="preserve">V. </w:t>
      </w:r>
      <w:r w:rsidRPr="00D336A9">
        <w:rPr>
          <w:b/>
          <w:bCs/>
          <w:sz w:val="36"/>
          <w:szCs w:val="36"/>
        </w:rPr>
        <w:t>Conclusion</w:t>
      </w:r>
      <w:r>
        <w:rPr>
          <w:b/>
          <w:bCs/>
          <w:sz w:val="36"/>
          <w:szCs w:val="36"/>
        </w:rPr>
        <w:t>……………………………………………………………….5</w:t>
      </w:r>
      <w:r w:rsidR="008B5939">
        <w:rPr>
          <w:b/>
          <w:bCs/>
          <w:sz w:val="36"/>
          <w:szCs w:val="36"/>
        </w:rPr>
        <w:t>1</w:t>
      </w:r>
    </w:p>
    <w:p w14:paraId="344D8FF0" w14:textId="77777777" w:rsidR="00AA0F01" w:rsidRPr="00D336A9" w:rsidRDefault="00AA0F01" w:rsidP="00D336A9">
      <w:pPr>
        <w:ind w:left="360"/>
        <w:rPr>
          <w:b/>
          <w:bCs/>
        </w:rPr>
      </w:pPr>
    </w:p>
    <w:p w14:paraId="6AD23C16" w14:textId="77777777" w:rsidR="00B0452D" w:rsidRDefault="00B0452D" w:rsidP="0066684B">
      <w:pPr>
        <w:pStyle w:val="ListParagraph"/>
        <w:ind w:left="804"/>
        <w:rPr>
          <w:b/>
          <w:bCs/>
          <w:color w:val="C00000"/>
          <w:sz w:val="44"/>
          <w:szCs w:val="44"/>
        </w:rPr>
      </w:pPr>
    </w:p>
    <w:p w14:paraId="00F3D26F" w14:textId="24DCAA24" w:rsidR="004349D4" w:rsidRPr="005D32FF" w:rsidRDefault="004349D4" w:rsidP="0066684B">
      <w:pPr>
        <w:pStyle w:val="ListParagraph"/>
        <w:ind w:left="804"/>
        <w:rPr>
          <w:b/>
          <w:bCs/>
          <w:color w:val="FF0000"/>
          <w:sz w:val="44"/>
          <w:szCs w:val="44"/>
        </w:rPr>
      </w:pPr>
      <w:r w:rsidRPr="005D32FF">
        <w:rPr>
          <w:color w:val="FF0000"/>
          <w:sz w:val="24"/>
          <w:szCs w:val="24"/>
        </w:rPr>
        <w:t xml:space="preserve">You must use font </w:t>
      </w:r>
      <w:r w:rsidRPr="005D32FF">
        <w:rPr>
          <w:i/>
          <w:color w:val="FF0000"/>
          <w:sz w:val="24"/>
          <w:szCs w:val="24"/>
        </w:rPr>
        <w:t>Calibri size 12, set number of the pages and use multiple line spacing at 1.3. Margins must be: left: 1.25 cm; right: 1 cm; top: 1 cm and bottom: 1 cm.</w:t>
      </w:r>
    </w:p>
    <w:p w14:paraId="144B9E6D" w14:textId="00D447C7" w:rsidR="0066684B" w:rsidRPr="00074CBF" w:rsidRDefault="0066684B" w:rsidP="0066684B">
      <w:pPr>
        <w:pStyle w:val="ListParagraph"/>
        <w:ind w:left="804"/>
        <w:rPr>
          <w:b/>
          <w:bCs/>
          <w:color w:val="C00000"/>
          <w:sz w:val="44"/>
          <w:szCs w:val="44"/>
        </w:rPr>
      </w:pPr>
      <w:r w:rsidRPr="00074CBF">
        <w:rPr>
          <w:b/>
          <w:bCs/>
          <w:color w:val="C00000"/>
          <w:sz w:val="44"/>
          <w:szCs w:val="44"/>
        </w:rPr>
        <w:t>What is a database? What types of database are there?</w:t>
      </w:r>
    </w:p>
    <w:p w14:paraId="34097D29" w14:textId="77777777" w:rsidR="0066684B" w:rsidRPr="0066684B" w:rsidRDefault="0066684B" w:rsidP="0066684B">
      <w:pPr>
        <w:pStyle w:val="ListParagraph"/>
        <w:ind w:left="804"/>
        <w:rPr>
          <w:b/>
          <w:bCs/>
        </w:rPr>
      </w:pPr>
      <w:r w:rsidRPr="0066684B">
        <w:rPr>
          <w:b/>
          <w:bCs/>
        </w:rPr>
        <w:t>Database is also known as platform data or database. A database is an organized collection of data. This is a collection of schemas, tables, queries, reports, and other objects.</w:t>
      </w:r>
    </w:p>
    <w:p w14:paraId="6B136542" w14:textId="77777777" w:rsidR="0066684B" w:rsidRPr="0066684B" w:rsidRDefault="0066684B" w:rsidP="0066684B">
      <w:pPr>
        <w:pStyle w:val="ListParagraph"/>
        <w:ind w:left="804"/>
        <w:rPr>
          <w:b/>
          <w:bCs/>
        </w:rPr>
      </w:pPr>
    </w:p>
    <w:p w14:paraId="62208D3C" w14:textId="77777777" w:rsidR="0066684B" w:rsidRPr="0066684B" w:rsidRDefault="0066684B" w:rsidP="0066684B">
      <w:pPr>
        <w:pStyle w:val="ListParagraph"/>
        <w:ind w:left="804"/>
        <w:rPr>
          <w:b/>
          <w:bCs/>
        </w:rPr>
      </w:pPr>
      <w:r w:rsidRPr="0066684B">
        <w:rPr>
          <w:b/>
          <w:bCs/>
        </w:rPr>
        <w:t>Database is also known as platform data or database. A database is an organized collection of data. This is a collection of schemas, tables, queries, reports, and other objects.</w:t>
      </w:r>
    </w:p>
    <w:p w14:paraId="15D7252B" w14:textId="77777777" w:rsidR="0066684B" w:rsidRPr="0066684B" w:rsidRDefault="0066684B" w:rsidP="0066684B">
      <w:pPr>
        <w:pStyle w:val="ListParagraph"/>
        <w:ind w:left="804"/>
        <w:rPr>
          <w:b/>
          <w:bCs/>
        </w:rPr>
      </w:pPr>
    </w:p>
    <w:p w14:paraId="79B9AB73" w14:textId="77777777" w:rsidR="0066684B" w:rsidRPr="0066684B" w:rsidRDefault="0066684B" w:rsidP="0066684B">
      <w:pPr>
        <w:pStyle w:val="ListParagraph"/>
        <w:ind w:left="804"/>
        <w:rPr>
          <w:b/>
          <w:bCs/>
        </w:rPr>
      </w:pPr>
      <w:r w:rsidRPr="0066684B">
        <w:rPr>
          <w:b/>
          <w:bCs/>
        </w:rPr>
        <w:t>Characteristics of Database (abbreviated as database)</w:t>
      </w:r>
    </w:p>
    <w:p w14:paraId="62F349E5" w14:textId="77777777" w:rsidR="0066684B" w:rsidRPr="0066684B" w:rsidRDefault="0066684B" w:rsidP="0066684B">
      <w:pPr>
        <w:pStyle w:val="ListParagraph"/>
        <w:ind w:left="804"/>
        <w:rPr>
          <w:b/>
          <w:bCs/>
        </w:rPr>
      </w:pPr>
    </w:p>
    <w:p w14:paraId="2A66BE6B" w14:textId="77777777" w:rsidR="0066684B" w:rsidRPr="0066684B" w:rsidRDefault="0066684B" w:rsidP="0066684B">
      <w:pPr>
        <w:pStyle w:val="ListParagraph"/>
        <w:ind w:left="804"/>
        <w:rPr>
          <w:b/>
          <w:bCs/>
        </w:rPr>
      </w:pPr>
      <w:r w:rsidRPr="0066684B">
        <w:rPr>
          <w:b/>
          <w:bCs/>
        </w:rPr>
        <w:t>A database is a collection of data logically linked to each other and has a certain meaning.</w:t>
      </w:r>
    </w:p>
    <w:p w14:paraId="42A3DBBF" w14:textId="77777777" w:rsidR="0066684B" w:rsidRPr="0066684B" w:rsidRDefault="0066684B" w:rsidP="0066684B">
      <w:pPr>
        <w:pStyle w:val="ListParagraph"/>
        <w:ind w:left="804"/>
        <w:rPr>
          <w:b/>
          <w:bCs/>
        </w:rPr>
      </w:pPr>
      <w:r w:rsidRPr="0066684B">
        <w:rPr>
          <w:b/>
          <w:bCs/>
        </w:rPr>
        <w:t>Commonly designed for a specific purpose with a group of users.</w:t>
      </w:r>
    </w:p>
    <w:p w14:paraId="2332162A" w14:textId="77777777" w:rsidR="0066684B" w:rsidRPr="0066684B" w:rsidRDefault="0066684B" w:rsidP="0066684B">
      <w:pPr>
        <w:pStyle w:val="ListParagraph"/>
        <w:ind w:left="804"/>
        <w:rPr>
          <w:b/>
          <w:bCs/>
        </w:rPr>
      </w:pPr>
      <w:r w:rsidRPr="0066684B">
        <w:rPr>
          <w:b/>
          <w:bCs/>
        </w:rPr>
        <w:t>Can be understood in a simpler way, for example with a web application, there will be 3 parts:</w:t>
      </w:r>
    </w:p>
    <w:p w14:paraId="538912B0" w14:textId="77777777" w:rsidR="0066684B" w:rsidRPr="0066684B" w:rsidRDefault="0066684B" w:rsidP="0066684B">
      <w:pPr>
        <w:pStyle w:val="ListParagraph"/>
        <w:ind w:left="804"/>
        <w:rPr>
          <w:b/>
          <w:bCs/>
        </w:rPr>
      </w:pPr>
      <w:r w:rsidRPr="0066684B">
        <w:rPr>
          <w:b/>
          <w:bCs/>
        </w:rPr>
        <w:t>1. Code programmed by the programmer: This is the part that helps the website work according to the intention of the website owner.</w:t>
      </w:r>
    </w:p>
    <w:p w14:paraId="4C9EC413" w14:textId="77777777" w:rsidR="0066684B" w:rsidRPr="0066684B" w:rsidRDefault="0066684B" w:rsidP="0066684B">
      <w:pPr>
        <w:pStyle w:val="ListParagraph"/>
        <w:ind w:left="804"/>
        <w:rPr>
          <w:b/>
          <w:bCs/>
        </w:rPr>
      </w:pPr>
      <w:r w:rsidRPr="0066684B">
        <w:rPr>
          <w:b/>
          <w:bCs/>
        </w:rPr>
        <w:t>2. Multimedia data section (Media): Video, image and other user data files.</w:t>
      </w:r>
    </w:p>
    <w:p w14:paraId="6A794177" w14:textId="01D4FA74" w:rsidR="00AA0F01" w:rsidRPr="0066684B" w:rsidRDefault="0066684B" w:rsidP="0066684B">
      <w:pPr>
        <w:pStyle w:val="ListParagraph"/>
        <w:ind w:left="804"/>
        <w:rPr>
          <w:b/>
          <w:bCs/>
        </w:rPr>
      </w:pPr>
      <w:r w:rsidRPr="0066684B">
        <w:rPr>
          <w:b/>
          <w:bCs/>
        </w:rPr>
        <w:t>3. Database part: It is a place to store all text content, posts posted by website's admin. For example, save product description, save company introduction, save order information, etc.</w:t>
      </w:r>
    </w:p>
    <w:p w14:paraId="5AA8387F" w14:textId="1FACC652" w:rsidR="00D17EFF" w:rsidRPr="00D17EFF" w:rsidRDefault="00D17EFF" w:rsidP="00AA0F01">
      <w:pPr>
        <w:pStyle w:val="ListParagraph"/>
        <w:ind w:left="804"/>
        <w:rPr>
          <w:b/>
          <w:bCs/>
          <w:sz w:val="36"/>
          <w:szCs w:val="36"/>
        </w:rPr>
      </w:pPr>
    </w:p>
    <w:p w14:paraId="49AF8735" w14:textId="4B9C85C6" w:rsidR="00B25E65" w:rsidRDefault="00B25E65" w:rsidP="006153D2">
      <w:pPr>
        <w:rPr>
          <w:b/>
          <w:bCs/>
          <w:color w:val="FF0000"/>
          <w:sz w:val="44"/>
          <w:szCs w:val="44"/>
        </w:rPr>
      </w:pPr>
    </w:p>
    <w:p w14:paraId="32DD2126" w14:textId="2C6778DE" w:rsidR="00B25E65" w:rsidRDefault="00B25E65" w:rsidP="006153D2">
      <w:pPr>
        <w:rPr>
          <w:b/>
          <w:bCs/>
          <w:color w:val="FF0000"/>
          <w:sz w:val="44"/>
          <w:szCs w:val="44"/>
        </w:rPr>
      </w:pPr>
    </w:p>
    <w:p w14:paraId="015D752B" w14:textId="77777777" w:rsidR="00B25E65" w:rsidRDefault="00B25E65" w:rsidP="006153D2">
      <w:pPr>
        <w:rPr>
          <w:b/>
          <w:bCs/>
          <w:color w:val="FF0000"/>
          <w:sz w:val="44"/>
          <w:szCs w:val="44"/>
        </w:rPr>
      </w:pPr>
    </w:p>
    <w:p w14:paraId="26DD0C65" w14:textId="77777777" w:rsidR="00B25E65" w:rsidRDefault="00B25E65" w:rsidP="006153D2">
      <w:pPr>
        <w:rPr>
          <w:b/>
          <w:bCs/>
          <w:color w:val="FF0000"/>
          <w:sz w:val="44"/>
          <w:szCs w:val="44"/>
        </w:rPr>
      </w:pPr>
    </w:p>
    <w:p w14:paraId="3F922AF7" w14:textId="77777777" w:rsidR="00B25E65" w:rsidRDefault="00B25E65" w:rsidP="006153D2">
      <w:pPr>
        <w:rPr>
          <w:b/>
          <w:bCs/>
          <w:color w:val="FF0000"/>
          <w:sz w:val="44"/>
          <w:szCs w:val="44"/>
        </w:rPr>
      </w:pPr>
    </w:p>
    <w:p w14:paraId="0C237218" w14:textId="77777777" w:rsidR="00B25E65" w:rsidRDefault="00B25E65" w:rsidP="006153D2">
      <w:pPr>
        <w:rPr>
          <w:b/>
          <w:bCs/>
          <w:color w:val="FF0000"/>
          <w:sz w:val="44"/>
          <w:szCs w:val="44"/>
        </w:rPr>
      </w:pPr>
    </w:p>
    <w:p w14:paraId="1C29AF22" w14:textId="77777777" w:rsidR="00B25E65" w:rsidRDefault="00B25E65" w:rsidP="006153D2">
      <w:pPr>
        <w:rPr>
          <w:b/>
          <w:bCs/>
          <w:color w:val="FF0000"/>
          <w:sz w:val="44"/>
          <w:szCs w:val="44"/>
        </w:rPr>
      </w:pPr>
    </w:p>
    <w:p w14:paraId="090EB88D" w14:textId="77777777" w:rsidR="00B25E65" w:rsidRDefault="00B25E65" w:rsidP="006153D2">
      <w:pPr>
        <w:rPr>
          <w:b/>
          <w:bCs/>
          <w:color w:val="FF0000"/>
          <w:sz w:val="44"/>
          <w:szCs w:val="44"/>
        </w:rPr>
      </w:pPr>
    </w:p>
    <w:p w14:paraId="417ABC3B" w14:textId="77777777" w:rsidR="00B25E65" w:rsidRDefault="00B25E65" w:rsidP="006153D2">
      <w:pPr>
        <w:rPr>
          <w:b/>
          <w:bCs/>
          <w:color w:val="FF0000"/>
          <w:sz w:val="44"/>
          <w:szCs w:val="44"/>
        </w:rPr>
      </w:pPr>
    </w:p>
    <w:p w14:paraId="72A7CC46" w14:textId="77777777" w:rsidR="00B25E65" w:rsidRDefault="00B25E65" w:rsidP="006153D2">
      <w:pPr>
        <w:rPr>
          <w:b/>
          <w:bCs/>
          <w:color w:val="FF0000"/>
          <w:sz w:val="44"/>
          <w:szCs w:val="44"/>
        </w:rPr>
      </w:pPr>
    </w:p>
    <w:p w14:paraId="0920FE6A" w14:textId="77777777" w:rsidR="00B25E65" w:rsidRDefault="00B25E65" w:rsidP="006153D2">
      <w:pPr>
        <w:rPr>
          <w:b/>
          <w:bCs/>
          <w:color w:val="FF0000"/>
          <w:sz w:val="44"/>
          <w:szCs w:val="44"/>
        </w:rPr>
      </w:pPr>
    </w:p>
    <w:p w14:paraId="3BE67B4C" w14:textId="77777777" w:rsidR="00B25E65" w:rsidRDefault="00B25E65" w:rsidP="006153D2">
      <w:pPr>
        <w:rPr>
          <w:b/>
          <w:bCs/>
          <w:color w:val="FF0000"/>
          <w:sz w:val="44"/>
          <w:szCs w:val="44"/>
        </w:rPr>
      </w:pPr>
    </w:p>
    <w:p w14:paraId="7F500582" w14:textId="77777777" w:rsidR="00B25E65" w:rsidRDefault="00B25E65" w:rsidP="006153D2">
      <w:pPr>
        <w:rPr>
          <w:b/>
          <w:bCs/>
          <w:color w:val="FF0000"/>
          <w:sz w:val="44"/>
          <w:szCs w:val="44"/>
        </w:rPr>
      </w:pPr>
    </w:p>
    <w:p w14:paraId="0E68B5D9" w14:textId="77777777" w:rsidR="00B25E65" w:rsidRDefault="00B25E65" w:rsidP="006153D2">
      <w:pPr>
        <w:rPr>
          <w:b/>
          <w:bCs/>
          <w:color w:val="FF0000"/>
          <w:sz w:val="44"/>
          <w:szCs w:val="44"/>
        </w:rPr>
      </w:pPr>
    </w:p>
    <w:p w14:paraId="6D308F12" w14:textId="77777777" w:rsidR="006E49E8" w:rsidRDefault="006E49E8" w:rsidP="006153D2">
      <w:pPr>
        <w:rPr>
          <w:b/>
          <w:bCs/>
          <w:color w:val="FF0000"/>
          <w:sz w:val="44"/>
          <w:szCs w:val="44"/>
        </w:rPr>
      </w:pPr>
    </w:p>
    <w:p w14:paraId="070B1DA8" w14:textId="77777777" w:rsidR="006E49E8" w:rsidRDefault="006E49E8" w:rsidP="006153D2">
      <w:pPr>
        <w:rPr>
          <w:b/>
          <w:bCs/>
          <w:color w:val="FF0000"/>
          <w:sz w:val="44"/>
          <w:szCs w:val="44"/>
        </w:rPr>
      </w:pPr>
    </w:p>
    <w:p w14:paraId="78171CF2" w14:textId="77777777" w:rsidR="006E49E8" w:rsidRDefault="006E49E8" w:rsidP="006153D2">
      <w:pPr>
        <w:rPr>
          <w:b/>
          <w:bCs/>
          <w:color w:val="FF0000"/>
          <w:sz w:val="44"/>
          <w:szCs w:val="44"/>
        </w:rPr>
      </w:pPr>
    </w:p>
    <w:p w14:paraId="077E9C11" w14:textId="77777777" w:rsidR="006E49E8" w:rsidRDefault="006E49E8" w:rsidP="006153D2">
      <w:pPr>
        <w:rPr>
          <w:b/>
          <w:bCs/>
          <w:color w:val="FF0000"/>
          <w:sz w:val="44"/>
          <w:szCs w:val="44"/>
        </w:rPr>
      </w:pPr>
    </w:p>
    <w:p w14:paraId="724ADB16" w14:textId="77777777" w:rsidR="006E49E8" w:rsidRDefault="006E49E8" w:rsidP="006153D2">
      <w:pPr>
        <w:rPr>
          <w:b/>
          <w:bCs/>
          <w:color w:val="FF0000"/>
          <w:sz w:val="44"/>
          <w:szCs w:val="44"/>
        </w:rPr>
      </w:pPr>
    </w:p>
    <w:p w14:paraId="415537FB" w14:textId="77777777" w:rsidR="006E49E8" w:rsidRDefault="006E49E8" w:rsidP="006153D2">
      <w:pPr>
        <w:rPr>
          <w:b/>
          <w:bCs/>
          <w:color w:val="FF0000"/>
          <w:sz w:val="44"/>
          <w:szCs w:val="44"/>
        </w:rPr>
      </w:pPr>
    </w:p>
    <w:p w14:paraId="3A422E53" w14:textId="77777777" w:rsidR="006E49E8" w:rsidRDefault="006E49E8" w:rsidP="006153D2">
      <w:pPr>
        <w:rPr>
          <w:b/>
          <w:bCs/>
          <w:color w:val="FF0000"/>
          <w:sz w:val="44"/>
          <w:szCs w:val="44"/>
        </w:rPr>
      </w:pPr>
    </w:p>
    <w:p w14:paraId="1ED15435" w14:textId="77777777" w:rsidR="006E49E8" w:rsidRDefault="006E49E8" w:rsidP="006153D2">
      <w:pPr>
        <w:rPr>
          <w:b/>
          <w:bCs/>
          <w:color w:val="FF0000"/>
          <w:sz w:val="44"/>
          <w:szCs w:val="44"/>
        </w:rPr>
      </w:pPr>
    </w:p>
    <w:p w14:paraId="6F30B3A2" w14:textId="77777777" w:rsidR="006E49E8" w:rsidRDefault="006E49E8" w:rsidP="006153D2">
      <w:pPr>
        <w:rPr>
          <w:b/>
          <w:bCs/>
          <w:color w:val="FF0000"/>
          <w:sz w:val="44"/>
          <w:szCs w:val="44"/>
        </w:rPr>
      </w:pPr>
    </w:p>
    <w:p w14:paraId="22B50123" w14:textId="0D72546A" w:rsidR="006153D2" w:rsidRPr="00074CBF" w:rsidRDefault="006153D2" w:rsidP="006153D2">
      <w:pPr>
        <w:rPr>
          <w:color w:val="C00000"/>
          <w:sz w:val="44"/>
          <w:szCs w:val="44"/>
        </w:rPr>
      </w:pPr>
      <w:r w:rsidRPr="00074CBF">
        <w:rPr>
          <w:color w:val="C00000"/>
          <w:sz w:val="44"/>
          <w:szCs w:val="44"/>
        </w:rPr>
        <w:t>Introduction</w:t>
      </w:r>
      <w:r w:rsidR="005B4535">
        <w:rPr>
          <w:color w:val="C00000"/>
          <w:sz w:val="44"/>
          <w:szCs w:val="44"/>
        </w:rPr>
        <w:t xml:space="preserve"> (Không ai trình bày để toàn chữ in đậm thế này, sai hết font chữ </w:t>
      </w:r>
      <w:proofErr w:type="gramStart"/>
      <w:r w:rsidR="005B4535">
        <w:rPr>
          <w:color w:val="C00000"/>
          <w:sz w:val="44"/>
          <w:szCs w:val="44"/>
        </w:rPr>
        <w:t>theo</w:t>
      </w:r>
      <w:proofErr w:type="gramEnd"/>
      <w:r w:rsidR="005B4535">
        <w:rPr>
          <w:color w:val="C00000"/>
          <w:sz w:val="44"/>
          <w:szCs w:val="44"/>
        </w:rPr>
        <w:t xml:space="preserve"> brief)</w:t>
      </w:r>
    </w:p>
    <w:p w14:paraId="14F95111" w14:textId="77777777" w:rsidR="006153D2" w:rsidRPr="00CB432F" w:rsidRDefault="006153D2" w:rsidP="006153D2">
      <w:pPr>
        <w:rPr>
          <w:b/>
          <w:bCs/>
          <w:color w:val="0D0D0D" w:themeColor="text1" w:themeTint="F2"/>
        </w:rPr>
      </w:pPr>
      <w:r w:rsidRPr="00CB432F">
        <w:rPr>
          <w:b/>
          <w:bCs/>
          <w:color w:val="0D0D0D" w:themeColor="text1" w:themeTint="F2"/>
        </w:rPr>
        <w:t xml:space="preserve">  In this report, I will present some basic concepts about databases, data types and how to standardize databases. This is also a report on the design of relational database systems with appropriate tools and techniques for a company.</w:t>
      </w:r>
    </w:p>
    <w:p w14:paraId="3BA7B93D" w14:textId="77777777" w:rsidR="006153D2" w:rsidRPr="008A0A6C" w:rsidRDefault="006153D2" w:rsidP="006153D2">
      <w:pPr>
        <w:rPr>
          <w:color w:val="1F4E79" w:themeColor="accent1" w:themeShade="80"/>
          <w:sz w:val="44"/>
          <w:szCs w:val="44"/>
        </w:rPr>
      </w:pPr>
      <w:r w:rsidRPr="008A0A6C">
        <w:rPr>
          <w:b/>
          <w:bCs/>
          <w:color w:val="1F4E79" w:themeColor="accent1" w:themeShade="80"/>
          <w:sz w:val="44"/>
          <w:szCs w:val="44"/>
        </w:rPr>
        <w:t>I.</w:t>
      </w:r>
      <w:r w:rsidRPr="008A0A6C">
        <w:rPr>
          <w:b/>
          <w:bCs/>
          <w:color w:val="1F4E79" w:themeColor="accent1" w:themeShade="80"/>
          <w:sz w:val="44"/>
          <w:szCs w:val="44"/>
        </w:rPr>
        <w:tab/>
        <w:t>Basic SQL</w:t>
      </w:r>
      <w:r w:rsidRPr="008A0A6C">
        <w:rPr>
          <w:color w:val="1F4E79" w:themeColor="accent1" w:themeShade="80"/>
          <w:sz w:val="44"/>
          <w:szCs w:val="44"/>
        </w:rPr>
        <w:t>.</w:t>
      </w:r>
    </w:p>
    <w:p w14:paraId="2C7A3E9D" w14:textId="77777777" w:rsidR="006153D2" w:rsidRPr="00CB432F" w:rsidRDefault="006153D2" w:rsidP="006153D2">
      <w:pPr>
        <w:rPr>
          <w:b/>
          <w:bCs/>
        </w:rPr>
      </w:pPr>
      <w:r w:rsidRPr="00CB432F">
        <w:rPr>
          <w:b/>
          <w:bCs/>
        </w:rPr>
        <w:t>SQL is a computer language, which helps to store and retrieve data stored in a relational database. SQL stands for Structured Query Language, a structured query language.</w:t>
      </w:r>
    </w:p>
    <w:p w14:paraId="68C0E4A0" w14:textId="77777777" w:rsidR="006153D2" w:rsidRPr="00CB432F" w:rsidRDefault="006153D2" w:rsidP="006153D2">
      <w:pPr>
        <w:rPr>
          <w:b/>
          <w:bCs/>
        </w:rPr>
      </w:pPr>
      <w:r w:rsidRPr="00CB432F">
        <w:rPr>
          <w:b/>
          <w:bCs/>
        </w:rPr>
        <w:t>1.</w:t>
      </w:r>
      <w:r w:rsidRPr="00CB432F">
        <w:rPr>
          <w:b/>
          <w:bCs/>
        </w:rPr>
        <w:tab/>
        <w:t>Data structure concept</w:t>
      </w:r>
    </w:p>
    <w:p w14:paraId="4B0FB4ED" w14:textId="77777777" w:rsidR="006153D2" w:rsidRPr="00CB432F" w:rsidRDefault="006153D2" w:rsidP="006153D2">
      <w:pPr>
        <w:rPr>
          <w:b/>
          <w:bCs/>
        </w:rPr>
      </w:pPr>
      <w:r w:rsidRPr="00CB432F">
        <w:rPr>
          <w:b/>
          <w:bCs/>
        </w:rPr>
        <w:t>-</w:t>
      </w:r>
      <w:r w:rsidRPr="00CB432F">
        <w:rPr>
          <w:b/>
          <w:bCs/>
        </w:rPr>
        <w:tab/>
        <w:t xml:space="preserve">SQL stands for Structured Query Language, a structured query </w:t>
      </w:r>
      <w:proofErr w:type="gramStart"/>
      <w:r w:rsidRPr="00CB432F">
        <w:rPr>
          <w:b/>
          <w:bCs/>
        </w:rPr>
        <w:t>language, that</w:t>
      </w:r>
      <w:proofErr w:type="gramEnd"/>
      <w:r w:rsidRPr="00CB432F">
        <w:rPr>
          <w:b/>
          <w:bCs/>
        </w:rPr>
        <w:t xml:space="preserve"> allows you to access and manipulate databases to create, delete, modify, and extract data.</w:t>
      </w:r>
    </w:p>
    <w:p w14:paraId="349CCA08" w14:textId="77777777" w:rsidR="006153D2" w:rsidRPr="00CB432F" w:rsidRDefault="006153D2" w:rsidP="006153D2">
      <w:pPr>
        <w:rPr>
          <w:b/>
          <w:bCs/>
        </w:rPr>
      </w:pPr>
      <w:r w:rsidRPr="00CB432F">
        <w:rPr>
          <w:b/>
          <w:bCs/>
        </w:rPr>
        <w:t>-</w:t>
      </w:r>
      <w:r w:rsidRPr="00CB432F">
        <w:rPr>
          <w:b/>
          <w:bCs/>
        </w:rPr>
        <w:tab/>
        <w:t>SQL is also the standard language for relational database systems. All database management systems (RDBMS) such as MySQL, MS Access, Oracle, Sybase, Informix, Postgres or SQL Server all take SQL as the standard database language.</w:t>
      </w:r>
    </w:p>
    <w:p w14:paraId="7DFF57E4" w14:textId="77777777" w:rsidR="006153D2" w:rsidRPr="00CB432F" w:rsidRDefault="006153D2" w:rsidP="006153D2">
      <w:pPr>
        <w:rPr>
          <w:b/>
          <w:bCs/>
        </w:rPr>
      </w:pPr>
      <w:r w:rsidRPr="00CB432F">
        <w:rPr>
          <w:b/>
          <w:bCs/>
        </w:rPr>
        <w:t>2.</w:t>
      </w:r>
      <w:r w:rsidRPr="00CB432F">
        <w:rPr>
          <w:b/>
          <w:bCs/>
        </w:rPr>
        <w:tab/>
        <w:t>RDBMS.</w:t>
      </w:r>
    </w:p>
    <w:p w14:paraId="47DBAE81" w14:textId="77777777" w:rsidR="006153D2" w:rsidRPr="00CB432F" w:rsidRDefault="006153D2" w:rsidP="006153D2">
      <w:pPr>
        <w:rPr>
          <w:b/>
          <w:bCs/>
        </w:rPr>
      </w:pPr>
      <w:r w:rsidRPr="00CB432F">
        <w:rPr>
          <w:b/>
          <w:bCs/>
        </w:rPr>
        <w:t>-</w:t>
      </w:r>
      <w:r w:rsidRPr="00CB432F">
        <w:rPr>
          <w:b/>
          <w:bCs/>
        </w:rPr>
        <w:tab/>
        <w:t>A relational database is a digital database based on the relational model of data, as proposed by E. F. Codd in 1970</w:t>
      </w:r>
      <w:proofErr w:type="gramStart"/>
      <w:r w:rsidRPr="00CB432F">
        <w:rPr>
          <w:b/>
          <w:bCs/>
        </w:rPr>
        <w:t>.[</w:t>
      </w:r>
      <w:proofErr w:type="gramEnd"/>
      <w:r w:rsidRPr="00CB432F">
        <w:rPr>
          <w:b/>
          <w:bCs/>
        </w:rPr>
        <w:t>1] A software system used to maintain relational databases is a relational database management system (RDBMS). Many relational database systems have an option of using the SQL (Structured Query Language) for querying and maintaining the database</w:t>
      </w:r>
      <w:proofErr w:type="gramStart"/>
      <w:r w:rsidRPr="00CB432F">
        <w:rPr>
          <w:b/>
          <w:bCs/>
        </w:rPr>
        <w:t>.[</w:t>
      </w:r>
      <w:proofErr w:type="gramEnd"/>
      <w:r w:rsidRPr="00CB432F">
        <w:rPr>
          <w:b/>
          <w:bCs/>
        </w:rPr>
        <w:t>2]</w:t>
      </w:r>
    </w:p>
    <w:p w14:paraId="51C25B43" w14:textId="77777777" w:rsidR="006153D2" w:rsidRPr="00CB432F" w:rsidRDefault="006153D2" w:rsidP="006153D2">
      <w:pPr>
        <w:rPr>
          <w:b/>
          <w:bCs/>
        </w:rPr>
      </w:pPr>
      <w:r w:rsidRPr="00CB432F">
        <w:rPr>
          <w:b/>
          <w:bCs/>
        </w:rPr>
        <w:lastRenderedPageBreak/>
        <w:t>-</w:t>
      </w:r>
      <w:r w:rsidRPr="00CB432F">
        <w:rPr>
          <w:b/>
          <w:bCs/>
        </w:rPr>
        <w:tab/>
        <w:t>RDBMS stands for Relational Database Management System - is the basis for SQL, and for all modern database systems such as MS SQL Server, IBM DB2, Oracle, MySQL and Microsoft Access.</w:t>
      </w:r>
    </w:p>
    <w:p w14:paraId="2833EF5C" w14:textId="77777777" w:rsidR="006153D2" w:rsidRPr="00CB432F" w:rsidRDefault="006153D2" w:rsidP="006153D2">
      <w:pPr>
        <w:rPr>
          <w:b/>
          <w:bCs/>
        </w:rPr>
      </w:pPr>
      <w:r w:rsidRPr="00CB432F">
        <w:rPr>
          <w:b/>
          <w:bCs/>
        </w:rPr>
        <w:t>-</w:t>
      </w:r>
      <w:r w:rsidRPr="00CB432F">
        <w:rPr>
          <w:b/>
          <w:bCs/>
        </w:rPr>
        <w:tab/>
        <w:t>Table: Data in a RDBMS stored in database objects is called tables. This table is basically a collection of related data entries and it includes many columns and rows. Table is the most common and simple form of data storage in a relational database.</w:t>
      </w:r>
    </w:p>
    <w:p w14:paraId="6B7263FA" w14:textId="77777777" w:rsidR="006153D2" w:rsidRPr="00CB432F" w:rsidRDefault="006153D2" w:rsidP="006153D2">
      <w:pPr>
        <w:rPr>
          <w:b/>
          <w:bCs/>
        </w:rPr>
      </w:pPr>
      <w:r w:rsidRPr="00CB432F">
        <w:rPr>
          <w:b/>
          <w:bCs/>
        </w:rPr>
        <w:t>-</w:t>
      </w:r>
      <w:r w:rsidRPr="00CB432F">
        <w:rPr>
          <w:b/>
          <w:bCs/>
        </w:rPr>
        <w:tab/>
        <w:t>A relational database refers to a database that stores data in a structured format, using rows and columns. This makes it easy to locate and access specific values within the database. It is "relational" because the values within each table are related to each other.</w:t>
      </w:r>
    </w:p>
    <w:p w14:paraId="1E725992" w14:textId="77777777" w:rsidR="006153D2" w:rsidRPr="00CB432F" w:rsidRDefault="006153D2" w:rsidP="006153D2">
      <w:pPr>
        <w:rPr>
          <w:b/>
          <w:bCs/>
        </w:rPr>
      </w:pPr>
      <w:r w:rsidRPr="00CB432F">
        <w:rPr>
          <w:b/>
          <w:bCs/>
        </w:rPr>
        <w:t>-</w:t>
      </w:r>
      <w:r w:rsidRPr="00CB432F">
        <w:rPr>
          <w:b/>
          <w:bCs/>
        </w:rPr>
        <w:tab/>
        <w:t>Tables may also be related to other tables. The relational structure makes it possible to run queries across multiple tables at once.</w:t>
      </w:r>
    </w:p>
    <w:p w14:paraId="23E2F14F" w14:textId="77777777" w:rsidR="006153D2" w:rsidRPr="00CB432F" w:rsidRDefault="006153D2" w:rsidP="006153D2">
      <w:pPr>
        <w:rPr>
          <w:b/>
          <w:bCs/>
        </w:rPr>
      </w:pPr>
      <w:r w:rsidRPr="00CB432F">
        <w:rPr>
          <w:b/>
          <w:bCs/>
        </w:rPr>
        <w:t>-</w:t>
      </w:r>
      <w:r w:rsidRPr="00CB432F">
        <w:rPr>
          <w:b/>
          <w:bCs/>
        </w:rPr>
        <w:tab/>
        <w:t>Record or a row: A record is also called a data row that is each individual item that exists in a table.</w:t>
      </w:r>
    </w:p>
    <w:p w14:paraId="5450312D" w14:textId="77777777" w:rsidR="006153D2" w:rsidRPr="00CB432F" w:rsidRDefault="006153D2" w:rsidP="006153D2">
      <w:pPr>
        <w:rPr>
          <w:b/>
          <w:bCs/>
        </w:rPr>
      </w:pPr>
      <w:r w:rsidRPr="00CB432F">
        <w:rPr>
          <w:b/>
          <w:bCs/>
        </w:rPr>
        <w:t>-</w:t>
      </w:r>
      <w:r w:rsidRPr="00CB432F">
        <w:rPr>
          <w:b/>
          <w:bCs/>
        </w:rPr>
        <w:tab/>
        <w:t>A value NULL: A field with a NULL value is an invalid field. It is important that a value NULL differs from zero or a field containing spaces.</w:t>
      </w:r>
    </w:p>
    <w:p w14:paraId="237B5E25" w14:textId="77777777" w:rsidR="006153D2" w:rsidRPr="00CB432F" w:rsidRDefault="006153D2" w:rsidP="006153D2">
      <w:pPr>
        <w:rPr>
          <w:b/>
          <w:bCs/>
        </w:rPr>
      </w:pPr>
      <w:r w:rsidRPr="00CB432F">
        <w:rPr>
          <w:b/>
          <w:bCs/>
        </w:rPr>
        <w:t>3.</w:t>
      </w:r>
      <w:r w:rsidRPr="00CB432F">
        <w:rPr>
          <w:b/>
          <w:bCs/>
        </w:rPr>
        <w:tab/>
        <w:t>Constraint in SQL:</w:t>
      </w:r>
    </w:p>
    <w:p w14:paraId="4ED78044" w14:textId="77777777" w:rsidR="006153D2" w:rsidRPr="00CB432F" w:rsidRDefault="006153D2" w:rsidP="006153D2">
      <w:pPr>
        <w:rPr>
          <w:b/>
          <w:bCs/>
        </w:rPr>
      </w:pPr>
      <w:r w:rsidRPr="00CB432F">
        <w:rPr>
          <w:b/>
          <w:bCs/>
        </w:rPr>
        <w:t>-</w:t>
      </w:r>
      <w:r w:rsidRPr="00CB432F">
        <w:rPr>
          <w:b/>
          <w:bCs/>
        </w:rPr>
        <w:tab/>
        <w:t>Constraints can be specified when the table is created with the CREATE TABLE statement, or after the table is created with the ALTER TABLE statement.</w:t>
      </w:r>
    </w:p>
    <w:p w14:paraId="3C608DD7" w14:textId="77777777" w:rsidR="006153D2" w:rsidRPr="00CB432F" w:rsidRDefault="006153D2" w:rsidP="006153D2">
      <w:pPr>
        <w:rPr>
          <w:b/>
          <w:bCs/>
        </w:rPr>
      </w:pPr>
      <w:r w:rsidRPr="00CB432F">
        <w:rPr>
          <w:b/>
          <w:bCs/>
        </w:rPr>
        <w:t>-</w:t>
      </w:r>
      <w:r w:rsidRPr="00CB432F">
        <w:rPr>
          <w:b/>
          <w:bCs/>
        </w:rPr>
        <w:tab/>
        <w:t>Constraint are rules enforced on data columns on a table. They are used to limit the type of data that can be inserted into a table. This ensures the accuracy and reliability of data in the database.</w:t>
      </w:r>
    </w:p>
    <w:p w14:paraId="5F2E427A" w14:textId="77777777" w:rsidR="006153D2" w:rsidRPr="00CB432F" w:rsidRDefault="006153D2" w:rsidP="006153D2">
      <w:pPr>
        <w:rPr>
          <w:b/>
          <w:bCs/>
        </w:rPr>
      </w:pPr>
      <w:r w:rsidRPr="00CB432F">
        <w:rPr>
          <w:b/>
          <w:bCs/>
        </w:rPr>
        <w:t>The following are some of the most common constraints used in SQL:</w:t>
      </w:r>
    </w:p>
    <w:p w14:paraId="0CB92634" w14:textId="77777777" w:rsidR="006153D2" w:rsidRPr="00CB432F" w:rsidRDefault="006153D2" w:rsidP="006153D2">
      <w:pPr>
        <w:rPr>
          <w:b/>
          <w:bCs/>
        </w:rPr>
      </w:pPr>
      <w:r w:rsidRPr="00CB432F">
        <w:rPr>
          <w:b/>
          <w:bCs/>
        </w:rPr>
        <w:t>+ NOT NULL: Make sure that a column cannot be NULL.</w:t>
      </w:r>
    </w:p>
    <w:p w14:paraId="35FB513D" w14:textId="77777777" w:rsidR="006153D2" w:rsidRPr="00CB432F" w:rsidRDefault="006153D2" w:rsidP="006153D2">
      <w:pPr>
        <w:rPr>
          <w:b/>
          <w:bCs/>
        </w:rPr>
      </w:pPr>
      <w:r w:rsidRPr="00CB432F">
        <w:rPr>
          <w:b/>
          <w:bCs/>
        </w:rPr>
        <w:t>+ DEFAULT: Provides a default value for a column when nothing is specified.</w:t>
      </w:r>
    </w:p>
    <w:p w14:paraId="05685B6B" w14:textId="77777777" w:rsidR="006153D2" w:rsidRPr="00CB432F" w:rsidRDefault="006153D2" w:rsidP="006153D2">
      <w:pPr>
        <w:rPr>
          <w:b/>
          <w:bCs/>
        </w:rPr>
      </w:pPr>
      <w:r w:rsidRPr="00CB432F">
        <w:rPr>
          <w:b/>
          <w:bCs/>
        </w:rPr>
        <w:t>+ UNIQUE: Ensure that all values in a column are different.</w:t>
      </w:r>
    </w:p>
    <w:p w14:paraId="0F87CB93" w14:textId="77777777" w:rsidR="006153D2" w:rsidRPr="00CB432F" w:rsidRDefault="006153D2" w:rsidP="006153D2">
      <w:pPr>
        <w:rPr>
          <w:b/>
          <w:bCs/>
        </w:rPr>
      </w:pPr>
      <w:r w:rsidRPr="00CB432F">
        <w:rPr>
          <w:b/>
          <w:bCs/>
        </w:rPr>
        <w:t>+ PRIMARY Key: Specifies each row / record to be unique in a database table.</w:t>
      </w:r>
    </w:p>
    <w:p w14:paraId="6799869D" w14:textId="77777777" w:rsidR="006153D2" w:rsidRPr="00CB432F" w:rsidRDefault="006153D2" w:rsidP="006153D2">
      <w:pPr>
        <w:rPr>
          <w:b/>
          <w:bCs/>
        </w:rPr>
      </w:pPr>
      <w:r w:rsidRPr="00CB432F">
        <w:rPr>
          <w:b/>
          <w:bCs/>
        </w:rPr>
        <w:t>+ FOREIGN Key: Defines a row / record to be unique in any other database table.</w:t>
      </w:r>
    </w:p>
    <w:p w14:paraId="07CE286E" w14:textId="77777777" w:rsidR="006153D2" w:rsidRPr="00CB432F" w:rsidRDefault="006153D2" w:rsidP="006153D2">
      <w:pPr>
        <w:rPr>
          <w:b/>
          <w:bCs/>
        </w:rPr>
      </w:pPr>
      <w:r w:rsidRPr="00CB432F">
        <w:rPr>
          <w:b/>
          <w:bCs/>
        </w:rPr>
        <w:t>+ CHECK: check constraint ensures that all values in a column satisfy certain conditions.</w:t>
      </w:r>
    </w:p>
    <w:p w14:paraId="0AF1ACF3" w14:textId="24351A77" w:rsidR="006153D2" w:rsidRPr="00CB432F" w:rsidRDefault="006153D2" w:rsidP="006153D2">
      <w:pPr>
        <w:rPr>
          <w:b/>
          <w:bCs/>
        </w:rPr>
      </w:pPr>
      <w:r w:rsidRPr="00CB432F">
        <w:rPr>
          <w:b/>
          <w:bCs/>
        </w:rPr>
        <w:t>+ INDEX: Used to create and retrieve data from the database very quickly.</w:t>
      </w:r>
    </w:p>
    <w:p w14:paraId="24450426" w14:textId="77777777" w:rsidR="006153D2" w:rsidRPr="00CB432F" w:rsidRDefault="006153D2" w:rsidP="006153D2">
      <w:pPr>
        <w:rPr>
          <w:b/>
          <w:bCs/>
        </w:rPr>
      </w:pPr>
    </w:p>
    <w:p w14:paraId="1D6D6184" w14:textId="77777777" w:rsidR="006153D2" w:rsidRPr="00CB432F" w:rsidRDefault="006153D2" w:rsidP="006153D2">
      <w:pPr>
        <w:rPr>
          <w:b/>
          <w:bCs/>
        </w:rPr>
      </w:pPr>
    </w:p>
    <w:p w14:paraId="0842B609" w14:textId="77777777" w:rsidR="006153D2" w:rsidRPr="00CB432F" w:rsidRDefault="006153D2" w:rsidP="006153D2">
      <w:pPr>
        <w:rPr>
          <w:b/>
          <w:bCs/>
        </w:rPr>
      </w:pPr>
      <w:r w:rsidRPr="00CB432F">
        <w:rPr>
          <w:b/>
          <w:bCs/>
        </w:rPr>
        <w:t>4.</w:t>
      </w:r>
      <w:r w:rsidRPr="00CB432F">
        <w:rPr>
          <w:b/>
          <w:bCs/>
        </w:rPr>
        <w:tab/>
        <w:t>Datatypes in database.</w:t>
      </w:r>
    </w:p>
    <w:p w14:paraId="024E29C6" w14:textId="77777777" w:rsidR="006153D2" w:rsidRPr="00CB432F" w:rsidRDefault="006153D2" w:rsidP="006153D2">
      <w:pPr>
        <w:rPr>
          <w:b/>
          <w:bCs/>
        </w:rPr>
      </w:pPr>
    </w:p>
    <w:p w14:paraId="7484A776" w14:textId="7765815D" w:rsidR="006153D2" w:rsidRPr="00CB432F" w:rsidRDefault="006153D2" w:rsidP="006153D2">
      <w:pPr>
        <w:rPr>
          <w:b/>
          <w:bCs/>
        </w:rPr>
      </w:pPr>
      <w:r w:rsidRPr="00CB432F">
        <w:rPr>
          <w:b/>
          <w:bCs/>
        </w:rPr>
        <w:t>Character string data type in SQL Server:</w:t>
      </w:r>
    </w:p>
    <w:p w14:paraId="0C20BF47" w14:textId="77777777" w:rsidR="006153D2" w:rsidRPr="00CB432F" w:rsidRDefault="006153D2" w:rsidP="006153D2">
      <w:pPr>
        <w:rPr>
          <w:b/>
          <w:bCs/>
        </w:rPr>
      </w:pPr>
    </w:p>
    <w:p w14:paraId="20195B1F" w14:textId="204A8857" w:rsidR="006153D2" w:rsidRDefault="006153D2" w:rsidP="006153D2">
      <w:r>
        <w:rPr>
          <w:noProof/>
        </w:rPr>
        <w:lastRenderedPageBreak/>
        <w:drawing>
          <wp:inline distT="0" distB="0" distL="0" distR="0" wp14:anchorId="213040B0" wp14:editId="7B72580C">
            <wp:extent cx="4944110" cy="3389630"/>
            <wp:effectExtent l="0" t="0" r="889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44110" cy="3389630"/>
                    </a:xfrm>
                    <a:prstGeom prst="rect">
                      <a:avLst/>
                    </a:prstGeom>
                    <a:noFill/>
                  </pic:spPr>
                </pic:pic>
              </a:graphicData>
            </a:graphic>
          </wp:inline>
        </w:drawing>
      </w:r>
    </w:p>
    <w:p w14:paraId="2164526D" w14:textId="77777777" w:rsidR="006153D2" w:rsidRPr="006153D2" w:rsidRDefault="006153D2" w:rsidP="006153D2">
      <w:pPr>
        <w:rPr>
          <w:b/>
          <w:bCs/>
          <w:sz w:val="36"/>
          <w:szCs w:val="36"/>
        </w:rPr>
      </w:pPr>
      <w:r w:rsidRPr="006153D2">
        <w:rPr>
          <w:b/>
          <w:bCs/>
          <w:sz w:val="36"/>
          <w:szCs w:val="36"/>
        </w:rPr>
        <w:t>String data types:</w:t>
      </w:r>
    </w:p>
    <w:p w14:paraId="20BADF71" w14:textId="77777777" w:rsidR="006153D2" w:rsidRPr="00CB432F" w:rsidRDefault="006153D2" w:rsidP="006153D2">
      <w:pPr>
        <w:rPr>
          <w:b/>
          <w:bCs/>
        </w:rPr>
      </w:pPr>
      <w:r w:rsidRPr="00CB432F">
        <w:rPr>
          <w:b/>
          <w:bCs/>
        </w:rPr>
        <w:t>Data type</w:t>
      </w:r>
      <w:r w:rsidRPr="00CB432F">
        <w:rPr>
          <w:b/>
          <w:bCs/>
        </w:rPr>
        <w:tab/>
        <w:t>Description</w:t>
      </w:r>
      <w:r w:rsidRPr="00CB432F">
        <w:rPr>
          <w:b/>
          <w:bCs/>
        </w:rPr>
        <w:tab/>
        <w:t>Max size</w:t>
      </w:r>
    </w:p>
    <w:p w14:paraId="3C1AA7BD" w14:textId="77777777" w:rsidR="006153D2" w:rsidRPr="00CB432F" w:rsidRDefault="006153D2" w:rsidP="006153D2">
      <w:pPr>
        <w:rPr>
          <w:b/>
          <w:bCs/>
        </w:rPr>
      </w:pPr>
      <w:proofErr w:type="gramStart"/>
      <w:r w:rsidRPr="00CB432F">
        <w:rPr>
          <w:b/>
          <w:bCs/>
        </w:rPr>
        <w:t>varchar(</w:t>
      </w:r>
      <w:proofErr w:type="gramEnd"/>
      <w:r w:rsidRPr="00CB432F">
        <w:rPr>
          <w:b/>
          <w:bCs/>
        </w:rPr>
        <w:t>n)</w:t>
      </w:r>
      <w:r w:rsidRPr="00CB432F">
        <w:rPr>
          <w:b/>
          <w:bCs/>
        </w:rPr>
        <w:tab/>
        <w:t>Variable width character string</w:t>
      </w:r>
      <w:r w:rsidRPr="00CB432F">
        <w:rPr>
          <w:b/>
          <w:bCs/>
        </w:rPr>
        <w:tab/>
        <w:t>8,000 characters</w:t>
      </w:r>
    </w:p>
    <w:p w14:paraId="65A1C9E6" w14:textId="77777777" w:rsidR="006153D2" w:rsidRPr="00CB432F" w:rsidRDefault="006153D2" w:rsidP="006153D2">
      <w:pPr>
        <w:rPr>
          <w:b/>
          <w:bCs/>
        </w:rPr>
      </w:pPr>
      <w:proofErr w:type="gramStart"/>
      <w:r w:rsidRPr="00CB432F">
        <w:rPr>
          <w:b/>
          <w:bCs/>
        </w:rPr>
        <w:t>varchar(</w:t>
      </w:r>
      <w:proofErr w:type="gramEnd"/>
      <w:r w:rsidRPr="00CB432F">
        <w:rPr>
          <w:b/>
          <w:bCs/>
        </w:rPr>
        <w:t>max)</w:t>
      </w:r>
      <w:r w:rsidRPr="00CB432F">
        <w:rPr>
          <w:b/>
          <w:bCs/>
        </w:rPr>
        <w:tab/>
        <w:t>Variable width character string</w:t>
      </w:r>
      <w:r w:rsidRPr="00CB432F">
        <w:rPr>
          <w:b/>
          <w:bCs/>
        </w:rPr>
        <w:tab/>
        <w:t>1,073,741,824 characters</w:t>
      </w:r>
    </w:p>
    <w:p w14:paraId="0ACB629C" w14:textId="77777777" w:rsidR="006153D2" w:rsidRPr="00CB432F" w:rsidRDefault="006153D2" w:rsidP="006153D2">
      <w:pPr>
        <w:rPr>
          <w:b/>
          <w:bCs/>
        </w:rPr>
      </w:pPr>
      <w:proofErr w:type="gramStart"/>
      <w:r w:rsidRPr="00CB432F">
        <w:rPr>
          <w:b/>
          <w:bCs/>
        </w:rPr>
        <w:t>text</w:t>
      </w:r>
      <w:proofErr w:type="gramEnd"/>
      <w:r w:rsidRPr="00CB432F">
        <w:rPr>
          <w:b/>
          <w:bCs/>
        </w:rPr>
        <w:tab/>
        <w:t>Variable width character string</w:t>
      </w:r>
      <w:r w:rsidRPr="00CB432F">
        <w:rPr>
          <w:b/>
          <w:bCs/>
        </w:rPr>
        <w:tab/>
        <w:t>2GB of text data</w:t>
      </w:r>
    </w:p>
    <w:p w14:paraId="3792BD49" w14:textId="77777777" w:rsidR="006153D2" w:rsidRPr="00CB432F" w:rsidRDefault="006153D2" w:rsidP="006153D2">
      <w:pPr>
        <w:rPr>
          <w:b/>
          <w:bCs/>
        </w:rPr>
      </w:pPr>
      <w:proofErr w:type="gramStart"/>
      <w:r w:rsidRPr="00CB432F">
        <w:rPr>
          <w:b/>
          <w:bCs/>
        </w:rPr>
        <w:t>nchar</w:t>
      </w:r>
      <w:proofErr w:type="gramEnd"/>
      <w:r w:rsidRPr="00CB432F">
        <w:rPr>
          <w:b/>
          <w:bCs/>
        </w:rPr>
        <w:tab/>
        <w:t>Fixed width Unicode string</w:t>
      </w:r>
      <w:r w:rsidRPr="00CB432F">
        <w:rPr>
          <w:b/>
          <w:bCs/>
        </w:rPr>
        <w:tab/>
        <w:t>4,000 characters</w:t>
      </w:r>
    </w:p>
    <w:p w14:paraId="13745F5B" w14:textId="77777777" w:rsidR="006153D2" w:rsidRPr="00CB432F" w:rsidRDefault="006153D2" w:rsidP="006153D2">
      <w:pPr>
        <w:rPr>
          <w:b/>
          <w:bCs/>
        </w:rPr>
      </w:pPr>
    </w:p>
    <w:p w14:paraId="727AE49F" w14:textId="77777777" w:rsidR="006153D2" w:rsidRPr="00CB432F" w:rsidRDefault="006153D2" w:rsidP="006153D2">
      <w:pPr>
        <w:rPr>
          <w:b/>
          <w:bCs/>
        </w:rPr>
      </w:pPr>
    </w:p>
    <w:p w14:paraId="6FA19B4C" w14:textId="77777777" w:rsidR="006153D2" w:rsidRPr="00CB432F" w:rsidRDefault="006153D2" w:rsidP="006153D2">
      <w:pPr>
        <w:rPr>
          <w:b/>
          <w:bCs/>
        </w:rPr>
      </w:pPr>
      <w:proofErr w:type="gramStart"/>
      <w:r w:rsidRPr="00CB432F">
        <w:rPr>
          <w:b/>
          <w:bCs/>
        </w:rPr>
        <w:t>VARCHAR(</w:t>
      </w:r>
      <w:proofErr w:type="gramEnd"/>
      <w:r w:rsidRPr="00CB432F">
        <w:rPr>
          <w:b/>
          <w:bCs/>
        </w:rPr>
        <w:t>size)</w:t>
      </w:r>
      <w:r w:rsidRPr="00CB432F">
        <w:rPr>
          <w:b/>
          <w:bCs/>
        </w:rPr>
        <w:tab/>
        <w:t>Maximum of 8000 characters.</w:t>
      </w:r>
      <w:r w:rsidRPr="00CB432F">
        <w:rPr>
          <w:b/>
          <w:bCs/>
        </w:rPr>
        <w:tab/>
        <w:t>-Customized length.</w:t>
      </w:r>
    </w:p>
    <w:p w14:paraId="25CFB669" w14:textId="77777777" w:rsidR="006153D2" w:rsidRPr="00CB432F" w:rsidRDefault="006153D2" w:rsidP="006153D2">
      <w:pPr>
        <w:rPr>
          <w:b/>
          <w:bCs/>
        </w:rPr>
      </w:pPr>
      <w:r w:rsidRPr="00CB432F">
        <w:rPr>
          <w:b/>
          <w:bCs/>
        </w:rPr>
        <w:t>-Does not contain Unicode characters.</w:t>
      </w:r>
    </w:p>
    <w:p w14:paraId="2C95A11A" w14:textId="77777777" w:rsidR="006153D2" w:rsidRPr="00CB432F" w:rsidRDefault="006153D2" w:rsidP="006153D2">
      <w:pPr>
        <w:rPr>
          <w:b/>
          <w:bCs/>
        </w:rPr>
      </w:pPr>
      <w:r w:rsidRPr="00CB432F">
        <w:rPr>
          <w:b/>
          <w:bCs/>
        </w:rPr>
        <w:t>TEXT</w:t>
      </w:r>
      <w:r w:rsidRPr="00CB432F">
        <w:rPr>
          <w:b/>
          <w:bCs/>
        </w:rPr>
        <w:tab/>
        <w:t>Up to 2GB.</w:t>
      </w:r>
      <w:r w:rsidRPr="00CB432F">
        <w:rPr>
          <w:b/>
          <w:bCs/>
        </w:rPr>
        <w:tab/>
        <w:t>-Customized length.</w:t>
      </w:r>
    </w:p>
    <w:p w14:paraId="03523CD0" w14:textId="77777777" w:rsidR="006153D2" w:rsidRPr="00CB432F" w:rsidRDefault="006153D2" w:rsidP="006153D2">
      <w:pPr>
        <w:rPr>
          <w:b/>
          <w:bCs/>
        </w:rPr>
      </w:pPr>
      <w:r w:rsidRPr="00CB432F">
        <w:rPr>
          <w:b/>
          <w:bCs/>
        </w:rPr>
        <w:t>-Does not contain Unicode characters.</w:t>
      </w:r>
    </w:p>
    <w:p w14:paraId="04F3AD4A" w14:textId="77777777" w:rsidR="006153D2" w:rsidRPr="00CB432F" w:rsidRDefault="006153D2" w:rsidP="006153D2">
      <w:pPr>
        <w:rPr>
          <w:b/>
          <w:bCs/>
        </w:rPr>
      </w:pPr>
      <w:proofErr w:type="gramStart"/>
      <w:r w:rsidRPr="00CB432F">
        <w:rPr>
          <w:b/>
          <w:bCs/>
        </w:rPr>
        <w:t>NCHAR(</w:t>
      </w:r>
      <w:proofErr w:type="gramEnd"/>
      <w:r w:rsidRPr="00CB432F">
        <w:rPr>
          <w:b/>
          <w:bCs/>
        </w:rPr>
        <w:t>size)</w:t>
      </w:r>
      <w:r w:rsidRPr="00CB432F">
        <w:rPr>
          <w:b/>
          <w:bCs/>
        </w:rPr>
        <w:tab/>
        <w:t>Maximum of 4000 characters.</w:t>
      </w:r>
      <w:r w:rsidRPr="00CB432F">
        <w:rPr>
          <w:b/>
          <w:bCs/>
        </w:rPr>
        <w:tab/>
        <w:t>- Fixed length.</w:t>
      </w:r>
    </w:p>
    <w:p w14:paraId="134BAC6E" w14:textId="77777777" w:rsidR="006153D2" w:rsidRPr="00CB432F" w:rsidRDefault="006153D2" w:rsidP="006153D2">
      <w:pPr>
        <w:rPr>
          <w:b/>
          <w:bCs/>
        </w:rPr>
      </w:pPr>
      <w:r w:rsidRPr="00CB432F">
        <w:rPr>
          <w:b/>
          <w:bCs/>
        </w:rPr>
        <w:t>-Chicode character.</w:t>
      </w:r>
    </w:p>
    <w:p w14:paraId="5922B970" w14:textId="77777777" w:rsidR="006153D2" w:rsidRPr="00CB432F" w:rsidRDefault="006153D2" w:rsidP="006153D2">
      <w:pPr>
        <w:rPr>
          <w:b/>
          <w:bCs/>
        </w:rPr>
      </w:pPr>
      <w:proofErr w:type="gramStart"/>
      <w:r w:rsidRPr="00CB432F">
        <w:rPr>
          <w:b/>
          <w:bCs/>
        </w:rPr>
        <w:t>NVARCHAR(</w:t>
      </w:r>
      <w:proofErr w:type="gramEnd"/>
      <w:r w:rsidRPr="00CB432F">
        <w:rPr>
          <w:b/>
          <w:bCs/>
        </w:rPr>
        <w:t>size)</w:t>
      </w:r>
      <w:r w:rsidRPr="00CB432F">
        <w:rPr>
          <w:b/>
          <w:bCs/>
        </w:rPr>
        <w:tab/>
        <w:t>Maximum of 4000 characters or maximum number.</w:t>
      </w:r>
      <w:r w:rsidRPr="00CB432F">
        <w:rPr>
          <w:b/>
          <w:bCs/>
        </w:rPr>
        <w:tab/>
        <w:t>-Customized length.</w:t>
      </w:r>
    </w:p>
    <w:p w14:paraId="2430E534" w14:textId="77777777" w:rsidR="006153D2" w:rsidRPr="00CB432F" w:rsidRDefault="006153D2" w:rsidP="006153D2">
      <w:pPr>
        <w:rPr>
          <w:b/>
          <w:bCs/>
        </w:rPr>
      </w:pPr>
      <w:r w:rsidRPr="00CB432F">
        <w:rPr>
          <w:b/>
          <w:bCs/>
        </w:rPr>
        <w:t>-Chicode character.</w:t>
      </w:r>
    </w:p>
    <w:p w14:paraId="02D5C014" w14:textId="77777777" w:rsidR="006153D2" w:rsidRPr="00CB432F" w:rsidRDefault="006153D2" w:rsidP="006153D2">
      <w:pPr>
        <w:rPr>
          <w:b/>
          <w:bCs/>
        </w:rPr>
      </w:pPr>
      <w:r w:rsidRPr="00CB432F">
        <w:rPr>
          <w:b/>
          <w:bCs/>
        </w:rPr>
        <w:t>NTEXT</w:t>
      </w:r>
      <w:r w:rsidRPr="00CB432F">
        <w:rPr>
          <w:b/>
          <w:bCs/>
        </w:rPr>
        <w:tab/>
        <w:t>Maximum of 1,073,741,823 bytes.</w:t>
      </w:r>
      <w:r w:rsidRPr="00CB432F">
        <w:rPr>
          <w:b/>
          <w:bCs/>
        </w:rPr>
        <w:tab/>
        <w:t>-Customized length.</w:t>
      </w:r>
    </w:p>
    <w:p w14:paraId="665D4825" w14:textId="57FCA935" w:rsidR="006153D2" w:rsidRPr="00CB432F" w:rsidRDefault="006153D2" w:rsidP="006153D2">
      <w:pPr>
        <w:rPr>
          <w:b/>
          <w:bCs/>
        </w:rPr>
      </w:pPr>
      <w:r w:rsidRPr="00CB432F">
        <w:rPr>
          <w:b/>
          <w:bCs/>
        </w:rPr>
        <w:t>-Chicode character.</w:t>
      </w:r>
    </w:p>
    <w:p w14:paraId="12F44407" w14:textId="77777777" w:rsidR="006153D2" w:rsidRDefault="006153D2" w:rsidP="006153D2"/>
    <w:p w14:paraId="60C9365A" w14:textId="77777777" w:rsidR="006153D2" w:rsidRDefault="006153D2" w:rsidP="006153D2"/>
    <w:p w14:paraId="33A5E28B" w14:textId="77777777" w:rsidR="006153D2" w:rsidRDefault="006153D2" w:rsidP="006153D2"/>
    <w:p w14:paraId="17373474" w14:textId="77777777" w:rsidR="006153D2" w:rsidRDefault="006153D2" w:rsidP="006153D2"/>
    <w:p w14:paraId="37055061" w14:textId="77777777" w:rsidR="006153D2" w:rsidRDefault="006153D2" w:rsidP="006153D2"/>
    <w:p w14:paraId="65950F20" w14:textId="3BE40E4C" w:rsidR="006153D2" w:rsidRPr="006153D2" w:rsidRDefault="006153D2" w:rsidP="006153D2">
      <w:pPr>
        <w:rPr>
          <w:b/>
          <w:bCs/>
          <w:sz w:val="36"/>
          <w:szCs w:val="36"/>
        </w:rPr>
      </w:pPr>
      <w:r w:rsidRPr="006153D2">
        <w:rPr>
          <w:b/>
          <w:bCs/>
          <w:sz w:val="36"/>
          <w:szCs w:val="36"/>
        </w:rPr>
        <w:t>Date and time data types in SQL:</w:t>
      </w:r>
    </w:p>
    <w:p w14:paraId="227232C4" w14:textId="77777777" w:rsidR="006153D2" w:rsidRPr="00CB432F" w:rsidRDefault="006153D2" w:rsidP="006153D2">
      <w:pPr>
        <w:rPr>
          <w:b/>
          <w:bCs/>
        </w:rPr>
      </w:pPr>
      <w:r w:rsidRPr="00CB432F">
        <w:rPr>
          <w:b/>
          <w:bCs/>
        </w:rPr>
        <w:t>MySQL comes with the following data types for storing a date or a date/time value in the database:</w:t>
      </w:r>
    </w:p>
    <w:p w14:paraId="12125183" w14:textId="77777777" w:rsidR="006153D2" w:rsidRPr="00CB432F" w:rsidRDefault="006153D2" w:rsidP="006153D2">
      <w:pPr>
        <w:rPr>
          <w:b/>
          <w:bCs/>
        </w:rPr>
      </w:pPr>
    </w:p>
    <w:p w14:paraId="63CDCCEE" w14:textId="77777777" w:rsidR="006153D2" w:rsidRPr="00CB432F" w:rsidRDefault="006153D2" w:rsidP="006153D2">
      <w:pPr>
        <w:rPr>
          <w:b/>
          <w:bCs/>
        </w:rPr>
      </w:pPr>
      <w:r w:rsidRPr="00CB432F">
        <w:rPr>
          <w:b/>
          <w:bCs/>
        </w:rPr>
        <w:t>DATE - format YYYY-MM-DD</w:t>
      </w:r>
    </w:p>
    <w:p w14:paraId="693BA518" w14:textId="77777777" w:rsidR="006153D2" w:rsidRPr="00CB432F" w:rsidRDefault="006153D2" w:rsidP="006153D2">
      <w:pPr>
        <w:rPr>
          <w:b/>
          <w:bCs/>
        </w:rPr>
      </w:pPr>
      <w:r w:rsidRPr="00CB432F">
        <w:rPr>
          <w:b/>
          <w:bCs/>
        </w:rPr>
        <w:lastRenderedPageBreak/>
        <w:t>DATETIME - format: YYYY-MM-DD HH</w:t>
      </w:r>
      <w:proofErr w:type="gramStart"/>
      <w:r w:rsidRPr="00CB432F">
        <w:rPr>
          <w:b/>
          <w:bCs/>
        </w:rPr>
        <w:t>:MI:SS</w:t>
      </w:r>
      <w:proofErr w:type="gramEnd"/>
    </w:p>
    <w:p w14:paraId="3039735E" w14:textId="77777777" w:rsidR="006153D2" w:rsidRPr="00CB432F" w:rsidRDefault="006153D2" w:rsidP="006153D2">
      <w:pPr>
        <w:rPr>
          <w:b/>
          <w:bCs/>
        </w:rPr>
      </w:pPr>
      <w:r w:rsidRPr="00CB432F">
        <w:rPr>
          <w:b/>
          <w:bCs/>
        </w:rPr>
        <w:t>TIMESTAMP - format: YYYY-MM-DD HH</w:t>
      </w:r>
      <w:proofErr w:type="gramStart"/>
      <w:r w:rsidRPr="00CB432F">
        <w:rPr>
          <w:b/>
          <w:bCs/>
        </w:rPr>
        <w:t>:MI:SS</w:t>
      </w:r>
      <w:proofErr w:type="gramEnd"/>
    </w:p>
    <w:p w14:paraId="270BBB56" w14:textId="77777777" w:rsidR="006153D2" w:rsidRPr="00CB432F" w:rsidRDefault="006153D2" w:rsidP="006153D2">
      <w:pPr>
        <w:rPr>
          <w:b/>
          <w:bCs/>
        </w:rPr>
      </w:pPr>
      <w:r w:rsidRPr="00CB432F">
        <w:rPr>
          <w:b/>
          <w:bCs/>
        </w:rPr>
        <w:t>YEAR - format YYYY or YY</w:t>
      </w:r>
    </w:p>
    <w:p w14:paraId="081E9216" w14:textId="77777777" w:rsidR="006153D2" w:rsidRPr="00CB432F" w:rsidRDefault="006153D2" w:rsidP="006153D2">
      <w:pPr>
        <w:rPr>
          <w:b/>
          <w:bCs/>
        </w:rPr>
      </w:pPr>
      <w:r w:rsidRPr="00CB432F">
        <w:rPr>
          <w:b/>
          <w:bCs/>
        </w:rPr>
        <w:t>SQL Server comes with the following data types for storing a date or a date/time value in the database:</w:t>
      </w:r>
    </w:p>
    <w:p w14:paraId="17D7002E" w14:textId="77777777" w:rsidR="006153D2" w:rsidRPr="00CB432F" w:rsidRDefault="006153D2" w:rsidP="006153D2">
      <w:pPr>
        <w:rPr>
          <w:b/>
          <w:bCs/>
        </w:rPr>
      </w:pPr>
    </w:p>
    <w:p w14:paraId="2E2EA24E" w14:textId="77777777" w:rsidR="006153D2" w:rsidRPr="00CB432F" w:rsidRDefault="006153D2" w:rsidP="006153D2">
      <w:pPr>
        <w:rPr>
          <w:b/>
          <w:bCs/>
        </w:rPr>
      </w:pPr>
      <w:r w:rsidRPr="00CB432F">
        <w:rPr>
          <w:b/>
          <w:bCs/>
        </w:rPr>
        <w:t>DATE - format YYYY-MM-DD</w:t>
      </w:r>
    </w:p>
    <w:p w14:paraId="4E1549A6" w14:textId="77777777" w:rsidR="006153D2" w:rsidRPr="00CB432F" w:rsidRDefault="006153D2" w:rsidP="006153D2">
      <w:pPr>
        <w:rPr>
          <w:b/>
          <w:bCs/>
        </w:rPr>
      </w:pPr>
      <w:r w:rsidRPr="00CB432F">
        <w:rPr>
          <w:b/>
          <w:bCs/>
        </w:rPr>
        <w:t>DATETIME - format: YYYY-MM-DD HH</w:t>
      </w:r>
      <w:proofErr w:type="gramStart"/>
      <w:r w:rsidRPr="00CB432F">
        <w:rPr>
          <w:b/>
          <w:bCs/>
        </w:rPr>
        <w:t>:MI:SS</w:t>
      </w:r>
      <w:proofErr w:type="gramEnd"/>
    </w:p>
    <w:p w14:paraId="21B751CE" w14:textId="77777777" w:rsidR="006153D2" w:rsidRPr="00CB432F" w:rsidRDefault="006153D2" w:rsidP="006153D2">
      <w:pPr>
        <w:rPr>
          <w:b/>
          <w:bCs/>
        </w:rPr>
      </w:pPr>
      <w:r w:rsidRPr="00CB432F">
        <w:rPr>
          <w:b/>
          <w:bCs/>
        </w:rPr>
        <w:t>SMALLDATETIME - format: YYYY-MM-DD HH</w:t>
      </w:r>
      <w:proofErr w:type="gramStart"/>
      <w:r w:rsidRPr="00CB432F">
        <w:rPr>
          <w:b/>
          <w:bCs/>
        </w:rPr>
        <w:t>:MI:SS</w:t>
      </w:r>
      <w:proofErr w:type="gramEnd"/>
    </w:p>
    <w:p w14:paraId="10C9FFEA" w14:textId="77777777" w:rsidR="006153D2" w:rsidRPr="00CB432F" w:rsidRDefault="006153D2" w:rsidP="006153D2">
      <w:pPr>
        <w:rPr>
          <w:b/>
          <w:bCs/>
        </w:rPr>
      </w:pPr>
      <w:r w:rsidRPr="00CB432F">
        <w:rPr>
          <w:b/>
          <w:bCs/>
        </w:rPr>
        <w:t>TIMESTAMP - format: a unique number</w:t>
      </w:r>
    </w:p>
    <w:p w14:paraId="07C9747B" w14:textId="211DD0FF" w:rsidR="006153D2" w:rsidRPr="00CB432F" w:rsidRDefault="006153D2" w:rsidP="006153D2">
      <w:pPr>
        <w:rPr>
          <w:b/>
          <w:bCs/>
          <w:color w:val="C00000"/>
        </w:rPr>
      </w:pPr>
      <w:r w:rsidRPr="00CB432F">
        <w:rPr>
          <w:b/>
          <w:bCs/>
          <w:color w:val="C00000"/>
        </w:rPr>
        <w:t>Note: The date types are chosen for a column when you create a new table in your database!</w:t>
      </w:r>
    </w:p>
    <w:p w14:paraId="49236283" w14:textId="77777777" w:rsidR="006153D2" w:rsidRPr="006153D2" w:rsidRDefault="006153D2" w:rsidP="006153D2">
      <w:pPr>
        <w:rPr>
          <w:b/>
          <w:bCs/>
          <w:sz w:val="36"/>
          <w:szCs w:val="36"/>
        </w:rPr>
      </w:pPr>
      <w:r w:rsidRPr="006153D2">
        <w:rPr>
          <w:b/>
          <w:bCs/>
          <w:sz w:val="36"/>
          <w:szCs w:val="36"/>
        </w:rPr>
        <w:t>Exact Numeric data type:</w:t>
      </w:r>
    </w:p>
    <w:p w14:paraId="6D8706BE" w14:textId="77777777" w:rsidR="006153D2" w:rsidRPr="00CB432F" w:rsidRDefault="006153D2" w:rsidP="006153D2">
      <w:pPr>
        <w:rPr>
          <w:b/>
          <w:bCs/>
        </w:rPr>
      </w:pPr>
      <w:r w:rsidRPr="00CB432F">
        <w:rPr>
          <w:b/>
          <w:bCs/>
        </w:rPr>
        <w:t>Datatypes</w:t>
      </w:r>
      <w:r w:rsidRPr="00CB432F">
        <w:rPr>
          <w:b/>
          <w:bCs/>
        </w:rPr>
        <w:tab/>
        <w:t>Start from</w:t>
      </w:r>
      <w:r w:rsidRPr="00CB432F">
        <w:rPr>
          <w:b/>
          <w:bCs/>
        </w:rPr>
        <w:tab/>
        <w:t>To</w:t>
      </w:r>
    </w:p>
    <w:p w14:paraId="701A87FA" w14:textId="77777777" w:rsidR="006153D2" w:rsidRPr="00CB432F" w:rsidRDefault="006153D2" w:rsidP="006153D2">
      <w:pPr>
        <w:rPr>
          <w:b/>
          <w:bCs/>
        </w:rPr>
      </w:pPr>
      <w:proofErr w:type="gramStart"/>
      <w:r w:rsidRPr="00CB432F">
        <w:rPr>
          <w:b/>
          <w:bCs/>
        </w:rPr>
        <w:t>bigint</w:t>
      </w:r>
      <w:proofErr w:type="gramEnd"/>
      <w:r w:rsidRPr="00CB432F">
        <w:rPr>
          <w:b/>
          <w:bCs/>
        </w:rPr>
        <w:tab/>
        <w:t>-9,223,372,036,854,775,808</w:t>
      </w:r>
      <w:r w:rsidRPr="00CB432F">
        <w:rPr>
          <w:b/>
          <w:bCs/>
        </w:rPr>
        <w:tab/>
        <w:t>9,223,372,036,854,775,807</w:t>
      </w:r>
    </w:p>
    <w:p w14:paraId="44DF83D2" w14:textId="77777777" w:rsidR="006153D2" w:rsidRPr="00CB432F" w:rsidRDefault="006153D2" w:rsidP="006153D2">
      <w:pPr>
        <w:rPr>
          <w:b/>
          <w:bCs/>
        </w:rPr>
      </w:pPr>
      <w:proofErr w:type="gramStart"/>
      <w:r w:rsidRPr="00CB432F">
        <w:rPr>
          <w:b/>
          <w:bCs/>
        </w:rPr>
        <w:t>int</w:t>
      </w:r>
      <w:proofErr w:type="gramEnd"/>
      <w:r w:rsidRPr="00CB432F">
        <w:rPr>
          <w:b/>
          <w:bCs/>
        </w:rPr>
        <w:tab/>
        <w:t>-2,147,483,648</w:t>
      </w:r>
      <w:r w:rsidRPr="00CB432F">
        <w:rPr>
          <w:b/>
          <w:bCs/>
        </w:rPr>
        <w:tab/>
        <w:t>2,147,483,647</w:t>
      </w:r>
    </w:p>
    <w:p w14:paraId="4DD0EED2" w14:textId="77777777" w:rsidR="006153D2" w:rsidRPr="00CB432F" w:rsidRDefault="006153D2" w:rsidP="006153D2">
      <w:pPr>
        <w:rPr>
          <w:b/>
          <w:bCs/>
        </w:rPr>
      </w:pPr>
      <w:proofErr w:type="gramStart"/>
      <w:r w:rsidRPr="00CB432F">
        <w:rPr>
          <w:b/>
          <w:bCs/>
        </w:rPr>
        <w:t>smallint</w:t>
      </w:r>
      <w:proofErr w:type="gramEnd"/>
      <w:r w:rsidRPr="00CB432F">
        <w:rPr>
          <w:b/>
          <w:bCs/>
        </w:rPr>
        <w:tab/>
        <w:t>-32,768</w:t>
      </w:r>
      <w:r w:rsidRPr="00CB432F">
        <w:rPr>
          <w:b/>
          <w:bCs/>
        </w:rPr>
        <w:tab/>
        <w:t>32,767</w:t>
      </w:r>
    </w:p>
    <w:p w14:paraId="6366DED4" w14:textId="77777777" w:rsidR="006153D2" w:rsidRPr="00CB432F" w:rsidRDefault="006153D2" w:rsidP="006153D2">
      <w:pPr>
        <w:rPr>
          <w:b/>
          <w:bCs/>
        </w:rPr>
      </w:pPr>
      <w:proofErr w:type="gramStart"/>
      <w:r w:rsidRPr="00CB432F">
        <w:rPr>
          <w:b/>
          <w:bCs/>
        </w:rPr>
        <w:t>tinyint</w:t>
      </w:r>
      <w:proofErr w:type="gramEnd"/>
      <w:r w:rsidRPr="00CB432F">
        <w:rPr>
          <w:b/>
          <w:bCs/>
        </w:rPr>
        <w:tab/>
        <w:t>0</w:t>
      </w:r>
      <w:r w:rsidRPr="00CB432F">
        <w:rPr>
          <w:b/>
          <w:bCs/>
        </w:rPr>
        <w:tab/>
        <w:t>255</w:t>
      </w:r>
    </w:p>
    <w:p w14:paraId="7C7F6479" w14:textId="77777777" w:rsidR="006153D2" w:rsidRPr="00CB432F" w:rsidRDefault="006153D2" w:rsidP="006153D2">
      <w:pPr>
        <w:rPr>
          <w:b/>
          <w:bCs/>
        </w:rPr>
      </w:pPr>
      <w:proofErr w:type="gramStart"/>
      <w:r w:rsidRPr="00CB432F">
        <w:rPr>
          <w:b/>
          <w:bCs/>
        </w:rPr>
        <w:t>bit</w:t>
      </w:r>
      <w:proofErr w:type="gramEnd"/>
      <w:r w:rsidRPr="00CB432F">
        <w:rPr>
          <w:b/>
          <w:bCs/>
        </w:rPr>
        <w:tab/>
        <w:t>0</w:t>
      </w:r>
      <w:r w:rsidRPr="00CB432F">
        <w:rPr>
          <w:b/>
          <w:bCs/>
        </w:rPr>
        <w:tab/>
        <w:t>1</w:t>
      </w:r>
    </w:p>
    <w:p w14:paraId="3E3E60A8" w14:textId="77777777" w:rsidR="006153D2" w:rsidRPr="00CB432F" w:rsidRDefault="006153D2" w:rsidP="006153D2">
      <w:pPr>
        <w:rPr>
          <w:b/>
          <w:bCs/>
        </w:rPr>
      </w:pPr>
      <w:proofErr w:type="gramStart"/>
      <w:r w:rsidRPr="00CB432F">
        <w:rPr>
          <w:b/>
          <w:bCs/>
        </w:rPr>
        <w:t>decimal</w:t>
      </w:r>
      <w:proofErr w:type="gramEnd"/>
      <w:r w:rsidRPr="00CB432F">
        <w:rPr>
          <w:b/>
          <w:bCs/>
        </w:rPr>
        <w:tab/>
        <w:t>-10^38 +1</w:t>
      </w:r>
      <w:r w:rsidRPr="00CB432F">
        <w:rPr>
          <w:b/>
          <w:bCs/>
        </w:rPr>
        <w:tab/>
        <w:t>10^38 -1</w:t>
      </w:r>
    </w:p>
    <w:p w14:paraId="0FE77A0A" w14:textId="7639FB37" w:rsidR="006153D2" w:rsidRPr="00CB432F" w:rsidRDefault="006153D2" w:rsidP="006153D2">
      <w:pPr>
        <w:rPr>
          <w:b/>
          <w:bCs/>
        </w:rPr>
      </w:pPr>
      <w:proofErr w:type="gramStart"/>
      <w:r w:rsidRPr="00CB432F">
        <w:rPr>
          <w:b/>
          <w:bCs/>
        </w:rPr>
        <w:t>money</w:t>
      </w:r>
      <w:proofErr w:type="gramEnd"/>
      <w:r w:rsidRPr="00CB432F">
        <w:rPr>
          <w:b/>
          <w:bCs/>
        </w:rPr>
        <w:tab/>
        <w:t>-922,337,203,685,477.5808</w:t>
      </w:r>
      <w:r w:rsidRPr="00CB432F">
        <w:rPr>
          <w:b/>
          <w:bCs/>
        </w:rPr>
        <w:tab/>
        <w:t>+922,337,203,685,477.5807</w:t>
      </w:r>
    </w:p>
    <w:p w14:paraId="76926407" w14:textId="77777777" w:rsidR="006153D2" w:rsidRPr="006153D2" w:rsidRDefault="006153D2" w:rsidP="006153D2">
      <w:pPr>
        <w:rPr>
          <w:b/>
          <w:bCs/>
          <w:sz w:val="36"/>
          <w:szCs w:val="36"/>
        </w:rPr>
      </w:pPr>
      <w:r w:rsidRPr="006153D2">
        <w:rPr>
          <w:b/>
          <w:bCs/>
          <w:sz w:val="36"/>
          <w:szCs w:val="36"/>
        </w:rPr>
        <w:t>5.</w:t>
      </w:r>
      <w:r w:rsidRPr="006153D2">
        <w:rPr>
          <w:b/>
          <w:bCs/>
          <w:sz w:val="36"/>
          <w:szCs w:val="36"/>
        </w:rPr>
        <w:tab/>
        <w:t>Standardized Data.</w:t>
      </w:r>
    </w:p>
    <w:p w14:paraId="69145EDF" w14:textId="77777777" w:rsidR="006153D2" w:rsidRPr="00CB432F" w:rsidRDefault="006153D2" w:rsidP="006153D2">
      <w:pPr>
        <w:rPr>
          <w:b/>
          <w:bCs/>
        </w:rPr>
      </w:pPr>
      <w:r w:rsidRPr="00CB432F">
        <w:rPr>
          <w:b/>
          <w:bCs/>
        </w:rPr>
        <w:t xml:space="preserve">      Standardizing the database is for two purposes:</w:t>
      </w:r>
    </w:p>
    <w:p w14:paraId="4D887471" w14:textId="77777777" w:rsidR="006153D2" w:rsidRPr="00CB432F" w:rsidRDefault="006153D2" w:rsidP="006153D2">
      <w:pPr>
        <w:rPr>
          <w:b/>
          <w:bCs/>
        </w:rPr>
      </w:pPr>
      <w:r w:rsidRPr="00CB432F">
        <w:rPr>
          <w:b/>
          <w:bCs/>
        </w:rPr>
        <w:t>-</w:t>
      </w:r>
      <w:r w:rsidRPr="00CB432F">
        <w:rPr>
          <w:b/>
          <w:bCs/>
        </w:rPr>
        <w:tab/>
        <w:t>"Standardize" redirects here. For industrial and technical standards, see Standardization.</w:t>
      </w:r>
    </w:p>
    <w:p w14:paraId="06E7EE51" w14:textId="77777777" w:rsidR="006153D2" w:rsidRPr="00CB432F" w:rsidRDefault="006153D2" w:rsidP="006153D2">
      <w:pPr>
        <w:rPr>
          <w:b/>
          <w:bCs/>
        </w:rPr>
      </w:pPr>
      <w:r w:rsidRPr="00CB432F">
        <w:rPr>
          <w:b/>
          <w:bCs/>
        </w:rPr>
        <w:t>-</w:t>
      </w:r>
      <w:r w:rsidRPr="00CB432F">
        <w:rPr>
          <w:b/>
          <w:bCs/>
        </w:rPr>
        <w:tab/>
        <w:t>"Z-score" redirects here. For Fisher z-transformation in statistics, see Fisher transformation. For Z-values in ecology, see Z-value. For z-transformation to complex number domain, see Z-transform. For Z-factor in high-throughput screening, see Z-factor. For Z-score financial analysis tool, see Altman Z-score.</w:t>
      </w:r>
    </w:p>
    <w:p w14:paraId="0AAE560C" w14:textId="77777777" w:rsidR="006153D2" w:rsidRPr="00CB432F" w:rsidRDefault="006153D2" w:rsidP="006153D2">
      <w:pPr>
        <w:rPr>
          <w:b/>
          <w:bCs/>
        </w:rPr>
      </w:pPr>
      <w:r w:rsidRPr="00CB432F">
        <w:rPr>
          <w:b/>
          <w:bCs/>
        </w:rPr>
        <w:t>-</w:t>
      </w:r>
      <w:r w:rsidRPr="00CB432F">
        <w:rPr>
          <w:b/>
          <w:bCs/>
        </w:rPr>
        <w:tab/>
        <w:t>In statistics, the standard score is the number of standard deviations by which the value of a raw score (i.e., an observed value or data point) is above or below the mean value of what is being observed or measured. Raw scores above the mean have positive standard scores, while those below the mean have negative standard scores.</w:t>
      </w:r>
    </w:p>
    <w:p w14:paraId="5D27BBD0" w14:textId="77777777" w:rsidR="006153D2" w:rsidRPr="00CB432F" w:rsidRDefault="006153D2" w:rsidP="006153D2">
      <w:pPr>
        <w:rPr>
          <w:b/>
          <w:bCs/>
        </w:rPr>
      </w:pPr>
      <w:r w:rsidRPr="00CB432F">
        <w:rPr>
          <w:b/>
          <w:bCs/>
        </w:rPr>
        <w:t>-</w:t>
      </w:r>
      <w:r w:rsidRPr="00CB432F">
        <w:rPr>
          <w:b/>
          <w:bCs/>
        </w:rPr>
        <w:tab/>
        <w:t>It is calculated by subtracting the population mean from an individual raw score and then dividing the difference by the population standard deviation. This process of converting a raw score into a standard score is called standardizing or normalizing (however, "normalizing" can refer to many types of ratios; see normalization for more).</w:t>
      </w:r>
    </w:p>
    <w:p w14:paraId="585CEFE8" w14:textId="77777777" w:rsidR="006153D2" w:rsidRPr="00CB432F" w:rsidRDefault="006153D2" w:rsidP="006153D2">
      <w:pPr>
        <w:rPr>
          <w:b/>
          <w:bCs/>
        </w:rPr>
      </w:pPr>
    </w:p>
    <w:p w14:paraId="7652DAAE" w14:textId="1FE13CDE" w:rsidR="006153D2" w:rsidRPr="00CB432F" w:rsidRDefault="006153D2" w:rsidP="006153D2">
      <w:pPr>
        <w:rPr>
          <w:b/>
          <w:bCs/>
        </w:rPr>
      </w:pPr>
      <w:r w:rsidRPr="00CB432F">
        <w:rPr>
          <w:b/>
          <w:bCs/>
        </w:rPr>
        <w:t>-</w:t>
      </w:r>
      <w:r w:rsidRPr="00CB432F">
        <w:rPr>
          <w:b/>
          <w:bCs/>
        </w:rPr>
        <w:tab/>
        <w:t>Standard scores are most commonly called z-scores; the two terms may be used interchangeably, as they are in this article. Other terms include z-values, normal scores, and standardized variables.</w:t>
      </w:r>
    </w:p>
    <w:p w14:paraId="0E6945AA" w14:textId="77777777" w:rsidR="006153D2" w:rsidRPr="00CB432F" w:rsidRDefault="006153D2" w:rsidP="006153D2">
      <w:pPr>
        <w:rPr>
          <w:b/>
          <w:bCs/>
        </w:rPr>
      </w:pPr>
    </w:p>
    <w:p w14:paraId="26A7908E" w14:textId="77777777" w:rsidR="006153D2" w:rsidRDefault="006153D2" w:rsidP="006153D2"/>
    <w:p w14:paraId="05BF3A7B" w14:textId="77777777" w:rsidR="006153D2" w:rsidRDefault="006153D2" w:rsidP="006153D2"/>
    <w:p w14:paraId="0C399100" w14:textId="77777777" w:rsidR="006153D2" w:rsidRDefault="006153D2" w:rsidP="006153D2"/>
    <w:p w14:paraId="590661ED" w14:textId="143339B5" w:rsidR="006153D2" w:rsidRPr="006153D2" w:rsidRDefault="006153D2" w:rsidP="006153D2">
      <w:pPr>
        <w:rPr>
          <w:b/>
          <w:bCs/>
          <w:sz w:val="36"/>
          <w:szCs w:val="36"/>
        </w:rPr>
      </w:pPr>
      <w:r w:rsidRPr="006153D2">
        <w:rPr>
          <w:b/>
          <w:bCs/>
          <w:sz w:val="36"/>
          <w:szCs w:val="36"/>
        </w:rPr>
        <w:t>6.    Types of database normalization:</w:t>
      </w:r>
    </w:p>
    <w:p w14:paraId="64E7B276" w14:textId="77777777" w:rsidR="006153D2" w:rsidRPr="00171711" w:rsidRDefault="006153D2" w:rsidP="006153D2">
      <w:pPr>
        <w:rPr>
          <w:b/>
          <w:bCs/>
          <w:sz w:val="28"/>
          <w:szCs w:val="28"/>
        </w:rPr>
      </w:pPr>
      <w:r w:rsidRPr="00171711">
        <w:rPr>
          <w:b/>
          <w:bCs/>
          <w:sz w:val="28"/>
          <w:szCs w:val="28"/>
        </w:rPr>
        <w:t xml:space="preserve">  Standard 1NF:</w:t>
      </w:r>
    </w:p>
    <w:p w14:paraId="27B65241" w14:textId="77777777" w:rsidR="006153D2" w:rsidRPr="00CB432F" w:rsidRDefault="006153D2" w:rsidP="006153D2">
      <w:pPr>
        <w:rPr>
          <w:b/>
          <w:bCs/>
        </w:rPr>
      </w:pPr>
      <w:r w:rsidRPr="00CB432F">
        <w:rPr>
          <w:b/>
          <w:bCs/>
        </w:rPr>
        <w:lastRenderedPageBreak/>
        <w:t>-</w:t>
      </w:r>
      <w:r w:rsidRPr="00CB432F">
        <w:rPr>
          <w:b/>
          <w:bCs/>
        </w:rPr>
        <w:tab/>
        <w:t>First normal form (1NF) is a property of a relation in a relational database. A relation is in first normal form if and only if the domain of each attribute contains only atomic (indivisible) values, and the value of each attribute contains only a single value from that domain</w:t>
      </w:r>
      <w:proofErr w:type="gramStart"/>
      <w:r w:rsidRPr="00CB432F">
        <w:rPr>
          <w:b/>
          <w:bCs/>
        </w:rPr>
        <w:t>.[</w:t>
      </w:r>
      <w:proofErr w:type="gramEnd"/>
      <w:r w:rsidRPr="00CB432F">
        <w:rPr>
          <w:b/>
          <w:bCs/>
        </w:rPr>
        <w:t>1] The first definition of the term, in a 1971 conference paper by Edgar Codd, defined a relation to be in first normal form when none of its domains have any sets as elements.[2]</w:t>
      </w:r>
    </w:p>
    <w:p w14:paraId="187E44FB" w14:textId="2DE42E34" w:rsidR="006153D2" w:rsidRPr="00406F54" w:rsidRDefault="00406F54" w:rsidP="006153D2">
      <w:pPr>
        <w:rPr>
          <w:b/>
          <w:bCs/>
          <w:color w:val="FF0000"/>
        </w:rPr>
      </w:pPr>
      <w:r w:rsidRPr="00406F54">
        <w:rPr>
          <w:b/>
          <w:bCs/>
          <w:color w:val="FF0000"/>
        </w:rPr>
        <w:t>[2] [3] là cái gì? E copy-paste ở đâu có đọc hiểu nội dung của nó không?</w:t>
      </w:r>
    </w:p>
    <w:p w14:paraId="3F2921F5" w14:textId="77777777" w:rsidR="006153D2" w:rsidRPr="00CB432F" w:rsidRDefault="006153D2" w:rsidP="006153D2">
      <w:pPr>
        <w:rPr>
          <w:b/>
          <w:bCs/>
        </w:rPr>
      </w:pPr>
      <w:r w:rsidRPr="00CB432F">
        <w:rPr>
          <w:b/>
          <w:bCs/>
        </w:rPr>
        <w:t>-</w:t>
      </w:r>
      <w:r w:rsidRPr="00CB432F">
        <w:rPr>
          <w:b/>
          <w:bCs/>
        </w:rPr>
        <w:tab/>
        <w:t>First normal form is an essential property of a relation in a relational database. Database normalization is the process of representing a database in terms of relations in standard normal forms, where first normal is a minimal requirement.</w:t>
      </w:r>
    </w:p>
    <w:p w14:paraId="28088680" w14:textId="77777777" w:rsidR="006153D2" w:rsidRPr="00CB432F" w:rsidRDefault="006153D2" w:rsidP="006153D2">
      <w:pPr>
        <w:rPr>
          <w:b/>
          <w:bCs/>
        </w:rPr>
      </w:pPr>
    </w:p>
    <w:p w14:paraId="6A1CB5D0" w14:textId="77777777" w:rsidR="006153D2" w:rsidRPr="00CB432F" w:rsidRDefault="006153D2" w:rsidP="006153D2">
      <w:pPr>
        <w:rPr>
          <w:b/>
          <w:bCs/>
        </w:rPr>
      </w:pPr>
      <w:r w:rsidRPr="00CB432F">
        <w:rPr>
          <w:b/>
          <w:bCs/>
        </w:rPr>
        <w:t>-</w:t>
      </w:r>
      <w:r w:rsidRPr="00CB432F">
        <w:rPr>
          <w:b/>
          <w:bCs/>
        </w:rPr>
        <w:tab/>
        <w:t>First normal form enforces these criteria</w:t>
      </w:r>
      <w:proofErr w:type="gramStart"/>
      <w:r w:rsidRPr="00CB432F">
        <w:rPr>
          <w:b/>
          <w:bCs/>
        </w:rPr>
        <w:t>:[</w:t>
      </w:r>
      <w:proofErr w:type="gramEnd"/>
      <w:r w:rsidRPr="00CB432F">
        <w:rPr>
          <w:b/>
          <w:bCs/>
        </w:rPr>
        <w:t>3]</w:t>
      </w:r>
    </w:p>
    <w:p w14:paraId="6A77DA2E" w14:textId="77777777" w:rsidR="006153D2" w:rsidRPr="00CB432F" w:rsidRDefault="006153D2" w:rsidP="006153D2">
      <w:pPr>
        <w:rPr>
          <w:b/>
          <w:bCs/>
        </w:rPr>
      </w:pPr>
    </w:p>
    <w:p w14:paraId="12FA0CF3" w14:textId="77777777" w:rsidR="006153D2" w:rsidRPr="00CB432F" w:rsidRDefault="006153D2" w:rsidP="006153D2">
      <w:pPr>
        <w:rPr>
          <w:b/>
          <w:bCs/>
        </w:rPr>
      </w:pPr>
      <w:r w:rsidRPr="00CB432F">
        <w:rPr>
          <w:b/>
          <w:bCs/>
        </w:rPr>
        <w:t xml:space="preserve">+ Eliminate repeating </w:t>
      </w:r>
      <w:proofErr w:type="gramStart"/>
      <w:r w:rsidRPr="00CB432F">
        <w:rPr>
          <w:b/>
          <w:bCs/>
        </w:rPr>
        <w:t>groups[</w:t>
      </w:r>
      <w:proofErr w:type="gramEnd"/>
      <w:r w:rsidRPr="00CB432F">
        <w:rPr>
          <w:b/>
          <w:bCs/>
        </w:rPr>
        <w:t>clarification needed] in individual tables</w:t>
      </w:r>
    </w:p>
    <w:p w14:paraId="1DCF91E2" w14:textId="77777777" w:rsidR="006153D2" w:rsidRPr="00CB432F" w:rsidRDefault="006153D2" w:rsidP="006153D2">
      <w:pPr>
        <w:rPr>
          <w:b/>
          <w:bCs/>
        </w:rPr>
      </w:pPr>
      <w:r w:rsidRPr="00CB432F">
        <w:rPr>
          <w:b/>
          <w:bCs/>
        </w:rPr>
        <w:t xml:space="preserve">+ Create a separate table for each set of related </w:t>
      </w:r>
      <w:proofErr w:type="gramStart"/>
      <w:r w:rsidRPr="00CB432F">
        <w:rPr>
          <w:b/>
          <w:bCs/>
        </w:rPr>
        <w:t>data[</w:t>
      </w:r>
      <w:proofErr w:type="gramEnd"/>
      <w:r w:rsidRPr="00CB432F">
        <w:rPr>
          <w:b/>
          <w:bCs/>
        </w:rPr>
        <w:t>definition needed]</w:t>
      </w:r>
    </w:p>
    <w:p w14:paraId="1EE8C301" w14:textId="7A5F771E" w:rsidR="006153D2" w:rsidRPr="00CB432F" w:rsidRDefault="006153D2" w:rsidP="006153D2">
      <w:pPr>
        <w:rPr>
          <w:b/>
          <w:bCs/>
        </w:rPr>
      </w:pPr>
      <w:r w:rsidRPr="00CB432F">
        <w:rPr>
          <w:b/>
          <w:bCs/>
        </w:rPr>
        <w:t>+ Identify each set of related data with a primary key</w:t>
      </w:r>
    </w:p>
    <w:p w14:paraId="3B69A9C4" w14:textId="77777777" w:rsidR="006153D2" w:rsidRDefault="006153D2" w:rsidP="006153D2"/>
    <w:p w14:paraId="639C2CC3" w14:textId="42E51069" w:rsidR="006153D2" w:rsidRPr="006153D2" w:rsidRDefault="006153D2" w:rsidP="006153D2">
      <w:pPr>
        <w:rPr>
          <w:b/>
          <w:bCs/>
          <w:sz w:val="28"/>
          <w:szCs w:val="28"/>
        </w:rPr>
      </w:pPr>
      <w:r w:rsidRPr="006153D2">
        <w:rPr>
          <w:b/>
          <w:bCs/>
          <w:sz w:val="28"/>
          <w:szCs w:val="28"/>
        </w:rPr>
        <w:t>Example:</w:t>
      </w:r>
    </w:p>
    <w:p w14:paraId="796E0FE0" w14:textId="77777777" w:rsidR="006153D2" w:rsidRDefault="006153D2" w:rsidP="006153D2"/>
    <w:p w14:paraId="0E63F8D1" w14:textId="77777777" w:rsidR="006153D2" w:rsidRDefault="006153D2" w:rsidP="006153D2"/>
    <w:p w14:paraId="2C4D27E5" w14:textId="77777777" w:rsidR="006153D2" w:rsidRDefault="006153D2" w:rsidP="006153D2"/>
    <w:p w14:paraId="270037FC" w14:textId="00F9B3B9" w:rsidR="006153D2" w:rsidRDefault="006153D2" w:rsidP="006153D2">
      <w:r>
        <w:rPr>
          <w:noProof/>
        </w:rPr>
        <w:drawing>
          <wp:inline distT="0" distB="0" distL="0" distR="0" wp14:anchorId="080A1117" wp14:editId="1E6A513D">
            <wp:extent cx="5810250" cy="32677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0250" cy="3267710"/>
                    </a:xfrm>
                    <a:prstGeom prst="rect">
                      <a:avLst/>
                    </a:prstGeom>
                    <a:noFill/>
                  </pic:spPr>
                </pic:pic>
              </a:graphicData>
            </a:graphic>
          </wp:inline>
        </w:drawing>
      </w:r>
    </w:p>
    <w:p w14:paraId="06707795" w14:textId="57304C10" w:rsidR="006153D2" w:rsidRDefault="006153D2" w:rsidP="006153D2"/>
    <w:p w14:paraId="263312AB" w14:textId="01D9E2B5" w:rsidR="006153D2" w:rsidRPr="00730C6E" w:rsidRDefault="00730C6E" w:rsidP="006153D2">
      <w:pPr>
        <w:rPr>
          <w:color w:val="FF0000"/>
        </w:rPr>
      </w:pPr>
      <w:r w:rsidRPr="00730C6E">
        <w:rPr>
          <w:color w:val="FF0000"/>
        </w:rPr>
        <w:t>(Ảnh mờ nhòe thế này thì nhìn thấy gì hả em?)</w:t>
      </w:r>
    </w:p>
    <w:p w14:paraId="491B4460" w14:textId="77777777" w:rsidR="006153D2" w:rsidRDefault="006153D2" w:rsidP="006153D2"/>
    <w:p w14:paraId="41387DAC" w14:textId="77777777" w:rsidR="006153D2" w:rsidRDefault="006153D2" w:rsidP="006153D2"/>
    <w:p w14:paraId="5FD24ED7" w14:textId="1EDAE118" w:rsidR="006153D2" w:rsidRPr="00730C6E" w:rsidRDefault="00730C6E" w:rsidP="006153D2">
      <w:pPr>
        <w:rPr>
          <w:color w:val="FF0000"/>
        </w:rPr>
      </w:pPr>
      <w:r w:rsidRPr="00730C6E">
        <w:rPr>
          <w:color w:val="FF0000"/>
        </w:rPr>
        <w:t xml:space="preserve">(Cách dòng lung </w:t>
      </w:r>
      <w:proofErr w:type="gramStart"/>
      <w:r w:rsidRPr="00730C6E">
        <w:rPr>
          <w:color w:val="FF0000"/>
        </w:rPr>
        <w:t>tung</w:t>
      </w:r>
      <w:proofErr w:type="gramEnd"/>
      <w:r w:rsidRPr="00730C6E">
        <w:rPr>
          <w:color w:val="FF0000"/>
        </w:rPr>
        <w:t xml:space="preserve"> thế này à?)</w:t>
      </w:r>
    </w:p>
    <w:p w14:paraId="6085D5A6" w14:textId="77777777" w:rsidR="006153D2" w:rsidRDefault="006153D2" w:rsidP="006153D2"/>
    <w:p w14:paraId="73B533B5" w14:textId="222780D3" w:rsidR="006153D2" w:rsidRPr="006153D2" w:rsidRDefault="006153D2" w:rsidP="006153D2">
      <w:pPr>
        <w:rPr>
          <w:b/>
          <w:bCs/>
          <w:sz w:val="36"/>
          <w:szCs w:val="36"/>
        </w:rPr>
      </w:pPr>
      <w:r w:rsidRPr="006153D2">
        <w:rPr>
          <w:b/>
          <w:bCs/>
          <w:sz w:val="36"/>
          <w:szCs w:val="36"/>
        </w:rPr>
        <w:t>Standard 2NF:</w:t>
      </w:r>
    </w:p>
    <w:p w14:paraId="098DA4A3" w14:textId="77777777" w:rsidR="006153D2" w:rsidRPr="00CB432F" w:rsidRDefault="006153D2" w:rsidP="006153D2">
      <w:pPr>
        <w:rPr>
          <w:b/>
          <w:bCs/>
        </w:rPr>
      </w:pPr>
      <w:r w:rsidRPr="00CB432F">
        <w:rPr>
          <w:b/>
          <w:bCs/>
        </w:rPr>
        <w:t>A relationship in the normal form 2NF if that relationship:</w:t>
      </w:r>
    </w:p>
    <w:p w14:paraId="19F1BAB0" w14:textId="77777777" w:rsidR="006153D2" w:rsidRPr="00CB432F" w:rsidRDefault="006153D2" w:rsidP="006153D2">
      <w:pPr>
        <w:rPr>
          <w:b/>
          <w:bCs/>
        </w:rPr>
      </w:pPr>
      <w:r w:rsidRPr="00CB432F">
        <w:rPr>
          <w:b/>
          <w:bCs/>
        </w:rPr>
        <w:lastRenderedPageBreak/>
        <w:t>+ It is in first normal form.</w:t>
      </w:r>
    </w:p>
    <w:p w14:paraId="6993B1A0" w14:textId="77777777" w:rsidR="006153D2" w:rsidRPr="00CB432F" w:rsidRDefault="006153D2" w:rsidP="006153D2">
      <w:pPr>
        <w:rPr>
          <w:b/>
          <w:bCs/>
        </w:rPr>
      </w:pPr>
      <w:r w:rsidRPr="00CB432F">
        <w:rPr>
          <w:b/>
          <w:bCs/>
        </w:rPr>
        <w:t>+ It does not have any non-prime attribute that is functionally dependent on any proper subset of any candidate key of the relation. A non-prime attribute of a relation is an attribute that is not a part of any candidate key of the relation.</w:t>
      </w:r>
    </w:p>
    <w:p w14:paraId="62123019" w14:textId="77777777" w:rsidR="006153D2" w:rsidRPr="00CB432F" w:rsidRDefault="006153D2" w:rsidP="006153D2">
      <w:pPr>
        <w:rPr>
          <w:b/>
          <w:bCs/>
        </w:rPr>
      </w:pPr>
      <w:r w:rsidRPr="00CB432F">
        <w:rPr>
          <w:b/>
          <w:bCs/>
        </w:rPr>
        <w:t>+ Put simply, a relation is in 2NF if it is in 1NF and every non-prime attribute of the relation is dependent on the whole of every candidate key. Note that it does not put any restriction on the non-prime to non-prime attribute dependency. That is addressed in third normal form.</w:t>
      </w:r>
    </w:p>
    <w:p w14:paraId="6ECC1B47" w14:textId="77777777" w:rsidR="006153D2" w:rsidRPr="00CB432F" w:rsidRDefault="006153D2" w:rsidP="006153D2">
      <w:pPr>
        <w:rPr>
          <w:b/>
          <w:bCs/>
        </w:rPr>
      </w:pPr>
      <w:r w:rsidRPr="00CB432F">
        <w:rPr>
          <w:b/>
          <w:bCs/>
        </w:rPr>
        <w:t>Target:</w:t>
      </w:r>
    </w:p>
    <w:p w14:paraId="273F57B9" w14:textId="77777777" w:rsidR="006153D2" w:rsidRPr="00CB432F" w:rsidRDefault="006153D2" w:rsidP="006153D2">
      <w:pPr>
        <w:rPr>
          <w:b/>
          <w:bCs/>
        </w:rPr>
      </w:pPr>
      <w:r w:rsidRPr="00CB432F">
        <w:rPr>
          <w:b/>
          <w:bCs/>
        </w:rPr>
        <w:t>+Delete the subset of data in multiple rows of a table and place them in separate tables.</w:t>
      </w:r>
    </w:p>
    <w:p w14:paraId="72E2E11E" w14:textId="32235880" w:rsidR="006153D2" w:rsidRPr="00CB432F" w:rsidRDefault="006153D2" w:rsidP="006153D2">
      <w:pPr>
        <w:rPr>
          <w:b/>
          <w:bCs/>
        </w:rPr>
      </w:pPr>
      <w:r w:rsidRPr="00CB432F">
        <w:rPr>
          <w:b/>
          <w:bCs/>
        </w:rPr>
        <w:t>+Create relationships between new tables using foreign keys (foreign keys).</w:t>
      </w:r>
    </w:p>
    <w:p w14:paraId="1106F3AE" w14:textId="2ECD82B8" w:rsidR="006153D2" w:rsidRPr="006153D2" w:rsidRDefault="006153D2" w:rsidP="006153D2">
      <w:pPr>
        <w:rPr>
          <w:b/>
          <w:bCs/>
          <w:sz w:val="28"/>
          <w:szCs w:val="28"/>
        </w:rPr>
      </w:pPr>
      <w:r w:rsidRPr="006153D2">
        <w:rPr>
          <w:b/>
          <w:bCs/>
          <w:sz w:val="28"/>
          <w:szCs w:val="28"/>
        </w:rPr>
        <w:t>Example:</w:t>
      </w:r>
    </w:p>
    <w:p w14:paraId="2CFF9752" w14:textId="05285312" w:rsidR="00A9204E" w:rsidRDefault="006153D2">
      <w:r>
        <w:rPr>
          <w:noProof/>
        </w:rPr>
        <w:drawing>
          <wp:inline distT="0" distB="0" distL="0" distR="0" wp14:anchorId="1D6FED68" wp14:editId="3355DF1B">
            <wp:extent cx="5944235" cy="33470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235" cy="3347085"/>
                    </a:xfrm>
                    <a:prstGeom prst="rect">
                      <a:avLst/>
                    </a:prstGeom>
                    <a:noFill/>
                  </pic:spPr>
                </pic:pic>
              </a:graphicData>
            </a:graphic>
          </wp:inline>
        </w:drawing>
      </w:r>
    </w:p>
    <w:p w14:paraId="7707866B" w14:textId="3E078768" w:rsidR="006153D2" w:rsidRDefault="006153D2"/>
    <w:p w14:paraId="7306BFEE" w14:textId="77777777" w:rsidR="006153D2" w:rsidRPr="00CB432F" w:rsidRDefault="006153D2" w:rsidP="006153D2">
      <w:pPr>
        <w:rPr>
          <w:b/>
          <w:bCs/>
        </w:rPr>
      </w:pPr>
      <w:r w:rsidRPr="00CB432F">
        <w:rPr>
          <w:b/>
          <w:bCs/>
        </w:rPr>
        <w:t>To meet standard 2NF, it is necessary to divide the data table as follows:</w:t>
      </w:r>
    </w:p>
    <w:p w14:paraId="64FDF802" w14:textId="77777777" w:rsidR="006153D2" w:rsidRPr="006153D2" w:rsidRDefault="006153D2" w:rsidP="006153D2">
      <w:pPr>
        <w:rPr>
          <w:b/>
          <w:bCs/>
        </w:rPr>
      </w:pPr>
      <w:r w:rsidRPr="006153D2">
        <w:rPr>
          <w:b/>
          <w:bCs/>
        </w:rPr>
        <w:t>Separate attributes (Founding and Class) into a separate table.</w:t>
      </w:r>
    </w:p>
    <w:p w14:paraId="7E2049F4" w14:textId="77777777" w:rsidR="006153D2" w:rsidRPr="006153D2" w:rsidRDefault="006153D2" w:rsidP="006153D2">
      <w:pPr>
        <w:rPr>
          <w:b/>
          <w:bCs/>
        </w:rPr>
      </w:pPr>
      <w:r w:rsidRPr="006153D2">
        <w:rPr>
          <w:b/>
          <w:bCs/>
        </w:rPr>
        <w:t>Separate attributes (ID_</w:t>
      </w:r>
      <w:proofErr w:type="gramStart"/>
      <w:r w:rsidRPr="006153D2">
        <w:rPr>
          <w:b/>
          <w:bCs/>
        </w:rPr>
        <w:t>Cust ;</w:t>
      </w:r>
      <w:proofErr w:type="gramEnd"/>
      <w:r w:rsidRPr="006153D2">
        <w:rPr>
          <w:b/>
          <w:bCs/>
        </w:rPr>
        <w:t xml:space="preserve"> Name_Cust) and (ID_Item, Name_Item)</w:t>
      </w:r>
    </w:p>
    <w:p w14:paraId="41E27A8C" w14:textId="31D76732" w:rsidR="006153D2" w:rsidRDefault="006153D2" w:rsidP="006153D2">
      <w:pPr>
        <w:rPr>
          <w:b/>
          <w:bCs/>
        </w:rPr>
      </w:pPr>
      <w:proofErr w:type="gramStart"/>
      <w:r w:rsidRPr="006153D2">
        <w:rPr>
          <w:b/>
          <w:bCs/>
        </w:rPr>
        <w:t>into</w:t>
      </w:r>
      <w:proofErr w:type="gramEnd"/>
      <w:r w:rsidRPr="006153D2">
        <w:rPr>
          <w:b/>
          <w:bCs/>
        </w:rPr>
        <w:t xml:space="preserve"> 2 tables.</w:t>
      </w:r>
    </w:p>
    <w:p w14:paraId="2F9EBB96" w14:textId="778F3BD6" w:rsidR="006153D2" w:rsidRDefault="006153D2" w:rsidP="006153D2">
      <w:pPr>
        <w:rPr>
          <w:b/>
          <w:bCs/>
        </w:rPr>
      </w:pPr>
    </w:p>
    <w:p w14:paraId="74753BEF" w14:textId="77777777" w:rsidR="00171711" w:rsidRDefault="00171711" w:rsidP="006153D2">
      <w:pPr>
        <w:rPr>
          <w:b/>
          <w:bCs/>
        </w:rPr>
      </w:pPr>
    </w:p>
    <w:p w14:paraId="3C2DC115" w14:textId="77777777" w:rsidR="00171711" w:rsidRDefault="00171711" w:rsidP="006153D2">
      <w:pPr>
        <w:rPr>
          <w:b/>
          <w:bCs/>
        </w:rPr>
      </w:pPr>
    </w:p>
    <w:p w14:paraId="53F03342" w14:textId="77777777" w:rsidR="00171711" w:rsidRDefault="00171711" w:rsidP="006153D2">
      <w:pPr>
        <w:rPr>
          <w:b/>
          <w:bCs/>
        </w:rPr>
      </w:pPr>
    </w:p>
    <w:p w14:paraId="20119131" w14:textId="77777777" w:rsidR="00171711" w:rsidRDefault="00171711" w:rsidP="006153D2">
      <w:pPr>
        <w:rPr>
          <w:b/>
          <w:bCs/>
        </w:rPr>
      </w:pPr>
    </w:p>
    <w:p w14:paraId="4054E7E7" w14:textId="77777777" w:rsidR="00171711" w:rsidRDefault="00171711" w:rsidP="006153D2">
      <w:pPr>
        <w:rPr>
          <w:b/>
          <w:bCs/>
        </w:rPr>
      </w:pPr>
    </w:p>
    <w:p w14:paraId="1365C5B5" w14:textId="77777777" w:rsidR="00171711" w:rsidRDefault="00171711" w:rsidP="006153D2">
      <w:pPr>
        <w:rPr>
          <w:b/>
          <w:bCs/>
        </w:rPr>
      </w:pPr>
    </w:p>
    <w:p w14:paraId="3E28EFB6" w14:textId="77777777" w:rsidR="00171711" w:rsidRDefault="00171711" w:rsidP="006153D2">
      <w:pPr>
        <w:rPr>
          <w:b/>
          <w:bCs/>
        </w:rPr>
      </w:pPr>
    </w:p>
    <w:p w14:paraId="46963FEC" w14:textId="77777777" w:rsidR="00171711" w:rsidRDefault="00171711" w:rsidP="006153D2">
      <w:pPr>
        <w:rPr>
          <w:b/>
          <w:bCs/>
        </w:rPr>
      </w:pPr>
    </w:p>
    <w:p w14:paraId="167228D4" w14:textId="4380FDD2" w:rsidR="006153D2" w:rsidRPr="00171711" w:rsidRDefault="006153D2" w:rsidP="006153D2">
      <w:pPr>
        <w:rPr>
          <w:b/>
          <w:bCs/>
          <w:sz w:val="36"/>
          <w:szCs w:val="36"/>
        </w:rPr>
      </w:pPr>
      <w:r w:rsidRPr="00171711">
        <w:rPr>
          <w:b/>
          <w:bCs/>
          <w:sz w:val="36"/>
          <w:szCs w:val="36"/>
        </w:rPr>
        <w:t>Standard 3NF:</w:t>
      </w:r>
    </w:p>
    <w:p w14:paraId="34950E34" w14:textId="77777777" w:rsidR="006153D2" w:rsidRPr="00171711" w:rsidRDefault="006153D2" w:rsidP="006153D2">
      <w:pPr>
        <w:rPr>
          <w:b/>
          <w:bCs/>
        </w:rPr>
      </w:pPr>
      <w:r w:rsidRPr="00171711">
        <w:rPr>
          <w:b/>
          <w:bCs/>
        </w:rPr>
        <w:t>A relationship is in the normal form 3NF if the relationship satisfies the following conditions:</w:t>
      </w:r>
    </w:p>
    <w:p w14:paraId="554EBBC7" w14:textId="77777777" w:rsidR="006153D2" w:rsidRPr="00171711" w:rsidRDefault="006153D2" w:rsidP="006153D2">
      <w:pPr>
        <w:rPr>
          <w:b/>
          <w:bCs/>
        </w:rPr>
      </w:pPr>
      <w:r w:rsidRPr="00171711">
        <w:rPr>
          <w:b/>
          <w:bCs/>
        </w:rPr>
        <w:lastRenderedPageBreak/>
        <w:t>Third normal form (3NF) is a database schema design approach for relational databases which uses normalizing principles to reduce the duplication of data, avoid data anomalies, ensure referential integrity, and simplify data management. It was defined in 1971 by Edgar F. Codd, an English computer scientist who invented the relational model for database management.</w:t>
      </w:r>
    </w:p>
    <w:p w14:paraId="4886A7CB" w14:textId="77777777" w:rsidR="006153D2" w:rsidRPr="00171711" w:rsidRDefault="006153D2" w:rsidP="006153D2">
      <w:pPr>
        <w:rPr>
          <w:b/>
          <w:bCs/>
        </w:rPr>
      </w:pPr>
    </w:p>
    <w:p w14:paraId="4CF7727C" w14:textId="1DED7132" w:rsidR="006153D2" w:rsidRDefault="006153D2" w:rsidP="006153D2">
      <w:pPr>
        <w:rPr>
          <w:b/>
          <w:bCs/>
        </w:rPr>
      </w:pPr>
      <w:r w:rsidRPr="00171711">
        <w:rPr>
          <w:b/>
          <w:bCs/>
        </w:rPr>
        <w:t>A database relation (e.g. a database table) is said to meet third normal form standards if all the attributes (e.g. database columns) are functionally dependent on solely the primary key. Codd defined this as a relation in second normal form where all non-prime attributes depend only on the candidate keys and do not have a transitive dependency on another key</w:t>
      </w:r>
      <w:proofErr w:type="gramStart"/>
      <w:r w:rsidRPr="00171711">
        <w:rPr>
          <w:b/>
          <w:bCs/>
        </w:rPr>
        <w:t>.[</w:t>
      </w:r>
      <w:proofErr w:type="gramEnd"/>
      <w:r w:rsidRPr="00171711">
        <w:rPr>
          <w:b/>
          <w:bCs/>
        </w:rPr>
        <w:t>1]</w:t>
      </w:r>
    </w:p>
    <w:p w14:paraId="391C3F3D" w14:textId="1A0203C9" w:rsidR="00171711" w:rsidRDefault="00171711" w:rsidP="006153D2">
      <w:pPr>
        <w:rPr>
          <w:b/>
          <w:bCs/>
        </w:rPr>
      </w:pPr>
      <w:r>
        <w:rPr>
          <w:b/>
          <w:bCs/>
          <w:noProof/>
        </w:rPr>
        <w:drawing>
          <wp:inline distT="0" distB="0" distL="0" distR="0" wp14:anchorId="752C7A28" wp14:editId="46AAA62A">
            <wp:extent cx="5944235" cy="33407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5A57E8AB" w14:textId="30A823C8" w:rsidR="00171711" w:rsidRDefault="00171711" w:rsidP="006153D2">
      <w:pPr>
        <w:rPr>
          <w:b/>
          <w:bCs/>
        </w:rPr>
      </w:pPr>
    </w:p>
    <w:p w14:paraId="40F749AE" w14:textId="77777777" w:rsidR="00171711" w:rsidRPr="00171711" w:rsidRDefault="00171711" w:rsidP="00171711">
      <w:pPr>
        <w:rPr>
          <w:b/>
          <w:bCs/>
          <w:sz w:val="28"/>
          <w:szCs w:val="28"/>
        </w:rPr>
      </w:pPr>
      <w:r w:rsidRPr="00171711">
        <w:rPr>
          <w:b/>
          <w:bCs/>
          <w:sz w:val="28"/>
          <w:szCs w:val="28"/>
        </w:rPr>
        <w:t>Standardized rules from 2NF to 3NF:</w:t>
      </w:r>
    </w:p>
    <w:p w14:paraId="69D26A2E" w14:textId="77777777" w:rsidR="00171711" w:rsidRPr="00171711" w:rsidRDefault="00171711" w:rsidP="00171711">
      <w:pPr>
        <w:rPr>
          <w:b/>
          <w:bCs/>
        </w:rPr>
      </w:pPr>
      <w:r w:rsidRPr="00171711">
        <w:rPr>
          <w:b/>
          <w:bCs/>
        </w:rPr>
        <w:t>+ Step 1: Removing dependent attributes bridging out of relationships and separating them into their own relationships with the key is the bridging attribute.</w:t>
      </w:r>
    </w:p>
    <w:p w14:paraId="48405BF9" w14:textId="49C18B0F" w:rsidR="00171711" w:rsidRDefault="00171711" w:rsidP="00171711">
      <w:pPr>
        <w:rPr>
          <w:b/>
          <w:bCs/>
        </w:rPr>
      </w:pPr>
      <w:r w:rsidRPr="00171711">
        <w:rPr>
          <w:b/>
          <w:bCs/>
        </w:rPr>
        <w:t>+ Step 2: The remaining properties form a relationship with the primary key being the original key.</w:t>
      </w:r>
    </w:p>
    <w:p w14:paraId="051C6632" w14:textId="77777777" w:rsidR="00171711" w:rsidRDefault="00171711" w:rsidP="00171711">
      <w:pPr>
        <w:rPr>
          <w:b/>
          <w:bCs/>
        </w:rPr>
      </w:pPr>
    </w:p>
    <w:p w14:paraId="061BDF97" w14:textId="77777777" w:rsidR="00171711" w:rsidRDefault="00171711" w:rsidP="00171711">
      <w:pPr>
        <w:rPr>
          <w:b/>
          <w:bCs/>
        </w:rPr>
      </w:pPr>
    </w:p>
    <w:p w14:paraId="74B89763" w14:textId="77777777" w:rsidR="00171711" w:rsidRDefault="00171711" w:rsidP="00171711">
      <w:pPr>
        <w:rPr>
          <w:b/>
          <w:bCs/>
        </w:rPr>
      </w:pPr>
    </w:p>
    <w:p w14:paraId="2866B283" w14:textId="77777777" w:rsidR="00171711" w:rsidRDefault="00171711" w:rsidP="00171711">
      <w:pPr>
        <w:rPr>
          <w:b/>
          <w:bCs/>
        </w:rPr>
      </w:pPr>
    </w:p>
    <w:p w14:paraId="1D82FDCE" w14:textId="77777777" w:rsidR="00171711" w:rsidRDefault="00171711" w:rsidP="00171711">
      <w:pPr>
        <w:rPr>
          <w:b/>
          <w:bCs/>
        </w:rPr>
      </w:pPr>
    </w:p>
    <w:p w14:paraId="148565E3" w14:textId="4DFA170F" w:rsidR="00171711" w:rsidRPr="00730C6E" w:rsidRDefault="00730C6E" w:rsidP="00171711">
      <w:pPr>
        <w:rPr>
          <w:b/>
          <w:bCs/>
          <w:color w:val="FF0000"/>
        </w:rPr>
      </w:pPr>
      <w:r w:rsidRPr="00730C6E">
        <w:rPr>
          <w:b/>
          <w:bCs/>
          <w:color w:val="FF0000"/>
        </w:rPr>
        <w:t xml:space="preserve">(Cách lung </w:t>
      </w:r>
      <w:proofErr w:type="gramStart"/>
      <w:r w:rsidRPr="00730C6E">
        <w:rPr>
          <w:b/>
          <w:bCs/>
          <w:color w:val="FF0000"/>
        </w:rPr>
        <w:t>tung</w:t>
      </w:r>
      <w:proofErr w:type="gramEnd"/>
      <w:r w:rsidRPr="00730C6E">
        <w:rPr>
          <w:b/>
          <w:bCs/>
          <w:color w:val="FF0000"/>
        </w:rPr>
        <w:t>)</w:t>
      </w:r>
    </w:p>
    <w:p w14:paraId="5C396763" w14:textId="7FEA6D90" w:rsidR="00171711" w:rsidRDefault="00171711" w:rsidP="00171711">
      <w:pPr>
        <w:rPr>
          <w:b/>
          <w:bCs/>
        </w:rPr>
      </w:pPr>
    </w:p>
    <w:p w14:paraId="5F7A29EB" w14:textId="6CA6F8E8" w:rsidR="00171711" w:rsidRDefault="00171711" w:rsidP="00171711">
      <w:pPr>
        <w:rPr>
          <w:b/>
          <w:bCs/>
        </w:rPr>
      </w:pPr>
    </w:p>
    <w:p w14:paraId="4B0D1C37" w14:textId="77777777" w:rsidR="00171711" w:rsidRDefault="00171711" w:rsidP="00171711">
      <w:pPr>
        <w:rPr>
          <w:b/>
          <w:bCs/>
        </w:rPr>
      </w:pPr>
    </w:p>
    <w:p w14:paraId="10A71E68" w14:textId="77777777" w:rsidR="00171711" w:rsidRDefault="00171711" w:rsidP="00171711">
      <w:pPr>
        <w:rPr>
          <w:b/>
          <w:bCs/>
        </w:rPr>
      </w:pPr>
    </w:p>
    <w:p w14:paraId="5CA7C2A2" w14:textId="51003968" w:rsidR="00171711" w:rsidRPr="00171711" w:rsidRDefault="00171711" w:rsidP="00171711">
      <w:pPr>
        <w:rPr>
          <w:b/>
          <w:bCs/>
          <w:color w:val="1F4E79" w:themeColor="accent1" w:themeShade="80"/>
          <w:sz w:val="44"/>
          <w:szCs w:val="44"/>
        </w:rPr>
      </w:pPr>
      <w:r w:rsidRPr="00171711">
        <w:rPr>
          <w:b/>
          <w:bCs/>
          <w:color w:val="1F4E79" w:themeColor="accent1" w:themeShade="80"/>
          <w:sz w:val="44"/>
          <w:szCs w:val="44"/>
        </w:rPr>
        <w:t>Database Subject Definition</w:t>
      </w:r>
    </w:p>
    <w:p w14:paraId="17DE7D8A" w14:textId="5CA25F93" w:rsidR="00171711" w:rsidRPr="00171711" w:rsidRDefault="00171711" w:rsidP="00171711">
      <w:pPr>
        <w:rPr>
          <w:b/>
          <w:bCs/>
        </w:rPr>
      </w:pPr>
      <w:r w:rsidRPr="00171711">
        <w:rPr>
          <w:b/>
          <w:bCs/>
        </w:rPr>
        <w:lastRenderedPageBreak/>
        <w:t>Database is a collection of organized data, usually stored and accessed electronically from a computer system. As databases are more complex, they are often developed using formal design and modeling techniques.</w:t>
      </w:r>
    </w:p>
    <w:p w14:paraId="4D82C464" w14:textId="77777777" w:rsidR="00171711" w:rsidRPr="00171711" w:rsidRDefault="00171711" w:rsidP="00171711">
      <w:pPr>
        <w:rPr>
          <w:b/>
          <w:bCs/>
        </w:rPr>
      </w:pPr>
    </w:p>
    <w:p w14:paraId="2CB4FF14" w14:textId="77777777" w:rsidR="00171711" w:rsidRPr="00171711" w:rsidRDefault="00171711" w:rsidP="00171711">
      <w:pPr>
        <w:rPr>
          <w:b/>
          <w:bCs/>
        </w:rPr>
      </w:pPr>
      <w:r w:rsidRPr="00171711">
        <w:rPr>
          <w:b/>
          <w:bCs/>
        </w:rPr>
        <w:t>Database management system (DBMS) is software that interacts with end users, applications and the database itself to collect and analyze data. DBMS software includes core utilities provided for database administration. The total of databases, DBMS and related applications can be called "database systems". Often the term "database" is also used to refer to any DBMS, database system or application associated with the database.</w:t>
      </w:r>
    </w:p>
    <w:p w14:paraId="36AA786F" w14:textId="77777777" w:rsidR="00171711" w:rsidRPr="00171711" w:rsidRDefault="00171711" w:rsidP="00171711">
      <w:pPr>
        <w:rPr>
          <w:b/>
          <w:bCs/>
        </w:rPr>
      </w:pPr>
    </w:p>
    <w:p w14:paraId="21009F7C" w14:textId="44DB0FD1" w:rsidR="00171711" w:rsidRPr="00171711" w:rsidRDefault="00171711" w:rsidP="00171711">
      <w:pPr>
        <w:rPr>
          <w:b/>
          <w:bCs/>
        </w:rPr>
      </w:pPr>
      <w:r w:rsidRPr="00171711">
        <w:rPr>
          <w:b/>
          <w:bCs/>
        </w:rPr>
        <w:t>Computer scientists can classify database management systems according to the database models they support. Relational databases became dominant in the 1980s. These model data are in the form of rows and columns in a series of tables and most use SQL (Structured Query Language). ) to record and query data. In the 2000s, relational databases became popular, called NoSQL because they used other query languages.</w:t>
      </w:r>
    </w:p>
    <w:p w14:paraId="3D717CAF" w14:textId="538E6FDE" w:rsidR="00171711" w:rsidRDefault="00171711" w:rsidP="006153D2">
      <w:pPr>
        <w:rPr>
          <w:b/>
          <w:bCs/>
        </w:rPr>
      </w:pPr>
    </w:p>
    <w:p w14:paraId="0467C4C0" w14:textId="6879E001" w:rsidR="00171711" w:rsidRPr="00171711" w:rsidRDefault="00171711" w:rsidP="00171711">
      <w:pPr>
        <w:rPr>
          <w:b/>
          <w:bCs/>
          <w:color w:val="1F4E79" w:themeColor="accent1" w:themeShade="80"/>
          <w:sz w:val="44"/>
          <w:szCs w:val="44"/>
        </w:rPr>
      </w:pPr>
      <w:r w:rsidRPr="00171711">
        <w:rPr>
          <w:b/>
          <w:bCs/>
          <w:color w:val="1F4E79" w:themeColor="accent1" w:themeShade="80"/>
          <w:sz w:val="44"/>
          <w:szCs w:val="44"/>
        </w:rPr>
        <w:t>Design process</w:t>
      </w:r>
    </w:p>
    <w:p w14:paraId="1BF39F84" w14:textId="77777777" w:rsidR="00171711" w:rsidRPr="00171711" w:rsidRDefault="00171711" w:rsidP="00171711">
      <w:pPr>
        <w:rPr>
          <w:b/>
          <w:bCs/>
        </w:rPr>
      </w:pPr>
      <w:r w:rsidRPr="00171711">
        <w:rPr>
          <w:b/>
          <w:bCs/>
        </w:rPr>
        <w:t>The design process includes the following steps:</w:t>
      </w:r>
    </w:p>
    <w:p w14:paraId="6C3B5368" w14:textId="77777777" w:rsidR="00171711" w:rsidRPr="00171711" w:rsidRDefault="00171711" w:rsidP="00171711">
      <w:pPr>
        <w:rPr>
          <w:b/>
          <w:bCs/>
        </w:rPr>
      </w:pPr>
    </w:p>
    <w:p w14:paraId="3AFBAF6C" w14:textId="77777777" w:rsidR="00171711" w:rsidRPr="00171711" w:rsidRDefault="00171711" w:rsidP="00171711">
      <w:pPr>
        <w:rPr>
          <w:b/>
          <w:bCs/>
        </w:rPr>
      </w:pPr>
      <w:r w:rsidRPr="00171711">
        <w:rPr>
          <w:b/>
          <w:bCs/>
        </w:rPr>
        <w:t>Determine the purpose of the database</w:t>
      </w:r>
    </w:p>
    <w:p w14:paraId="648598C6" w14:textId="77777777" w:rsidR="00171711" w:rsidRPr="00171711" w:rsidRDefault="00171711" w:rsidP="00171711">
      <w:pPr>
        <w:rPr>
          <w:b/>
          <w:bCs/>
        </w:rPr>
      </w:pPr>
    </w:p>
    <w:p w14:paraId="7442DC43" w14:textId="0E5373EB" w:rsidR="00171711" w:rsidRPr="00171711" w:rsidRDefault="00171711" w:rsidP="00171711">
      <w:pPr>
        <w:rPr>
          <w:b/>
          <w:bCs/>
        </w:rPr>
      </w:pPr>
      <w:r w:rsidRPr="00171711">
        <w:rPr>
          <w:b/>
          <w:bCs/>
        </w:rPr>
        <w:t>This will prepare you for the next steps.</w:t>
      </w:r>
      <w:r w:rsidR="00730C6E">
        <w:rPr>
          <w:b/>
          <w:bCs/>
        </w:rPr>
        <w:t xml:space="preserve"> </w:t>
      </w:r>
      <w:proofErr w:type="gramStart"/>
      <w:r w:rsidR="00730C6E" w:rsidRPr="00730C6E">
        <w:rPr>
          <w:b/>
          <w:bCs/>
          <w:color w:val="FF0000"/>
        </w:rPr>
        <w:t>( Copy</w:t>
      </w:r>
      <w:proofErr w:type="gramEnd"/>
      <w:r w:rsidR="00730C6E" w:rsidRPr="00730C6E">
        <w:rPr>
          <w:b/>
          <w:bCs/>
          <w:color w:val="FF0000"/>
        </w:rPr>
        <w:t xml:space="preserve"> ở đâu ra, đọc có hiểu gì ko? Sao lại có you ở đây?)</w:t>
      </w:r>
    </w:p>
    <w:p w14:paraId="4408EB9A" w14:textId="77777777" w:rsidR="00171711" w:rsidRPr="00171711" w:rsidRDefault="00171711" w:rsidP="00171711">
      <w:pPr>
        <w:rPr>
          <w:b/>
          <w:bCs/>
        </w:rPr>
      </w:pPr>
    </w:p>
    <w:p w14:paraId="25435720" w14:textId="77777777" w:rsidR="00171711" w:rsidRPr="00171711" w:rsidRDefault="00171711" w:rsidP="00171711">
      <w:pPr>
        <w:rPr>
          <w:b/>
          <w:bCs/>
        </w:rPr>
      </w:pPr>
      <w:r w:rsidRPr="00171711">
        <w:rPr>
          <w:b/>
          <w:bCs/>
        </w:rPr>
        <w:t>Find and organize the necessary information</w:t>
      </w:r>
    </w:p>
    <w:p w14:paraId="23723AD9" w14:textId="77777777" w:rsidR="00171711" w:rsidRPr="00171711" w:rsidRDefault="00171711" w:rsidP="00171711">
      <w:pPr>
        <w:rPr>
          <w:b/>
          <w:bCs/>
        </w:rPr>
      </w:pPr>
    </w:p>
    <w:p w14:paraId="70485099" w14:textId="77777777" w:rsidR="00171711" w:rsidRPr="00171711" w:rsidRDefault="00171711" w:rsidP="00171711">
      <w:pPr>
        <w:rPr>
          <w:b/>
          <w:bCs/>
        </w:rPr>
      </w:pPr>
      <w:r w:rsidRPr="00171711">
        <w:rPr>
          <w:b/>
          <w:bCs/>
        </w:rPr>
        <w:t>Gather all sorts of information you may want to record in the database, such as product names and order numbers.</w:t>
      </w:r>
    </w:p>
    <w:p w14:paraId="2148FF83" w14:textId="77777777" w:rsidR="00171711" w:rsidRPr="00171711" w:rsidRDefault="00171711" w:rsidP="00171711">
      <w:pPr>
        <w:rPr>
          <w:b/>
          <w:bCs/>
        </w:rPr>
      </w:pPr>
    </w:p>
    <w:p w14:paraId="087EF6DF" w14:textId="77777777" w:rsidR="00171711" w:rsidRPr="00171711" w:rsidRDefault="00171711" w:rsidP="00171711">
      <w:pPr>
        <w:rPr>
          <w:b/>
          <w:bCs/>
        </w:rPr>
      </w:pPr>
      <w:r w:rsidRPr="00171711">
        <w:rPr>
          <w:b/>
          <w:bCs/>
        </w:rPr>
        <w:t>Divide information into tables</w:t>
      </w:r>
    </w:p>
    <w:p w14:paraId="09D177EC" w14:textId="77777777" w:rsidR="00171711" w:rsidRPr="00171711" w:rsidRDefault="00171711" w:rsidP="00171711">
      <w:pPr>
        <w:rPr>
          <w:b/>
          <w:bCs/>
        </w:rPr>
      </w:pPr>
    </w:p>
    <w:p w14:paraId="43F240F9" w14:textId="77777777" w:rsidR="00171711" w:rsidRPr="00171711" w:rsidRDefault="00171711" w:rsidP="00171711">
      <w:pPr>
        <w:rPr>
          <w:b/>
          <w:bCs/>
        </w:rPr>
      </w:pPr>
      <w:r w:rsidRPr="00171711">
        <w:rPr>
          <w:b/>
          <w:bCs/>
        </w:rPr>
        <w:t>Divide the item into key entities or objects, like Products or Orders. Each object will then become a table.</w:t>
      </w:r>
    </w:p>
    <w:p w14:paraId="3FB358B0" w14:textId="77777777" w:rsidR="00171711" w:rsidRPr="00171711" w:rsidRDefault="00171711" w:rsidP="00171711">
      <w:pPr>
        <w:rPr>
          <w:b/>
          <w:bCs/>
        </w:rPr>
      </w:pPr>
    </w:p>
    <w:p w14:paraId="5E5E35AC" w14:textId="77777777" w:rsidR="00171711" w:rsidRPr="00171711" w:rsidRDefault="00171711" w:rsidP="00171711">
      <w:pPr>
        <w:rPr>
          <w:b/>
          <w:bCs/>
        </w:rPr>
      </w:pPr>
      <w:r w:rsidRPr="00171711">
        <w:rPr>
          <w:b/>
          <w:bCs/>
        </w:rPr>
        <w:t>Turn information items into columns</w:t>
      </w:r>
    </w:p>
    <w:p w14:paraId="5F3DEA3D" w14:textId="77777777" w:rsidR="00171711" w:rsidRPr="00171711" w:rsidRDefault="00171711" w:rsidP="00171711">
      <w:pPr>
        <w:rPr>
          <w:b/>
          <w:bCs/>
        </w:rPr>
      </w:pPr>
    </w:p>
    <w:p w14:paraId="65500F6F" w14:textId="77777777" w:rsidR="00171711" w:rsidRPr="00171711" w:rsidRDefault="00171711" w:rsidP="00171711">
      <w:pPr>
        <w:rPr>
          <w:b/>
          <w:bCs/>
        </w:rPr>
      </w:pPr>
      <w:r w:rsidRPr="00171711">
        <w:rPr>
          <w:b/>
          <w:bCs/>
        </w:rPr>
        <w:t>Decide what kind of information you want to store in each table. Each item becomes a field and is displayed as a column in the table. For example, an Employee table might contain fields like Last Name and Recruitment Date.</w:t>
      </w:r>
    </w:p>
    <w:p w14:paraId="4B6CF708" w14:textId="77777777" w:rsidR="00171711" w:rsidRPr="00171711" w:rsidRDefault="00171711" w:rsidP="00171711">
      <w:pPr>
        <w:rPr>
          <w:b/>
          <w:bCs/>
        </w:rPr>
      </w:pPr>
    </w:p>
    <w:p w14:paraId="2E4DC25A" w14:textId="77777777" w:rsidR="00171711" w:rsidRPr="00171711" w:rsidRDefault="00171711" w:rsidP="00171711">
      <w:pPr>
        <w:rPr>
          <w:b/>
          <w:bCs/>
        </w:rPr>
      </w:pPr>
      <w:r w:rsidRPr="00171711">
        <w:rPr>
          <w:b/>
          <w:bCs/>
        </w:rPr>
        <w:t>Specify the primary key</w:t>
      </w:r>
    </w:p>
    <w:p w14:paraId="7825C55E" w14:textId="77777777" w:rsidR="00171711" w:rsidRPr="00171711" w:rsidRDefault="00171711" w:rsidP="00171711">
      <w:pPr>
        <w:rPr>
          <w:b/>
          <w:bCs/>
        </w:rPr>
      </w:pPr>
    </w:p>
    <w:p w14:paraId="1A666F9E" w14:textId="496A82DD" w:rsidR="00171711" w:rsidRDefault="00171711" w:rsidP="00171711">
      <w:pPr>
        <w:rPr>
          <w:b/>
          <w:bCs/>
        </w:rPr>
      </w:pPr>
      <w:r w:rsidRPr="00171711">
        <w:rPr>
          <w:b/>
          <w:bCs/>
        </w:rPr>
        <w:t>Choose a primary key for each table. The primary key is a column, used to identify individual rows. An example might be Product ID or Order ID.</w:t>
      </w:r>
    </w:p>
    <w:p w14:paraId="4C9436CC" w14:textId="77777777" w:rsidR="00171711" w:rsidRDefault="00171711" w:rsidP="00171711">
      <w:pPr>
        <w:rPr>
          <w:b/>
          <w:bCs/>
        </w:rPr>
      </w:pPr>
    </w:p>
    <w:p w14:paraId="42911B63" w14:textId="77777777" w:rsidR="00171711" w:rsidRDefault="00171711" w:rsidP="00171711">
      <w:pPr>
        <w:rPr>
          <w:b/>
          <w:bCs/>
        </w:rPr>
      </w:pPr>
    </w:p>
    <w:p w14:paraId="2469CFF1" w14:textId="6D070D2B" w:rsidR="00171711" w:rsidRPr="00171711" w:rsidRDefault="00171711" w:rsidP="00171711">
      <w:pPr>
        <w:rPr>
          <w:b/>
          <w:bCs/>
        </w:rPr>
      </w:pPr>
      <w:r w:rsidRPr="00171711">
        <w:rPr>
          <w:b/>
          <w:bCs/>
        </w:rPr>
        <w:t>Establish a relationship for the table</w:t>
      </w:r>
    </w:p>
    <w:p w14:paraId="0A5B1B55" w14:textId="77777777" w:rsidR="00171711" w:rsidRPr="00171711" w:rsidRDefault="00171711" w:rsidP="00171711">
      <w:pPr>
        <w:rPr>
          <w:b/>
          <w:bCs/>
        </w:rPr>
      </w:pPr>
    </w:p>
    <w:p w14:paraId="643449FE" w14:textId="5FF415F5" w:rsidR="00171711" w:rsidRDefault="00171711" w:rsidP="00171711">
      <w:pPr>
        <w:rPr>
          <w:b/>
          <w:bCs/>
        </w:rPr>
      </w:pPr>
      <w:r w:rsidRPr="00171711">
        <w:rPr>
          <w:b/>
          <w:bCs/>
        </w:rPr>
        <w:lastRenderedPageBreak/>
        <w:t>View the table and decide the relationship of the data in that table with data in other tables. Add fields to the table or create new tables to clarify relationships, if needed.</w:t>
      </w:r>
    </w:p>
    <w:p w14:paraId="31FB37D7" w14:textId="7F7486D5" w:rsidR="00171711" w:rsidRPr="00171711" w:rsidRDefault="00171711" w:rsidP="00171711">
      <w:pPr>
        <w:rPr>
          <w:b/>
          <w:bCs/>
          <w:color w:val="1F4E79" w:themeColor="accent1" w:themeShade="80"/>
          <w:sz w:val="44"/>
          <w:szCs w:val="44"/>
        </w:rPr>
      </w:pPr>
      <w:r w:rsidRPr="00171711">
        <w:rPr>
          <w:b/>
          <w:bCs/>
          <w:color w:val="1F4E79" w:themeColor="accent1" w:themeShade="80"/>
          <w:sz w:val="44"/>
          <w:szCs w:val="44"/>
        </w:rPr>
        <w:t>Refine your design</w:t>
      </w:r>
    </w:p>
    <w:p w14:paraId="429F531D" w14:textId="77777777" w:rsidR="00171711" w:rsidRPr="00171711" w:rsidRDefault="00171711" w:rsidP="00171711">
      <w:pPr>
        <w:rPr>
          <w:b/>
          <w:bCs/>
        </w:rPr>
      </w:pPr>
      <w:r w:rsidRPr="00171711">
        <w:rPr>
          <w:b/>
          <w:bCs/>
        </w:rPr>
        <w:t>Analyze the design to find errors. Create the table and add some sample data records. See if you can get the desired results from the table. Proceed to design adjustments, if necessary.</w:t>
      </w:r>
    </w:p>
    <w:p w14:paraId="75446104" w14:textId="77777777" w:rsidR="00171711" w:rsidRPr="00171711" w:rsidRDefault="00171711" w:rsidP="00171711">
      <w:pPr>
        <w:rPr>
          <w:b/>
          <w:bCs/>
        </w:rPr>
      </w:pPr>
    </w:p>
    <w:p w14:paraId="5B4ABC5B" w14:textId="77777777" w:rsidR="00171711" w:rsidRPr="00171711" w:rsidRDefault="00171711" w:rsidP="00171711">
      <w:pPr>
        <w:rPr>
          <w:b/>
          <w:bCs/>
        </w:rPr>
      </w:pPr>
      <w:r w:rsidRPr="00171711">
        <w:rPr>
          <w:b/>
          <w:bCs/>
        </w:rPr>
        <w:t>Apply standardized rules</w:t>
      </w:r>
    </w:p>
    <w:p w14:paraId="5D28CA18" w14:textId="77777777" w:rsidR="00171711" w:rsidRPr="00171711" w:rsidRDefault="00171711" w:rsidP="00171711">
      <w:pPr>
        <w:rPr>
          <w:b/>
          <w:bCs/>
        </w:rPr>
      </w:pPr>
    </w:p>
    <w:p w14:paraId="162B29A9" w14:textId="5D2CB5B5" w:rsidR="00171711" w:rsidRDefault="00171711" w:rsidP="00171711">
      <w:pPr>
        <w:rPr>
          <w:b/>
          <w:bCs/>
        </w:rPr>
      </w:pPr>
      <w:r w:rsidRPr="00171711">
        <w:rPr>
          <w:b/>
          <w:bCs/>
        </w:rPr>
        <w:t>Apply data normalization rules to see if your table has been structured appropriately. Proceed to adjusting the table, if necessary.</w:t>
      </w:r>
    </w:p>
    <w:p w14:paraId="1C8F20A7" w14:textId="77777777" w:rsidR="00171711" w:rsidRPr="00171711" w:rsidRDefault="00171711" w:rsidP="00171711">
      <w:pPr>
        <w:rPr>
          <w:b/>
          <w:bCs/>
        </w:rPr>
      </w:pPr>
      <w:r w:rsidRPr="00171711">
        <w:rPr>
          <w:b/>
          <w:bCs/>
        </w:rPr>
        <w:t></w:t>
      </w:r>
      <w:r w:rsidRPr="00171711">
        <w:rPr>
          <w:b/>
          <w:bCs/>
        </w:rPr>
        <w:tab/>
        <w:t>Information of objects (people, objects, concepts, events, etc.) stored on computers.</w:t>
      </w:r>
    </w:p>
    <w:p w14:paraId="39E46B87" w14:textId="77777777" w:rsidR="00171711" w:rsidRPr="00171711" w:rsidRDefault="00171711" w:rsidP="00171711">
      <w:pPr>
        <w:rPr>
          <w:b/>
          <w:bCs/>
        </w:rPr>
      </w:pPr>
    </w:p>
    <w:p w14:paraId="0AFDF11D" w14:textId="77777777" w:rsidR="00171711" w:rsidRPr="00171711" w:rsidRDefault="00171711" w:rsidP="00171711">
      <w:pPr>
        <w:rPr>
          <w:b/>
          <w:bCs/>
        </w:rPr>
      </w:pPr>
      <w:r w:rsidRPr="00171711">
        <w:rPr>
          <w:b/>
          <w:bCs/>
        </w:rPr>
        <w:t></w:t>
      </w:r>
      <w:r w:rsidRPr="00171711">
        <w:rPr>
          <w:b/>
          <w:bCs/>
        </w:rPr>
        <w:tab/>
        <w:t>Data is described in many different forms (characters, numbers, images, symbols, sounds ...). Each description is associated with a certain semantics.</w:t>
      </w:r>
    </w:p>
    <w:p w14:paraId="4B179B8F" w14:textId="77777777" w:rsidR="00171711" w:rsidRPr="00171711" w:rsidRDefault="00171711" w:rsidP="00171711">
      <w:pPr>
        <w:rPr>
          <w:b/>
          <w:bCs/>
        </w:rPr>
      </w:pPr>
    </w:p>
    <w:p w14:paraId="63B7955D" w14:textId="77777777" w:rsidR="00171711" w:rsidRPr="00171711" w:rsidRDefault="00171711" w:rsidP="00171711">
      <w:pPr>
        <w:rPr>
          <w:b/>
          <w:bCs/>
        </w:rPr>
      </w:pPr>
      <w:r w:rsidRPr="00171711">
        <w:rPr>
          <w:b/>
          <w:bCs/>
        </w:rPr>
        <w:t></w:t>
      </w:r>
      <w:r w:rsidRPr="00171711">
        <w:rPr>
          <w:b/>
          <w:bCs/>
        </w:rPr>
        <w:tab/>
      </w:r>
      <w:r w:rsidRPr="00171711">
        <w:rPr>
          <w:b/>
          <w:bCs/>
        </w:rPr>
        <w:t> Object data may vary, depending on the context. For example, student data may vary depending on management purposes:</w:t>
      </w:r>
    </w:p>
    <w:p w14:paraId="14E9F784" w14:textId="77777777" w:rsidR="00171711" w:rsidRPr="00171711" w:rsidRDefault="00171711" w:rsidP="00171711">
      <w:pPr>
        <w:rPr>
          <w:b/>
          <w:bCs/>
        </w:rPr>
      </w:pPr>
    </w:p>
    <w:p w14:paraId="6EC9378D" w14:textId="3292AD34" w:rsidR="00171711" w:rsidRPr="00730C6E" w:rsidRDefault="00730C6E" w:rsidP="00171711">
      <w:pPr>
        <w:rPr>
          <w:b/>
          <w:bCs/>
          <w:color w:val="FF0000"/>
        </w:rPr>
      </w:pPr>
      <w:r w:rsidRPr="00730C6E">
        <w:rPr>
          <w:b/>
          <w:bCs/>
          <w:color w:val="FF0000"/>
        </w:rPr>
        <w:t>(Trình bày văn bản quá kém!)</w:t>
      </w:r>
    </w:p>
    <w:p w14:paraId="386509B2" w14:textId="77777777" w:rsidR="00171711" w:rsidRPr="00171711" w:rsidRDefault="00171711" w:rsidP="00171711">
      <w:pPr>
        <w:rPr>
          <w:b/>
          <w:bCs/>
        </w:rPr>
      </w:pPr>
      <w:r w:rsidRPr="00171711">
        <w:rPr>
          <w:b/>
          <w:bCs/>
        </w:rPr>
        <w:t></w:t>
      </w:r>
      <w:r w:rsidRPr="00171711">
        <w:rPr>
          <w:b/>
          <w:bCs/>
        </w:rPr>
        <w:tab/>
        <w:t>Point Management of grades: Name, student ID, grade 1, point 2, subject 3.</w:t>
      </w:r>
    </w:p>
    <w:p w14:paraId="1731B3AE" w14:textId="77777777" w:rsidR="00171711" w:rsidRPr="00171711" w:rsidRDefault="00171711" w:rsidP="00171711">
      <w:pPr>
        <w:rPr>
          <w:b/>
          <w:bCs/>
        </w:rPr>
      </w:pPr>
      <w:r w:rsidRPr="00171711">
        <w:rPr>
          <w:b/>
          <w:bCs/>
        </w:rPr>
        <w:t></w:t>
      </w:r>
      <w:r w:rsidRPr="00171711">
        <w:rPr>
          <w:b/>
          <w:bCs/>
        </w:rPr>
        <w:tab/>
        <w:t>Database is a collection of organized data related to each other and stored in computers.</w:t>
      </w:r>
    </w:p>
    <w:p w14:paraId="68C6CEA9" w14:textId="77777777" w:rsidR="00171711" w:rsidRPr="00171711" w:rsidRDefault="00171711" w:rsidP="00171711">
      <w:pPr>
        <w:rPr>
          <w:b/>
          <w:bCs/>
        </w:rPr>
      </w:pPr>
      <w:r w:rsidRPr="00171711">
        <w:rPr>
          <w:b/>
          <w:bCs/>
        </w:rPr>
        <w:t></w:t>
      </w:r>
      <w:r w:rsidRPr="00171711">
        <w:rPr>
          <w:b/>
          <w:bCs/>
        </w:rPr>
        <w:tab/>
        <w:t>Database is designed and built to allow users to store data, retrieve information or update data.</w:t>
      </w:r>
    </w:p>
    <w:p w14:paraId="2DF308EE" w14:textId="77777777" w:rsidR="00171711" w:rsidRPr="00171711" w:rsidRDefault="00171711" w:rsidP="00171711">
      <w:pPr>
        <w:rPr>
          <w:b/>
          <w:bCs/>
        </w:rPr>
      </w:pPr>
    </w:p>
    <w:p w14:paraId="5FAA5CA3" w14:textId="77777777" w:rsidR="00171711" w:rsidRPr="00171711" w:rsidRDefault="00171711" w:rsidP="00171711">
      <w:pPr>
        <w:rPr>
          <w:b/>
          <w:bCs/>
        </w:rPr>
      </w:pPr>
      <w:r w:rsidRPr="00171711">
        <w:rPr>
          <w:b/>
          <w:bCs/>
        </w:rPr>
        <w:t></w:t>
      </w:r>
      <w:r w:rsidRPr="00171711">
        <w:rPr>
          <w:b/>
          <w:bCs/>
        </w:rPr>
        <w:tab/>
        <w:t>Database is organized structured: The data is stored structured into records, fields. The stored data has a relation (relation) to each other</w:t>
      </w:r>
    </w:p>
    <w:p w14:paraId="25B0D2AD" w14:textId="0B8EFB30" w:rsidR="00171711" w:rsidRDefault="00171711" w:rsidP="00171711">
      <w:pPr>
        <w:rPr>
          <w:b/>
          <w:bCs/>
        </w:rPr>
      </w:pPr>
      <w:r w:rsidRPr="00171711">
        <w:rPr>
          <w:b/>
          <w:bCs/>
        </w:rPr>
        <w:t></w:t>
      </w:r>
      <w:r w:rsidRPr="00171711">
        <w:rPr>
          <w:b/>
          <w:bCs/>
        </w:rPr>
        <w:tab/>
      </w:r>
      <w:proofErr w:type="gramStart"/>
      <w:r w:rsidRPr="00171711">
        <w:rPr>
          <w:b/>
          <w:bCs/>
        </w:rPr>
        <w:t>The</w:t>
      </w:r>
      <w:proofErr w:type="gramEnd"/>
      <w:r w:rsidRPr="00171711">
        <w:rPr>
          <w:b/>
          <w:bCs/>
        </w:rPr>
        <w:t xml:space="preserve"> database is structured for easy access, management and updating.</w:t>
      </w:r>
    </w:p>
    <w:p w14:paraId="074706BB" w14:textId="5F845A1E" w:rsidR="00171711" w:rsidRDefault="00171711" w:rsidP="00171711">
      <w:pPr>
        <w:rPr>
          <w:b/>
          <w:bCs/>
          <w:color w:val="1F4E79" w:themeColor="accent1" w:themeShade="80"/>
          <w:sz w:val="44"/>
          <w:szCs w:val="44"/>
        </w:rPr>
      </w:pPr>
      <w:r w:rsidRPr="00171711">
        <w:rPr>
          <w:b/>
          <w:bCs/>
          <w:color w:val="1F4E79" w:themeColor="accent1" w:themeShade="80"/>
          <w:sz w:val="44"/>
          <w:szCs w:val="44"/>
        </w:rPr>
        <w:t>Database overview - Data management</w:t>
      </w:r>
    </w:p>
    <w:p w14:paraId="73822A5B" w14:textId="0F9F1D6A" w:rsidR="00171711" w:rsidRDefault="00171711" w:rsidP="00171711">
      <w:pPr>
        <w:rPr>
          <w:b/>
          <w:bCs/>
        </w:rPr>
      </w:pPr>
      <w:r w:rsidRPr="00171711">
        <w:rPr>
          <w:b/>
          <w:bCs/>
        </w:rPr>
        <w:t>Data management is the management of a large amount of data, including the storage and provision of mechanisms that allow manipulation (add, edit, delete data) and query data. Two data management methods: File management system and Database management system</w:t>
      </w:r>
    </w:p>
    <w:p w14:paraId="6AC5A5A9" w14:textId="77777777" w:rsidR="00171711" w:rsidRDefault="00171711" w:rsidP="00171711">
      <w:pPr>
        <w:rPr>
          <w:b/>
          <w:bCs/>
          <w:color w:val="1F4E79" w:themeColor="accent1" w:themeShade="80"/>
          <w:sz w:val="44"/>
          <w:szCs w:val="44"/>
        </w:rPr>
      </w:pPr>
    </w:p>
    <w:p w14:paraId="034A745E" w14:textId="77777777" w:rsidR="00171711" w:rsidRDefault="00171711" w:rsidP="00171711">
      <w:pPr>
        <w:rPr>
          <w:b/>
          <w:bCs/>
          <w:color w:val="1F4E79" w:themeColor="accent1" w:themeShade="80"/>
          <w:sz w:val="44"/>
          <w:szCs w:val="44"/>
        </w:rPr>
      </w:pPr>
    </w:p>
    <w:p w14:paraId="06FA02DD" w14:textId="77777777" w:rsidR="00171711" w:rsidRDefault="00171711" w:rsidP="00171711">
      <w:pPr>
        <w:rPr>
          <w:b/>
          <w:bCs/>
          <w:color w:val="1F4E79" w:themeColor="accent1" w:themeShade="80"/>
          <w:sz w:val="44"/>
          <w:szCs w:val="44"/>
        </w:rPr>
      </w:pPr>
    </w:p>
    <w:p w14:paraId="53780B10" w14:textId="5B7FC2B3" w:rsidR="00171711" w:rsidRPr="00730C6E" w:rsidRDefault="00730C6E" w:rsidP="00171711">
      <w:pPr>
        <w:rPr>
          <w:b/>
          <w:bCs/>
          <w:color w:val="FF0000"/>
          <w:sz w:val="44"/>
          <w:szCs w:val="44"/>
        </w:rPr>
      </w:pPr>
      <w:r w:rsidRPr="00730C6E">
        <w:rPr>
          <w:b/>
          <w:bCs/>
          <w:color w:val="FF0000"/>
          <w:sz w:val="44"/>
          <w:szCs w:val="44"/>
        </w:rPr>
        <w:t>???)</w:t>
      </w:r>
    </w:p>
    <w:p w14:paraId="13018BFB" w14:textId="77777777" w:rsidR="00171711" w:rsidRDefault="00171711" w:rsidP="00171711">
      <w:pPr>
        <w:rPr>
          <w:b/>
          <w:bCs/>
          <w:color w:val="1F4E79" w:themeColor="accent1" w:themeShade="80"/>
          <w:sz w:val="44"/>
          <w:szCs w:val="44"/>
        </w:rPr>
      </w:pPr>
    </w:p>
    <w:p w14:paraId="379B69A8" w14:textId="77777777" w:rsidR="00171711" w:rsidRDefault="00171711" w:rsidP="00171711">
      <w:pPr>
        <w:rPr>
          <w:b/>
          <w:bCs/>
          <w:color w:val="1F4E79" w:themeColor="accent1" w:themeShade="80"/>
          <w:sz w:val="44"/>
          <w:szCs w:val="44"/>
        </w:rPr>
      </w:pPr>
    </w:p>
    <w:p w14:paraId="0871A20D" w14:textId="77777777" w:rsidR="006C2A65" w:rsidRDefault="006C2A65" w:rsidP="00171711">
      <w:pPr>
        <w:rPr>
          <w:b/>
          <w:bCs/>
          <w:color w:val="1F4E79" w:themeColor="accent1" w:themeShade="80"/>
          <w:sz w:val="44"/>
          <w:szCs w:val="44"/>
        </w:rPr>
      </w:pPr>
    </w:p>
    <w:p w14:paraId="7EEB810F" w14:textId="400B6B86" w:rsidR="006C2A65" w:rsidRPr="00730C6E" w:rsidRDefault="00730C6E" w:rsidP="00171711">
      <w:pPr>
        <w:rPr>
          <w:b/>
          <w:bCs/>
          <w:color w:val="FF0000"/>
          <w:sz w:val="44"/>
          <w:szCs w:val="44"/>
        </w:rPr>
      </w:pPr>
      <w:r w:rsidRPr="00730C6E">
        <w:rPr>
          <w:b/>
          <w:bCs/>
          <w:color w:val="FF0000"/>
          <w:sz w:val="44"/>
          <w:szCs w:val="44"/>
        </w:rPr>
        <w:lastRenderedPageBreak/>
        <w:t>(Cách 1 khoảng này để làm gì?)</w:t>
      </w:r>
    </w:p>
    <w:p w14:paraId="774043A3" w14:textId="77777777" w:rsidR="006C2A65" w:rsidRDefault="006C2A65" w:rsidP="00171711">
      <w:pPr>
        <w:rPr>
          <w:b/>
          <w:bCs/>
          <w:color w:val="1F4E79" w:themeColor="accent1" w:themeShade="80"/>
          <w:sz w:val="44"/>
          <w:szCs w:val="44"/>
        </w:rPr>
      </w:pPr>
    </w:p>
    <w:p w14:paraId="13148DF9" w14:textId="77777777" w:rsidR="006C2A65" w:rsidRDefault="006C2A65" w:rsidP="00171711">
      <w:pPr>
        <w:rPr>
          <w:b/>
          <w:bCs/>
          <w:color w:val="1F4E79" w:themeColor="accent1" w:themeShade="80"/>
          <w:sz w:val="44"/>
          <w:szCs w:val="44"/>
        </w:rPr>
      </w:pPr>
    </w:p>
    <w:p w14:paraId="32A84A44" w14:textId="77777777" w:rsidR="00B0452D" w:rsidRDefault="00B0452D" w:rsidP="00171711">
      <w:pPr>
        <w:rPr>
          <w:b/>
          <w:bCs/>
          <w:color w:val="1F4E79" w:themeColor="accent1" w:themeShade="80"/>
          <w:sz w:val="44"/>
          <w:szCs w:val="44"/>
        </w:rPr>
      </w:pPr>
    </w:p>
    <w:p w14:paraId="189B03DA" w14:textId="77777777" w:rsidR="00B0452D" w:rsidRDefault="00B0452D" w:rsidP="00171711">
      <w:pPr>
        <w:rPr>
          <w:b/>
          <w:bCs/>
          <w:color w:val="1F4E79" w:themeColor="accent1" w:themeShade="80"/>
          <w:sz w:val="44"/>
          <w:szCs w:val="44"/>
        </w:rPr>
      </w:pPr>
    </w:p>
    <w:p w14:paraId="6638213B" w14:textId="7D35EB91" w:rsidR="00171711" w:rsidRDefault="00171711" w:rsidP="00171711">
      <w:pPr>
        <w:rPr>
          <w:b/>
          <w:bCs/>
          <w:color w:val="1F4E79" w:themeColor="accent1" w:themeShade="80"/>
          <w:sz w:val="44"/>
          <w:szCs w:val="44"/>
        </w:rPr>
      </w:pPr>
      <w:r w:rsidRPr="00171711">
        <w:rPr>
          <w:b/>
          <w:bCs/>
          <w:color w:val="1F4E79" w:themeColor="accent1" w:themeShade="80"/>
          <w:sz w:val="44"/>
          <w:szCs w:val="44"/>
        </w:rPr>
        <w:t>Data management by file</w:t>
      </w:r>
    </w:p>
    <w:p w14:paraId="0E8F0625" w14:textId="77777777" w:rsidR="00171711" w:rsidRPr="00171711" w:rsidRDefault="00171711" w:rsidP="00171711">
      <w:pPr>
        <w:rPr>
          <w:b/>
          <w:bCs/>
        </w:rPr>
      </w:pPr>
      <w:r w:rsidRPr="00171711">
        <w:rPr>
          <w:b/>
          <w:bCs/>
        </w:rPr>
        <w:t>Data is stored in separate files. For example, programs store information using a system of text files.</w:t>
      </w:r>
    </w:p>
    <w:p w14:paraId="1FEB795C" w14:textId="77777777" w:rsidR="00171711" w:rsidRPr="00171711" w:rsidRDefault="00171711" w:rsidP="00171711">
      <w:pPr>
        <w:rPr>
          <w:b/>
          <w:bCs/>
        </w:rPr>
      </w:pPr>
    </w:p>
    <w:p w14:paraId="279B6F94" w14:textId="77777777" w:rsidR="00171711" w:rsidRPr="00171711" w:rsidRDefault="00171711" w:rsidP="00171711">
      <w:pPr>
        <w:rPr>
          <w:b/>
          <w:bCs/>
        </w:rPr>
      </w:pPr>
      <w:r w:rsidRPr="00171711">
        <w:rPr>
          <w:b/>
          <w:bCs/>
        </w:rPr>
        <w:t>Disadvantages of file management:</w:t>
      </w:r>
    </w:p>
    <w:p w14:paraId="11143A3D" w14:textId="77777777" w:rsidR="00171711" w:rsidRPr="00171711" w:rsidRDefault="00171711" w:rsidP="00171711">
      <w:pPr>
        <w:rPr>
          <w:b/>
          <w:bCs/>
        </w:rPr>
      </w:pPr>
    </w:p>
    <w:p w14:paraId="500AF5D9" w14:textId="77777777" w:rsidR="00171711" w:rsidRPr="00171711" w:rsidRDefault="00171711" w:rsidP="00171711">
      <w:pPr>
        <w:rPr>
          <w:b/>
          <w:bCs/>
        </w:rPr>
      </w:pPr>
      <w:r w:rsidRPr="00171711">
        <w:rPr>
          <w:b/>
          <w:bCs/>
        </w:rPr>
        <w:t>Redundancy and data inconsistencies.</w:t>
      </w:r>
    </w:p>
    <w:p w14:paraId="4F866ECE" w14:textId="77777777" w:rsidR="00171711" w:rsidRPr="00171711" w:rsidRDefault="00171711" w:rsidP="00171711">
      <w:pPr>
        <w:rPr>
          <w:b/>
          <w:bCs/>
        </w:rPr>
      </w:pPr>
      <w:r w:rsidRPr="00171711">
        <w:rPr>
          <w:b/>
          <w:bCs/>
        </w:rPr>
        <w:t>Poor performance in random retrieval or concurrent processing.</w:t>
      </w:r>
    </w:p>
    <w:p w14:paraId="7355C108" w14:textId="77777777" w:rsidR="00171711" w:rsidRPr="00171711" w:rsidRDefault="00171711" w:rsidP="00171711">
      <w:pPr>
        <w:rPr>
          <w:b/>
          <w:bCs/>
        </w:rPr>
      </w:pPr>
      <w:r w:rsidRPr="00171711">
        <w:rPr>
          <w:b/>
          <w:bCs/>
        </w:rPr>
        <w:t>Data discrete storage.</w:t>
      </w:r>
    </w:p>
    <w:p w14:paraId="3BDB34D6" w14:textId="77777777" w:rsidR="00171711" w:rsidRPr="00171711" w:rsidRDefault="00171711" w:rsidP="00171711">
      <w:pPr>
        <w:rPr>
          <w:b/>
          <w:bCs/>
        </w:rPr>
      </w:pPr>
      <w:r w:rsidRPr="00171711">
        <w:rPr>
          <w:b/>
          <w:bCs/>
        </w:rPr>
        <w:t>Having problems with safety and security</w:t>
      </w:r>
    </w:p>
    <w:p w14:paraId="6386C2FE" w14:textId="77777777" w:rsidR="00171711" w:rsidRPr="00171711" w:rsidRDefault="00171711" w:rsidP="00171711">
      <w:pPr>
        <w:rPr>
          <w:b/>
          <w:bCs/>
        </w:rPr>
      </w:pPr>
      <w:r w:rsidRPr="00171711">
        <w:rPr>
          <w:b/>
          <w:bCs/>
        </w:rPr>
        <w:t>Data management by database</w:t>
      </w:r>
    </w:p>
    <w:p w14:paraId="11EF8DEA" w14:textId="60311C6F" w:rsidR="00171711" w:rsidRDefault="00171711" w:rsidP="00171711">
      <w:pPr>
        <w:rPr>
          <w:b/>
          <w:bCs/>
        </w:rPr>
      </w:pPr>
      <w:r w:rsidRPr="00171711">
        <w:rPr>
          <w:b/>
          <w:bCs/>
        </w:rPr>
        <w:t>Managing data by database helps the data to be stored effectively and organized, allowing quick and effective data management.</w:t>
      </w:r>
    </w:p>
    <w:p w14:paraId="571CB653" w14:textId="038B6C7E" w:rsidR="00171711" w:rsidRDefault="00171711" w:rsidP="00171711">
      <w:pPr>
        <w:rPr>
          <w:b/>
          <w:bCs/>
        </w:rPr>
      </w:pPr>
    </w:p>
    <w:p w14:paraId="16CDC530" w14:textId="6F7B92A2" w:rsidR="00171711" w:rsidRDefault="006C2A65" w:rsidP="00171711">
      <w:pPr>
        <w:rPr>
          <w:b/>
          <w:bCs/>
          <w:color w:val="1F4E79" w:themeColor="accent1" w:themeShade="80"/>
          <w:sz w:val="44"/>
          <w:szCs w:val="44"/>
        </w:rPr>
      </w:pPr>
      <w:r w:rsidRPr="006C2A65">
        <w:rPr>
          <w:b/>
          <w:bCs/>
          <w:color w:val="1F4E79" w:themeColor="accent1" w:themeShade="80"/>
          <w:sz w:val="44"/>
          <w:szCs w:val="44"/>
        </w:rPr>
        <w:t>Overview of databases - Database models</w:t>
      </w:r>
    </w:p>
    <w:p w14:paraId="21C1A217" w14:textId="77777777" w:rsidR="006C2A65" w:rsidRPr="006C2A65" w:rsidRDefault="006C2A65" w:rsidP="006C2A65">
      <w:pPr>
        <w:rPr>
          <w:b/>
          <w:bCs/>
        </w:rPr>
      </w:pPr>
      <w:r w:rsidRPr="006C2A65">
        <w:rPr>
          <w:b/>
          <w:bCs/>
        </w:rPr>
        <w:t>Data file model</w:t>
      </w:r>
    </w:p>
    <w:p w14:paraId="1C740AA0" w14:textId="77777777" w:rsidR="006C2A65" w:rsidRPr="006C2A65" w:rsidRDefault="006C2A65" w:rsidP="006C2A65">
      <w:pPr>
        <w:rPr>
          <w:b/>
          <w:bCs/>
        </w:rPr>
      </w:pPr>
    </w:p>
    <w:p w14:paraId="2AC84D6E" w14:textId="77777777" w:rsidR="006C2A65" w:rsidRPr="006C2A65" w:rsidRDefault="006C2A65" w:rsidP="006C2A65">
      <w:pPr>
        <w:rPr>
          <w:b/>
          <w:bCs/>
        </w:rPr>
      </w:pPr>
      <w:r w:rsidRPr="006C2A65">
        <w:rPr>
          <w:b/>
          <w:bCs/>
        </w:rPr>
        <w:t>Flat file databases are usually text files that contain tabular data. For example, a flat file shows information about Customer in the form of a table of Northwind Traders</w:t>
      </w:r>
    </w:p>
    <w:p w14:paraId="614F3C5E" w14:textId="4F5D2CDC" w:rsidR="006C2A65" w:rsidRPr="00730C6E" w:rsidRDefault="00730C6E" w:rsidP="006C2A65">
      <w:pPr>
        <w:rPr>
          <w:b/>
          <w:bCs/>
          <w:color w:val="FF0000"/>
        </w:rPr>
      </w:pPr>
      <w:r w:rsidRPr="00730C6E">
        <w:rPr>
          <w:b/>
          <w:bCs/>
          <w:color w:val="FF0000"/>
        </w:rPr>
        <w:t>(Đây là cái gì</w:t>
      </w:r>
      <w:proofErr w:type="gramStart"/>
      <w:r w:rsidRPr="00730C6E">
        <w:rPr>
          <w:b/>
          <w:bCs/>
          <w:color w:val="FF0000"/>
        </w:rPr>
        <w:t>?Viêt</w:t>
      </w:r>
      <w:proofErr w:type="gramEnd"/>
      <w:r w:rsidRPr="00730C6E">
        <w:rPr>
          <w:b/>
          <w:bCs/>
          <w:color w:val="FF0000"/>
        </w:rPr>
        <w:t xml:space="preserve"> không theo hàng cột thế này e có hiểu là cái gì ko?)</w:t>
      </w:r>
    </w:p>
    <w:p w14:paraId="37CBBFF6" w14:textId="77777777" w:rsidR="006C2A65" w:rsidRPr="006C2A65" w:rsidRDefault="006C2A65" w:rsidP="006C2A65">
      <w:pPr>
        <w:rPr>
          <w:b/>
          <w:bCs/>
        </w:rPr>
      </w:pPr>
      <w:r w:rsidRPr="006C2A65">
        <w:rPr>
          <w:b/>
          <w:bCs/>
        </w:rPr>
        <w:t>Customer ID</w:t>
      </w:r>
      <w:r w:rsidRPr="006C2A65">
        <w:rPr>
          <w:b/>
          <w:bCs/>
        </w:rPr>
        <w:tab/>
        <w:t>Company Name</w:t>
      </w:r>
      <w:r w:rsidRPr="006C2A65">
        <w:rPr>
          <w:b/>
          <w:bCs/>
        </w:rPr>
        <w:tab/>
        <w:t>Contact First Name</w:t>
      </w:r>
      <w:r w:rsidRPr="006C2A65">
        <w:rPr>
          <w:b/>
          <w:bCs/>
        </w:rPr>
        <w:tab/>
        <w:t>Contact Last Name</w:t>
      </w:r>
      <w:r w:rsidRPr="006C2A65">
        <w:rPr>
          <w:b/>
          <w:bCs/>
        </w:rPr>
        <w:tab/>
      </w:r>
      <w:proofErr w:type="gramStart"/>
      <w:r w:rsidRPr="006C2A65">
        <w:rPr>
          <w:b/>
          <w:bCs/>
        </w:rPr>
        <w:t>Job  Title</w:t>
      </w:r>
      <w:proofErr w:type="gramEnd"/>
      <w:r w:rsidRPr="006C2A65">
        <w:rPr>
          <w:b/>
          <w:bCs/>
        </w:rPr>
        <w:tab/>
        <w:t>City</w:t>
      </w:r>
      <w:r w:rsidRPr="006C2A65">
        <w:rPr>
          <w:b/>
          <w:bCs/>
        </w:rPr>
        <w:tab/>
        <w:t>State</w:t>
      </w:r>
    </w:p>
    <w:p w14:paraId="1E9003BB" w14:textId="77777777" w:rsidR="006C2A65" w:rsidRPr="006C2A65" w:rsidRDefault="006C2A65" w:rsidP="006C2A65">
      <w:pPr>
        <w:rPr>
          <w:b/>
          <w:bCs/>
        </w:rPr>
      </w:pPr>
      <w:r w:rsidRPr="006C2A65">
        <w:rPr>
          <w:b/>
          <w:bCs/>
        </w:rPr>
        <w:t>6</w:t>
      </w:r>
      <w:r w:rsidRPr="006C2A65">
        <w:rPr>
          <w:b/>
          <w:bCs/>
        </w:rPr>
        <w:tab/>
        <w:t>Company F</w:t>
      </w:r>
      <w:r w:rsidRPr="006C2A65">
        <w:rPr>
          <w:b/>
          <w:bCs/>
        </w:rPr>
        <w:tab/>
        <w:t>Francisco</w:t>
      </w:r>
      <w:r w:rsidRPr="006C2A65">
        <w:rPr>
          <w:b/>
          <w:bCs/>
        </w:rPr>
        <w:tab/>
        <w:t>Pérez-Olaeta</w:t>
      </w:r>
      <w:r w:rsidRPr="006C2A65">
        <w:rPr>
          <w:b/>
          <w:bCs/>
        </w:rPr>
        <w:tab/>
        <w:t>Purchasing Manager</w:t>
      </w:r>
      <w:r w:rsidRPr="006C2A65">
        <w:rPr>
          <w:b/>
          <w:bCs/>
        </w:rPr>
        <w:tab/>
        <w:t>Milwaukee</w:t>
      </w:r>
      <w:r w:rsidRPr="006C2A65">
        <w:rPr>
          <w:b/>
          <w:bCs/>
        </w:rPr>
        <w:tab/>
        <w:t>WI</w:t>
      </w:r>
    </w:p>
    <w:p w14:paraId="72B553F9" w14:textId="3757AC69" w:rsidR="006C2A65" w:rsidRDefault="006C2A65" w:rsidP="006C2A65">
      <w:pPr>
        <w:rPr>
          <w:b/>
          <w:bCs/>
        </w:rPr>
      </w:pPr>
      <w:r w:rsidRPr="006C2A65">
        <w:rPr>
          <w:b/>
          <w:bCs/>
        </w:rPr>
        <w:t>26</w:t>
      </w:r>
      <w:r w:rsidRPr="006C2A65">
        <w:rPr>
          <w:b/>
          <w:bCs/>
        </w:rPr>
        <w:tab/>
        <w:t>Company Z</w:t>
      </w:r>
      <w:r w:rsidRPr="006C2A65">
        <w:rPr>
          <w:b/>
          <w:bCs/>
        </w:rPr>
        <w:tab/>
        <w:t>Run</w:t>
      </w:r>
      <w:r w:rsidRPr="006C2A65">
        <w:rPr>
          <w:b/>
          <w:bCs/>
        </w:rPr>
        <w:tab/>
        <w:t>Liu</w:t>
      </w:r>
      <w:r w:rsidRPr="006C2A65">
        <w:rPr>
          <w:b/>
          <w:bCs/>
        </w:rPr>
        <w:tab/>
        <w:t>Accounting Assistant</w:t>
      </w:r>
      <w:r w:rsidRPr="006C2A65">
        <w:rPr>
          <w:b/>
          <w:bCs/>
        </w:rPr>
        <w:tab/>
        <w:t>Miami</w:t>
      </w:r>
      <w:r w:rsidRPr="006C2A65">
        <w:rPr>
          <w:b/>
          <w:bCs/>
        </w:rPr>
        <w:tab/>
        <w:t>FL</w:t>
      </w:r>
    </w:p>
    <w:p w14:paraId="397DFA02" w14:textId="30ECEB9B" w:rsidR="006C2A65" w:rsidRDefault="006C2A65" w:rsidP="006C2A65">
      <w:pPr>
        <w:rPr>
          <w:b/>
          <w:bCs/>
        </w:rPr>
      </w:pPr>
    </w:p>
    <w:p w14:paraId="4832F80E" w14:textId="77777777" w:rsidR="006C2A65" w:rsidRDefault="006C2A65" w:rsidP="006C2A65">
      <w:pPr>
        <w:rPr>
          <w:b/>
          <w:bCs/>
          <w:color w:val="1F4E79" w:themeColor="accent1" w:themeShade="80"/>
          <w:sz w:val="44"/>
          <w:szCs w:val="44"/>
        </w:rPr>
      </w:pPr>
    </w:p>
    <w:p w14:paraId="7FD80114" w14:textId="77777777" w:rsidR="006C2A65" w:rsidRDefault="006C2A65" w:rsidP="006C2A65">
      <w:pPr>
        <w:rPr>
          <w:b/>
          <w:bCs/>
          <w:color w:val="1F4E79" w:themeColor="accent1" w:themeShade="80"/>
          <w:sz w:val="44"/>
          <w:szCs w:val="44"/>
        </w:rPr>
      </w:pPr>
    </w:p>
    <w:p w14:paraId="66860BB4" w14:textId="77777777" w:rsidR="006C2A65" w:rsidRDefault="006C2A65" w:rsidP="006C2A65">
      <w:pPr>
        <w:rPr>
          <w:b/>
          <w:bCs/>
          <w:color w:val="1F4E79" w:themeColor="accent1" w:themeShade="80"/>
          <w:sz w:val="44"/>
          <w:szCs w:val="44"/>
        </w:rPr>
      </w:pPr>
    </w:p>
    <w:p w14:paraId="0EACB70C" w14:textId="77777777" w:rsidR="006C2A65" w:rsidRDefault="006C2A65" w:rsidP="006C2A65">
      <w:pPr>
        <w:rPr>
          <w:b/>
          <w:bCs/>
          <w:color w:val="1F4E79" w:themeColor="accent1" w:themeShade="80"/>
          <w:sz w:val="44"/>
          <w:szCs w:val="44"/>
        </w:rPr>
      </w:pPr>
    </w:p>
    <w:p w14:paraId="26276AC1" w14:textId="77777777" w:rsidR="006C2A65" w:rsidRDefault="006C2A65" w:rsidP="006C2A65">
      <w:pPr>
        <w:rPr>
          <w:b/>
          <w:bCs/>
          <w:color w:val="1F4E79" w:themeColor="accent1" w:themeShade="80"/>
          <w:sz w:val="44"/>
          <w:szCs w:val="44"/>
        </w:rPr>
      </w:pPr>
    </w:p>
    <w:p w14:paraId="4F29A053" w14:textId="77777777" w:rsidR="006C2A65" w:rsidRDefault="006C2A65" w:rsidP="006C2A65">
      <w:pPr>
        <w:rPr>
          <w:b/>
          <w:bCs/>
          <w:color w:val="1F4E79" w:themeColor="accent1" w:themeShade="80"/>
          <w:sz w:val="44"/>
          <w:szCs w:val="44"/>
        </w:rPr>
      </w:pPr>
    </w:p>
    <w:p w14:paraId="75C2358E" w14:textId="448ED9F9" w:rsidR="006C2A65" w:rsidRPr="00730C6E" w:rsidRDefault="00730C6E" w:rsidP="006C2A65">
      <w:pPr>
        <w:rPr>
          <w:b/>
          <w:bCs/>
          <w:color w:val="FF0000"/>
          <w:sz w:val="44"/>
          <w:szCs w:val="44"/>
        </w:rPr>
      </w:pPr>
      <w:r w:rsidRPr="00730C6E">
        <w:rPr>
          <w:b/>
          <w:bCs/>
          <w:color w:val="FF0000"/>
          <w:sz w:val="44"/>
          <w:szCs w:val="44"/>
        </w:rPr>
        <w:lastRenderedPageBreak/>
        <w:t>(Lại bỏ 2 khoảng trống)</w:t>
      </w:r>
    </w:p>
    <w:p w14:paraId="6F8056A5" w14:textId="77777777" w:rsidR="006C2A65" w:rsidRDefault="006C2A65" w:rsidP="006C2A65">
      <w:pPr>
        <w:rPr>
          <w:b/>
          <w:bCs/>
          <w:color w:val="1F4E79" w:themeColor="accent1" w:themeShade="80"/>
          <w:sz w:val="44"/>
          <w:szCs w:val="44"/>
        </w:rPr>
      </w:pPr>
    </w:p>
    <w:p w14:paraId="06AD14E1" w14:textId="77777777" w:rsidR="006C2A65" w:rsidRDefault="006C2A65" w:rsidP="006C2A65">
      <w:pPr>
        <w:rPr>
          <w:b/>
          <w:bCs/>
          <w:color w:val="1F4E79" w:themeColor="accent1" w:themeShade="80"/>
          <w:sz w:val="44"/>
          <w:szCs w:val="44"/>
        </w:rPr>
      </w:pPr>
    </w:p>
    <w:p w14:paraId="50A7C0B6" w14:textId="77777777" w:rsidR="006C2A65" w:rsidRDefault="006C2A65" w:rsidP="006C2A65">
      <w:pPr>
        <w:rPr>
          <w:b/>
          <w:bCs/>
          <w:color w:val="1F4E79" w:themeColor="accent1" w:themeShade="80"/>
          <w:sz w:val="44"/>
          <w:szCs w:val="44"/>
        </w:rPr>
      </w:pPr>
    </w:p>
    <w:p w14:paraId="5BFF52B7" w14:textId="77777777" w:rsidR="006C2A65" w:rsidRDefault="006C2A65" w:rsidP="006C2A65">
      <w:pPr>
        <w:rPr>
          <w:b/>
          <w:bCs/>
          <w:color w:val="1F4E79" w:themeColor="accent1" w:themeShade="80"/>
          <w:sz w:val="44"/>
          <w:szCs w:val="44"/>
        </w:rPr>
      </w:pPr>
    </w:p>
    <w:p w14:paraId="0C175AB9" w14:textId="4E98EE6B" w:rsidR="006C2A65" w:rsidRDefault="006C2A65" w:rsidP="006C2A65">
      <w:pPr>
        <w:rPr>
          <w:b/>
          <w:bCs/>
          <w:color w:val="1F4E79" w:themeColor="accent1" w:themeShade="80"/>
          <w:sz w:val="44"/>
          <w:szCs w:val="44"/>
        </w:rPr>
      </w:pPr>
      <w:r w:rsidRPr="006C2A65">
        <w:rPr>
          <w:b/>
          <w:bCs/>
          <w:color w:val="1F4E79" w:themeColor="accent1" w:themeShade="80"/>
          <w:sz w:val="44"/>
          <w:szCs w:val="44"/>
        </w:rPr>
        <w:t>Decentralized data model</w:t>
      </w:r>
    </w:p>
    <w:p w14:paraId="0B174C4B" w14:textId="13A8BDC6" w:rsidR="006C2A65" w:rsidRDefault="006C2A65" w:rsidP="006C2A65">
      <w:pPr>
        <w:pStyle w:val="ListParagraph"/>
        <w:numPr>
          <w:ilvl w:val="0"/>
          <w:numId w:val="24"/>
        </w:numPr>
        <w:rPr>
          <w:b/>
          <w:bCs/>
        </w:rPr>
      </w:pPr>
      <w:r w:rsidRPr="006C2A65">
        <w:rPr>
          <w:b/>
          <w:bCs/>
        </w:rPr>
        <w:t>Organized in a tree, each node represents a data entity. Data contact is shown on the relationship between the parent node and the child node. Each parent node may have one or more children, but each child can only have one parent.</w:t>
      </w:r>
    </w:p>
    <w:p w14:paraId="1F2A8136" w14:textId="77777777" w:rsidR="006C2A65" w:rsidRDefault="006C2A65" w:rsidP="006C2A65">
      <w:pPr>
        <w:pStyle w:val="ListParagraph"/>
        <w:rPr>
          <w:b/>
          <w:bCs/>
        </w:rPr>
      </w:pPr>
    </w:p>
    <w:p w14:paraId="20315455" w14:textId="77777777" w:rsidR="006C2A65" w:rsidRDefault="006C2A65" w:rsidP="006C2A65">
      <w:pPr>
        <w:pStyle w:val="ListParagraph"/>
        <w:rPr>
          <w:b/>
          <w:bCs/>
        </w:rPr>
      </w:pPr>
    </w:p>
    <w:p w14:paraId="5B4C76EE" w14:textId="3CABA6F8" w:rsidR="006C2A65" w:rsidRDefault="006C2A65" w:rsidP="006C2A65">
      <w:pPr>
        <w:pStyle w:val="ListParagraph"/>
        <w:rPr>
          <w:b/>
          <w:bCs/>
        </w:rPr>
      </w:pPr>
      <w:r>
        <w:rPr>
          <w:b/>
          <w:bCs/>
          <w:noProof/>
        </w:rPr>
        <w:drawing>
          <wp:inline distT="0" distB="0" distL="0" distR="0" wp14:anchorId="5EE4EC45" wp14:editId="20F234D6">
            <wp:extent cx="5433060" cy="3108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3060" cy="3108960"/>
                    </a:xfrm>
                    <a:prstGeom prst="rect">
                      <a:avLst/>
                    </a:prstGeom>
                    <a:noFill/>
                  </pic:spPr>
                </pic:pic>
              </a:graphicData>
            </a:graphic>
          </wp:inline>
        </w:drawing>
      </w:r>
    </w:p>
    <w:p w14:paraId="58C3FE4B" w14:textId="59D7CD96" w:rsidR="006C2A65" w:rsidRPr="00FD1EC3" w:rsidRDefault="006C2A65" w:rsidP="006C2A65">
      <w:pPr>
        <w:pStyle w:val="ListParagraph"/>
        <w:rPr>
          <w:b/>
          <w:bCs/>
          <w:color w:val="C00000"/>
          <w:sz w:val="28"/>
          <w:szCs w:val="28"/>
        </w:rPr>
      </w:pPr>
      <w:r w:rsidRPr="00FD1EC3">
        <w:rPr>
          <w:b/>
          <w:bCs/>
          <w:color w:val="C00000"/>
          <w:sz w:val="28"/>
          <w:szCs w:val="28"/>
        </w:rPr>
        <w:t>Network data model</w:t>
      </w:r>
    </w:p>
    <w:p w14:paraId="0A17835C" w14:textId="1D32DBD4" w:rsidR="006C2A65" w:rsidRDefault="006C2A65" w:rsidP="006C2A65">
      <w:pPr>
        <w:rPr>
          <w:b/>
          <w:bCs/>
        </w:rPr>
      </w:pPr>
    </w:p>
    <w:p w14:paraId="29CEDD5E" w14:textId="37C4847F" w:rsidR="006C2A65" w:rsidRPr="006C2A65" w:rsidRDefault="006C2A65" w:rsidP="006C2A65">
      <w:pPr>
        <w:rPr>
          <w:b/>
          <w:bCs/>
        </w:rPr>
      </w:pPr>
    </w:p>
    <w:p w14:paraId="03B60F73" w14:textId="77777777" w:rsidR="00171711" w:rsidRPr="006C2A65" w:rsidRDefault="00171711" w:rsidP="00171711">
      <w:pPr>
        <w:rPr>
          <w:b/>
          <w:bCs/>
        </w:rPr>
      </w:pPr>
    </w:p>
    <w:p w14:paraId="1743DB57" w14:textId="16974088" w:rsidR="00171711" w:rsidRDefault="006C2A65" w:rsidP="00171711">
      <w:pPr>
        <w:rPr>
          <w:b/>
          <w:bCs/>
        </w:rPr>
      </w:pPr>
      <w:r w:rsidRPr="006C2A65">
        <w:rPr>
          <w:b/>
          <w:bCs/>
        </w:rPr>
        <w:t>-</w:t>
      </w:r>
      <w:r w:rsidRPr="006C2A65">
        <w:rPr>
          <w:b/>
          <w:bCs/>
        </w:rPr>
        <w:tab/>
        <w:t>The individual files in a flat file system are called records. A set of records of the same type constitute a data entity type. The entity types are connected to each other through a parent-child relationship. The network data model is represented by a directed graph, and the arrows point from the parent entity type to the child entity type.</w:t>
      </w:r>
    </w:p>
    <w:p w14:paraId="4393684A" w14:textId="70167AEC" w:rsidR="006C2A65" w:rsidRDefault="006C2A65" w:rsidP="00171711">
      <w:pPr>
        <w:rPr>
          <w:b/>
          <w:bCs/>
        </w:rPr>
      </w:pPr>
      <w:r>
        <w:rPr>
          <w:b/>
          <w:bCs/>
          <w:noProof/>
        </w:rPr>
        <w:lastRenderedPageBreak/>
        <w:drawing>
          <wp:inline distT="0" distB="0" distL="0" distR="0" wp14:anchorId="722C12DE" wp14:editId="4EE10CB5">
            <wp:extent cx="4346575" cy="2895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6575" cy="2895600"/>
                    </a:xfrm>
                    <a:prstGeom prst="rect">
                      <a:avLst/>
                    </a:prstGeom>
                    <a:noFill/>
                  </pic:spPr>
                </pic:pic>
              </a:graphicData>
            </a:graphic>
          </wp:inline>
        </w:drawing>
      </w:r>
    </w:p>
    <w:p w14:paraId="2976AA18" w14:textId="204ED76F" w:rsidR="006C2A65" w:rsidRPr="00FD1EC3" w:rsidRDefault="006C2A65" w:rsidP="00171711">
      <w:pPr>
        <w:rPr>
          <w:b/>
          <w:bCs/>
          <w:color w:val="C00000"/>
          <w:sz w:val="28"/>
          <w:szCs w:val="28"/>
        </w:rPr>
      </w:pPr>
      <w:r w:rsidRPr="00FD1EC3">
        <w:rPr>
          <w:b/>
          <w:bCs/>
          <w:color w:val="C00000"/>
          <w:sz w:val="28"/>
          <w:szCs w:val="28"/>
        </w:rPr>
        <w:t>Relational data model</w:t>
      </w:r>
    </w:p>
    <w:p w14:paraId="562969B2" w14:textId="77777777" w:rsidR="006C2A65" w:rsidRDefault="006C2A65" w:rsidP="00171711">
      <w:pPr>
        <w:rPr>
          <w:b/>
          <w:bCs/>
        </w:rPr>
      </w:pPr>
    </w:p>
    <w:p w14:paraId="0BAB8350" w14:textId="3653EAF7" w:rsidR="006C2A65" w:rsidRDefault="006C2A65" w:rsidP="00171711">
      <w:pPr>
        <w:rPr>
          <w:b/>
          <w:bCs/>
        </w:rPr>
      </w:pPr>
      <w:r w:rsidRPr="006C2A65">
        <w:rPr>
          <w:b/>
          <w:bCs/>
        </w:rPr>
        <w:t>In relational data model, there are no physical links. Data is represented in the form of tables with rows and columns: a database is a collection of tables (also called relationships). Each row is a record, also known as a tuple. Each column is an attribute, also known as a field.</w:t>
      </w:r>
    </w:p>
    <w:p w14:paraId="1235272B" w14:textId="77777777" w:rsidR="006C2A65" w:rsidRDefault="006C2A65" w:rsidP="00171711">
      <w:pPr>
        <w:rPr>
          <w:b/>
          <w:bCs/>
        </w:rPr>
      </w:pPr>
    </w:p>
    <w:p w14:paraId="6BECB689" w14:textId="77777777" w:rsidR="006C2A65" w:rsidRDefault="006C2A65" w:rsidP="00171711">
      <w:pPr>
        <w:rPr>
          <w:b/>
          <w:bCs/>
        </w:rPr>
      </w:pPr>
    </w:p>
    <w:p w14:paraId="2D5DA559" w14:textId="77777777" w:rsidR="00FD1EC3" w:rsidRDefault="00FD1EC3" w:rsidP="00171711">
      <w:pPr>
        <w:rPr>
          <w:b/>
          <w:bCs/>
        </w:rPr>
      </w:pPr>
    </w:p>
    <w:p w14:paraId="4C69D18F" w14:textId="747AFD8B" w:rsidR="006C2A65" w:rsidRDefault="006C2A65" w:rsidP="00171711">
      <w:pPr>
        <w:rPr>
          <w:b/>
          <w:bCs/>
        </w:rPr>
      </w:pPr>
      <w:r>
        <w:rPr>
          <w:b/>
          <w:bCs/>
          <w:noProof/>
        </w:rPr>
        <w:lastRenderedPageBreak/>
        <w:drawing>
          <wp:inline distT="0" distB="0" distL="0" distR="0" wp14:anchorId="1384D7C0" wp14:editId="794B6CAC">
            <wp:extent cx="5639435" cy="4102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39435" cy="4102735"/>
                    </a:xfrm>
                    <a:prstGeom prst="rect">
                      <a:avLst/>
                    </a:prstGeom>
                    <a:noFill/>
                  </pic:spPr>
                </pic:pic>
              </a:graphicData>
            </a:graphic>
          </wp:inline>
        </w:drawing>
      </w:r>
    </w:p>
    <w:p w14:paraId="10ED2396" w14:textId="664FF279" w:rsidR="00FD1EC3" w:rsidRDefault="00FD1EC3" w:rsidP="00171711">
      <w:pPr>
        <w:rPr>
          <w:b/>
          <w:bCs/>
        </w:rPr>
      </w:pPr>
    </w:p>
    <w:p w14:paraId="2415F60F" w14:textId="181F0A03" w:rsidR="00FD1EC3" w:rsidRDefault="00FD1EC3" w:rsidP="00171711">
      <w:pPr>
        <w:rPr>
          <w:b/>
          <w:bCs/>
          <w:color w:val="C00000"/>
          <w:sz w:val="28"/>
          <w:szCs w:val="28"/>
        </w:rPr>
      </w:pPr>
      <w:r w:rsidRPr="00FD1EC3">
        <w:rPr>
          <w:b/>
          <w:bCs/>
          <w:color w:val="C00000"/>
          <w:sz w:val="28"/>
          <w:szCs w:val="28"/>
        </w:rPr>
        <w:t>Object-oriented data model</w:t>
      </w:r>
    </w:p>
    <w:p w14:paraId="10B864BF" w14:textId="77777777" w:rsidR="00FD1EC3" w:rsidRDefault="00FD1EC3" w:rsidP="00171711">
      <w:pPr>
        <w:rPr>
          <w:b/>
          <w:bCs/>
        </w:rPr>
      </w:pPr>
    </w:p>
    <w:p w14:paraId="79CFC4E4" w14:textId="0CFDAF55" w:rsidR="00FD1EC3" w:rsidRDefault="00FD1EC3" w:rsidP="00171711">
      <w:pPr>
        <w:rPr>
          <w:b/>
          <w:bCs/>
        </w:rPr>
      </w:pPr>
      <w:r w:rsidRPr="00FD1EC3">
        <w:rPr>
          <w:b/>
          <w:bCs/>
        </w:rPr>
        <w:t xml:space="preserve">Each object includes attributes, methods (behaviors) of the object. Objects communicate with each other through methods. An object can be generated from inheritance from another object, overloaded (or redefined) the method of another </w:t>
      </w:r>
      <w:proofErr w:type="gramStart"/>
      <w:r w:rsidRPr="00FD1EC3">
        <w:rPr>
          <w:b/>
          <w:bCs/>
        </w:rPr>
        <w:t>object ...</w:t>
      </w:r>
      <w:proofErr w:type="gramEnd"/>
    </w:p>
    <w:p w14:paraId="7B3C0F57" w14:textId="3F21BF22" w:rsidR="00FD1EC3" w:rsidRPr="0021186A" w:rsidRDefault="0021186A" w:rsidP="00171711">
      <w:pPr>
        <w:rPr>
          <w:b/>
          <w:bCs/>
          <w:color w:val="FF0000"/>
        </w:rPr>
      </w:pPr>
      <w:r w:rsidRPr="0021186A">
        <w:rPr>
          <w:b/>
          <w:bCs/>
          <w:color w:val="FF0000"/>
        </w:rPr>
        <w:t xml:space="preserve">(Copy trên mạng mà trình bày lung </w:t>
      </w:r>
      <w:proofErr w:type="gramStart"/>
      <w:r w:rsidRPr="0021186A">
        <w:rPr>
          <w:b/>
          <w:bCs/>
          <w:color w:val="FF0000"/>
        </w:rPr>
        <w:t>tung</w:t>
      </w:r>
      <w:proofErr w:type="gramEnd"/>
      <w:r w:rsidRPr="0021186A">
        <w:rPr>
          <w:b/>
          <w:bCs/>
          <w:color w:val="FF0000"/>
        </w:rPr>
        <w:t>)</w:t>
      </w:r>
    </w:p>
    <w:p w14:paraId="6775C7B5" w14:textId="1307A976" w:rsidR="00FD1EC3" w:rsidRDefault="00FD1EC3" w:rsidP="00171711">
      <w:pPr>
        <w:rPr>
          <w:b/>
          <w:bCs/>
        </w:rPr>
      </w:pPr>
      <w:r>
        <w:rPr>
          <w:b/>
          <w:bCs/>
          <w:noProof/>
        </w:rPr>
        <w:lastRenderedPageBreak/>
        <w:drawing>
          <wp:inline distT="0" distB="0" distL="0" distR="0" wp14:anchorId="2FBE55B0" wp14:editId="77BE6700">
            <wp:extent cx="5944235" cy="38042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4235" cy="3804285"/>
                    </a:xfrm>
                    <a:prstGeom prst="rect">
                      <a:avLst/>
                    </a:prstGeom>
                    <a:noFill/>
                  </pic:spPr>
                </pic:pic>
              </a:graphicData>
            </a:graphic>
          </wp:inline>
        </w:drawing>
      </w:r>
    </w:p>
    <w:p w14:paraId="309056EB" w14:textId="1443EA4A" w:rsidR="00FD1EC3" w:rsidRPr="0021186A" w:rsidRDefault="0021186A" w:rsidP="00171711">
      <w:pPr>
        <w:rPr>
          <w:b/>
          <w:bCs/>
          <w:color w:val="FF0000"/>
        </w:rPr>
      </w:pPr>
      <w:r w:rsidRPr="0021186A">
        <w:rPr>
          <w:b/>
          <w:bCs/>
          <w:color w:val="FF0000"/>
        </w:rPr>
        <w:t>(Đang tiếng anh lại có hình tiếng việt?)</w:t>
      </w:r>
    </w:p>
    <w:p w14:paraId="5A560C58" w14:textId="322466DC" w:rsidR="00FD1EC3" w:rsidRDefault="00FD1EC3" w:rsidP="00171711">
      <w:pPr>
        <w:rPr>
          <w:b/>
          <w:bCs/>
        </w:rPr>
      </w:pPr>
    </w:p>
    <w:p w14:paraId="398AC610" w14:textId="2D2BD4DD" w:rsidR="00FD1EC3" w:rsidRDefault="00FD1EC3" w:rsidP="00171711">
      <w:pPr>
        <w:rPr>
          <w:b/>
          <w:bCs/>
          <w:color w:val="1F4E79" w:themeColor="accent1" w:themeShade="80"/>
          <w:sz w:val="44"/>
          <w:szCs w:val="44"/>
        </w:rPr>
      </w:pPr>
      <w:r w:rsidRPr="00FD1EC3">
        <w:rPr>
          <w:b/>
          <w:bCs/>
          <w:color w:val="1F4E79" w:themeColor="accent1" w:themeShade="80"/>
          <w:sz w:val="44"/>
          <w:szCs w:val="44"/>
        </w:rPr>
        <w:t>Overview of databases - Database management system</w:t>
      </w:r>
    </w:p>
    <w:p w14:paraId="0A7B045F" w14:textId="77777777" w:rsidR="00FD1EC3" w:rsidRPr="00FD1EC3" w:rsidRDefault="00FD1EC3" w:rsidP="00FD1EC3">
      <w:pPr>
        <w:rPr>
          <w:b/>
          <w:bCs/>
        </w:rPr>
      </w:pPr>
      <w:r w:rsidRPr="00FD1EC3">
        <w:rPr>
          <w:b/>
          <w:bCs/>
        </w:rPr>
        <w:t>Database models refer to organizational forms of data storage and access. Database management system (DataBase Management System - DBMS) is the software that helps create databases and provide storage and access mechanism according to database models.</w:t>
      </w:r>
    </w:p>
    <w:p w14:paraId="2C6373A6" w14:textId="77777777" w:rsidR="00FD1EC3" w:rsidRPr="00FD1EC3" w:rsidRDefault="00FD1EC3" w:rsidP="00FD1EC3">
      <w:pPr>
        <w:rPr>
          <w:b/>
          <w:bCs/>
        </w:rPr>
      </w:pPr>
    </w:p>
    <w:p w14:paraId="0591E666" w14:textId="51105212" w:rsidR="00FD1EC3" w:rsidRDefault="00FD1EC3" w:rsidP="00FD1EC3">
      <w:pPr>
        <w:rPr>
          <w:b/>
          <w:bCs/>
        </w:rPr>
      </w:pPr>
      <w:r w:rsidRPr="00FD1EC3">
        <w:rPr>
          <w:b/>
          <w:bCs/>
        </w:rPr>
        <w:t>For example, SQL Server, Microsoft Access, Oracle are typical database management systems for relational model. IBM IMS is the database management system for the decentralized model. IDMS is the database management system for network model</w:t>
      </w:r>
    </w:p>
    <w:p w14:paraId="7A294F1B" w14:textId="1DCCC575" w:rsidR="00FD1EC3" w:rsidRDefault="00FD1EC3" w:rsidP="00FD1EC3">
      <w:pPr>
        <w:rPr>
          <w:b/>
          <w:bCs/>
        </w:rPr>
      </w:pPr>
    </w:p>
    <w:p w14:paraId="53BFDCB7" w14:textId="1ABCFBD6" w:rsidR="00FD1EC3" w:rsidRDefault="00FD1EC3" w:rsidP="00FD1EC3">
      <w:pPr>
        <w:rPr>
          <w:b/>
          <w:bCs/>
          <w:color w:val="C00000"/>
          <w:sz w:val="28"/>
          <w:szCs w:val="28"/>
        </w:rPr>
      </w:pPr>
      <w:r w:rsidRPr="00FD1EC3">
        <w:rPr>
          <w:b/>
          <w:bCs/>
          <w:color w:val="C00000"/>
          <w:sz w:val="28"/>
          <w:szCs w:val="28"/>
        </w:rPr>
        <w:t>The benefits DBMS brings</w:t>
      </w:r>
    </w:p>
    <w:p w14:paraId="5858E23E" w14:textId="77777777" w:rsidR="00FD1EC3" w:rsidRDefault="00FD1EC3" w:rsidP="00FD1EC3">
      <w:pPr>
        <w:rPr>
          <w:b/>
          <w:bCs/>
        </w:rPr>
      </w:pPr>
    </w:p>
    <w:p w14:paraId="5F160766" w14:textId="0C7FDC3F" w:rsidR="00FD1EC3" w:rsidRDefault="0021186A" w:rsidP="00FD1EC3">
      <w:pPr>
        <w:rPr>
          <w:b/>
          <w:bCs/>
        </w:rPr>
      </w:pPr>
      <w:r w:rsidRPr="0021186A">
        <w:rPr>
          <w:bCs/>
          <w:color w:val="FF0000"/>
        </w:rPr>
        <w:t>(Sai ngữ pháp)</w:t>
      </w:r>
      <w:r w:rsidR="00FD1EC3" w:rsidRPr="00FD1EC3">
        <w:rPr>
          <w:b/>
          <w:bCs/>
        </w:rPr>
        <w:t>Administer the database and provide access interface to hide complex features in terms of physical data structure. Support for communication languages. Example: Descriptive language, data definition - DDL. Data manipulation language - DML Structured data query language - SQL There is a mechanism of safety and security</w:t>
      </w:r>
    </w:p>
    <w:p w14:paraId="57B97517" w14:textId="0AC86920" w:rsidR="00FD1EC3" w:rsidRPr="00B7451F" w:rsidRDefault="00B7451F" w:rsidP="00FD1EC3">
      <w:pPr>
        <w:rPr>
          <w:b/>
          <w:bCs/>
          <w:color w:val="FF0000"/>
        </w:rPr>
      </w:pPr>
      <w:r w:rsidRPr="00B7451F">
        <w:rPr>
          <w:b/>
          <w:bCs/>
          <w:color w:val="FF0000"/>
        </w:rPr>
        <w:t>(Đây đã đủ và đúng lợi ích của DBMS chưa</w:t>
      </w:r>
      <w:proofErr w:type="gramStart"/>
      <w:r w:rsidRPr="00B7451F">
        <w:rPr>
          <w:b/>
          <w:bCs/>
          <w:color w:val="FF0000"/>
        </w:rPr>
        <w:t>? )</w:t>
      </w:r>
      <w:proofErr w:type="gramEnd"/>
    </w:p>
    <w:p w14:paraId="3D38D17D" w14:textId="77777777" w:rsidR="00FD1EC3" w:rsidRDefault="00FD1EC3" w:rsidP="00FD1EC3">
      <w:pPr>
        <w:rPr>
          <w:b/>
          <w:bCs/>
        </w:rPr>
      </w:pPr>
    </w:p>
    <w:p w14:paraId="16CAB79E" w14:textId="77777777" w:rsidR="00FD1EC3" w:rsidRDefault="00FD1EC3" w:rsidP="00FD1EC3">
      <w:pPr>
        <w:rPr>
          <w:b/>
          <w:bCs/>
        </w:rPr>
      </w:pPr>
    </w:p>
    <w:p w14:paraId="75ECA668" w14:textId="77777777" w:rsidR="00FD1EC3" w:rsidRDefault="00FD1EC3" w:rsidP="00FD1EC3">
      <w:pPr>
        <w:rPr>
          <w:b/>
          <w:bCs/>
        </w:rPr>
      </w:pPr>
    </w:p>
    <w:p w14:paraId="5626B94C" w14:textId="77777777" w:rsidR="00FD1EC3" w:rsidRDefault="00FD1EC3" w:rsidP="00FD1EC3">
      <w:pPr>
        <w:rPr>
          <w:b/>
          <w:bCs/>
        </w:rPr>
      </w:pPr>
    </w:p>
    <w:p w14:paraId="4C56CFDD" w14:textId="457595A4" w:rsidR="00FD1EC3" w:rsidRPr="00FD1EC3" w:rsidRDefault="00FD1EC3" w:rsidP="00FD1EC3">
      <w:pPr>
        <w:rPr>
          <w:b/>
          <w:bCs/>
          <w:color w:val="C00000"/>
          <w:sz w:val="28"/>
          <w:szCs w:val="28"/>
        </w:rPr>
      </w:pPr>
      <w:r w:rsidRPr="00FD1EC3">
        <w:rPr>
          <w:b/>
          <w:bCs/>
          <w:color w:val="C00000"/>
          <w:sz w:val="28"/>
          <w:szCs w:val="28"/>
        </w:rPr>
        <w:lastRenderedPageBreak/>
        <w:t>The disbenefits DBMS brings</w:t>
      </w:r>
      <w:r w:rsidR="00B7451F">
        <w:rPr>
          <w:b/>
          <w:bCs/>
          <w:color w:val="C00000"/>
          <w:sz w:val="28"/>
          <w:szCs w:val="28"/>
        </w:rPr>
        <w:t xml:space="preserve"> (Sai ngữ pháp)</w:t>
      </w:r>
    </w:p>
    <w:p w14:paraId="39711C10" w14:textId="77777777" w:rsidR="00FD1EC3" w:rsidRPr="00FD1EC3" w:rsidRDefault="00FD1EC3" w:rsidP="00FD1EC3">
      <w:pPr>
        <w:rPr>
          <w:b/>
          <w:bCs/>
        </w:rPr>
      </w:pPr>
      <w:r w:rsidRPr="00FD1EC3">
        <w:rPr>
          <w:b/>
          <w:bCs/>
        </w:rPr>
        <w:t>• Excess data and inconsistencies</w:t>
      </w:r>
    </w:p>
    <w:p w14:paraId="434E764B" w14:textId="77777777" w:rsidR="00FD1EC3" w:rsidRPr="00FD1EC3" w:rsidRDefault="00FD1EC3" w:rsidP="00FD1EC3">
      <w:pPr>
        <w:rPr>
          <w:b/>
          <w:bCs/>
        </w:rPr>
      </w:pPr>
      <w:r w:rsidRPr="00FD1EC3">
        <w:rPr>
          <w:b/>
          <w:bCs/>
        </w:rPr>
        <w:t>• Difficulties in accessing data</w:t>
      </w:r>
    </w:p>
    <w:p w14:paraId="341CE4FA" w14:textId="77777777" w:rsidR="00FD1EC3" w:rsidRPr="00FD1EC3" w:rsidRDefault="00FD1EC3" w:rsidP="00FD1EC3">
      <w:pPr>
        <w:rPr>
          <w:b/>
          <w:bCs/>
        </w:rPr>
      </w:pPr>
      <w:r w:rsidRPr="00FD1EC3">
        <w:rPr>
          <w:b/>
          <w:bCs/>
        </w:rPr>
        <w:t>• Data isolation</w:t>
      </w:r>
    </w:p>
    <w:p w14:paraId="53891A78" w14:textId="77777777" w:rsidR="00FD1EC3" w:rsidRPr="00FD1EC3" w:rsidRDefault="00FD1EC3" w:rsidP="00FD1EC3">
      <w:pPr>
        <w:rPr>
          <w:b/>
          <w:bCs/>
        </w:rPr>
      </w:pPr>
      <w:r w:rsidRPr="00FD1EC3">
        <w:rPr>
          <w:b/>
          <w:bCs/>
        </w:rPr>
        <w:t>• Atomicity problems</w:t>
      </w:r>
    </w:p>
    <w:p w14:paraId="4DC94AA7" w14:textId="77777777" w:rsidR="00FD1EC3" w:rsidRPr="00FD1EC3" w:rsidRDefault="00FD1EC3" w:rsidP="00FD1EC3">
      <w:pPr>
        <w:rPr>
          <w:b/>
          <w:bCs/>
        </w:rPr>
      </w:pPr>
      <w:r w:rsidRPr="00FD1EC3">
        <w:rPr>
          <w:b/>
          <w:bCs/>
        </w:rPr>
        <w:t>• Abnormalities in competitive traceability</w:t>
      </w:r>
    </w:p>
    <w:p w14:paraId="21462EED" w14:textId="49BD7AAF" w:rsidR="00FD1EC3" w:rsidRDefault="00FD1EC3" w:rsidP="00FD1EC3">
      <w:pPr>
        <w:rPr>
          <w:b/>
          <w:bCs/>
        </w:rPr>
      </w:pPr>
      <w:r w:rsidRPr="00FD1EC3">
        <w:rPr>
          <w:b/>
          <w:bCs/>
        </w:rPr>
        <w:t>• Security problems</w:t>
      </w:r>
    </w:p>
    <w:p w14:paraId="23FACD27" w14:textId="77777777" w:rsidR="00FD1EC3" w:rsidRDefault="00FD1EC3" w:rsidP="00FD1EC3">
      <w:pPr>
        <w:rPr>
          <w:b/>
          <w:bCs/>
          <w:color w:val="C00000"/>
          <w:sz w:val="28"/>
          <w:szCs w:val="28"/>
        </w:rPr>
      </w:pPr>
    </w:p>
    <w:p w14:paraId="4EB97578" w14:textId="4AFA8414" w:rsidR="00FD1EC3" w:rsidRPr="00FD1EC3" w:rsidRDefault="00FD1EC3" w:rsidP="00FD1EC3">
      <w:pPr>
        <w:rPr>
          <w:b/>
          <w:bCs/>
          <w:color w:val="C00000"/>
          <w:sz w:val="28"/>
          <w:szCs w:val="28"/>
        </w:rPr>
      </w:pPr>
      <w:r w:rsidRPr="00FD1EC3">
        <w:rPr>
          <w:b/>
          <w:bCs/>
          <w:color w:val="C00000"/>
          <w:sz w:val="28"/>
          <w:szCs w:val="28"/>
        </w:rPr>
        <w:t>Relational Data Management System (Relational DataBase Management System)</w:t>
      </w:r>
      <w:r w:rsidR="00B7451F">
        <w:rPr>
          <w:b/>
          <w:bCs/>
          <w:color w:val="C00000"/>
          <w:sz w:val="28"/>
          <w:szCs w:val="28"/>
        </w:rPr>
        <w:t xml:space="preserve"> (Viết 2 lần còn mở đóng ngoặc làm cái gì)</w:t>
      </w:r>
    </w:p>
    <w:p w14:paraId="05186CAF" w14:textId="679D15A6" w:rsidR="00FD1EC3" w:rsidRDefault="00FD1EC3" w:rsidP="00FD1EC3">
      <w:pPr>
        <w:rPr>
          <w:b/>
          <w:bCs/>
        </w:rPr>
      </w:pPr>
      <w:r w:rsidRPr="00FD1EC3">
        <w:rPr>
          <w:b/>
          <w:bCs/>
        </w:rPr>
        <w:t>RDMBS is the most commonly used form of DBMS, in which all data is tightly organized in the form of data tables. All database operations take place on tables.</w:t>
      </w:r>
    </w:p>
    <w:p w14:paraId="10548242" w14:textId="1515E89C" w:rsidR="00FD1EC3" w:rsidRDefault="00FD1EC3" w:rsidP="00FD1EC3">
      <w:pPr>
        <w:rPr>
          <w:b/>
          <w:bCs/>
        </w:rPr>
      </w:pPr>
    </w:p>
    <w:p w14:paraId="7F4E5629" w14:textId="77777777" w:rsidR="00FD1EC3" w:rsidRDefault="00FD1EC3" w:rsidP="00FD1EC3">
      <w:pPr>
        <w:rPr>
          <w:b/>
          <w:bCs/>
        </w:rPr>
      </w:pPr>
    </w:p>
    <w:p w14:paraId="07A9C265" w14:textId="77777777" w:rsidR="00B7451F" w:rsidRDefault="00FD1EC3" w:rsidP="00FD1EC3">
      <w:pPr>
        <w:rPr>
          <w:b/>
          <w:bCs/>
          <w:noProof/>
        </w:rPr>
      </w:pPr>
      <w:r w:rsidRPr="00FD1EC3">
        <w:rPr>
          <w:b/>
          <w:bCs/>
          <w:noProof/>
        </w:rPr>
        <w:t>Users related to RDBMS</w:t>
      </w:r>
    </w:p>
    <w:p w14:paraId="2B635FB6" w14:textId="77777777" w:rsidR="00B7451F" w:rsidRDefault="00B7451F" w:rsidP="00FD1EC3">
      <w:pPr>
        <w:rPr>
          <w:b/>
          <w:bCs/>
          <w:noProof/>
        </w:rPr>
      </w:pPr>
    </w:p>
    <w:p w14:paraId="048958DB" w14:textId="1E5B8822" w:rsidR="00FD1EC3" w:rsidRDefault="00B7451F" w:rsidP="00FD1EC3">
      <w:pPr>
        <w:rPr>
          <w:b/>
          <w:bCs/>
          <w:noProof/>
        </w:rPr>
      </w:pPr>
      <w:r w:rsidRPr="00B7451F">
        <w:rPr>
          <w:bCs/>
          <w:noProof/>
          <w:color w:val="FF0000"/>
        </w:rPr>
        <w:t>(Sao để hình tiếng Việt?)</w:t>
      </w:r>
      <w:r w:rsidR="00FD1EC3">
        <w:rPr>
          <w:b/>
          <w:bCs/>
          <w:noProof/>
        </w:rPr>
        <w:drawing>
          <wp:inline distT="0" distB="0" distL="0" distR="0" wp14:anchorId="4672AC4D" wp14:editId="305B7125">
            <wp:extent cx="5669915" cy="2914015"/>
            <wp:effectExtent l="0" t="0" r="698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915" cy="2914015"/>
                    </a:xfrm>
                    <a:prstGeom prst="rect">
                      <a:avLst/>
                    </a:prstGeom>
                    <a:noFill/>
                  </pic:spPr>
                </pic:pic>
              </a:graphicData>
            </a:graphic>
          </wp:inline>
        </w:drawing>
      </w:r>
    </w:p>
    <w:p w14:paraId="10E4DC93" w14:textId="43655BB1" w:rsidR="00FD1EC3" w:rsidRDefault="00FD1EC3" w:rsidP="00FD1EC3">
      <w:pPr>
        <w:rPr>
          <w:b/>
          <w:bCs/>
          <w:color w:val="C00000"/>
          <w:sz w:val="44"/>
          <w:szCs w:val="44"/>
        </w:rPr>
      </w:pPr>
      <w:r w:rsidRPr="00FD1EC3">
        <w:rPr>
          <w:b/>
          <w:bCs/>
          <w:color w:val="C00000"/>
          <w:sz w:val="44"/>
          <w:szCs w:val="44"/>
        </w:rPr>
        <w:t>Users related to RDBMS</w:t>
      </w:r>
    </w:p>
    <w:p w14:paraId="227B65DA" w14:textId="33E3EC7A" w:rsidR="00FD1EC3" w:rsidRDefault="00FD1EC3" w:rsidP="00FD1EC3">
      <w:pPr>
        <w:rPr>
          <w:b/>
          <w:bCs/>
        </w:rPr>
      </w:pPr>
      <w:r w:rsidRPr="00FD1EC3">
        <w:rPr>
          <w:b/>
          <w:bCs/>
        </w:rPr>
        <w:t>Database Administrator, DataBase Designer, System Analyst, Application Programmer, Database Designer and Implementer (DBMS Designer and Implementer</w:t>
      </w:r>
      <w:proofErr w:type="gramStart"/>
      <w:r w:rsidRPr="00FD1EC3">
        <w:rPr>
          <w:b/>
          <w:bCs/>
        </w:rPr>
        <w:t>) )</w:t>
      </w:r>
      <w:proofErr w:type="gramEnd"/>
      <w:r w:rsidRPr="00FD1EC3">
        <w:rPr>
          <w:b/>
          <w:bCs/>
        </w:rPr>
        <w:t>, End Users.</w:t>
      </w:r>
    </w:p>
    <w:p w14:paraId="388250FA" w14:textId="7A694B60" w:rsidR="00B7451F" w:rsidRPr="00B7451F" w:rsidRDefault="00B7451F" w:rsidP="00FD1EC3">
      <w:pPr>
        <w:rPr>
          <w:b/>
          <w:bCs/>
          <w:color w:val="FF0000"/>
        </w:rPr>
      </w:pPr>
      <w:r w:rsidRPr="00B7451F">
        <w:rPr>
          <w:b/>
          <w:bCs/>
          <w:color w:val="FF0000"/>
        </w:rPr>
        <w:t>(Trình bày kiểu gì đây?)</w:t>
      </w:r>
    </w:p>
    <w:p w14:paraId="03EFA6EB" w14:textId="77777777" w:rsidR="003531C5" w:rsidRDefault="003531C5" w:rsidP="00FD1EC3">
      <w:pPr>
        <w:rPr>
          <w:b/>
          <w:bCs/>
          <w:color w:val="1F4E79" w:themeColor="accent1" w:themeShade="80"/>
          <w:sz w:val="44"/>
          <w:szCs w:val="44"/>
        </w:rPr>
      </w:pPr>
    </w:p>
    <w:p w14:paraId="788CBD0B" w14:textId="77777777" w:rsidR="003531C5" w:rsidRDefault="003531C5" w:rsidP="00FD1EC3">
      <w:pPr>
        <w:rPr>
          <w:b/>
          <w:bCs/>
          <w:color w:val="1F4E79" w:themeColor="accent1" w:themeShade="80"/>
          <w:sz w:val="44"/>
          <w:szCs w:val="44"/>
        </w:rPr>
      </w:pPr>
    </w:p>
    <w:p w14:paraId="2A202B37" w14:textId="77777777" w:rsidR="003531C5" w:rsidRDefault="003531C5" w:rsidP="00FD1EC3">
      <w:pPr>
        <w:rPr>
          <w:b/>
          <w:bCs/>
          <w:color w:val="1F4E79" w:themeColor="accent1" w:themeShade="80"/>
          <w:sz w:val="44"/>
          <w:szCs w:val="44"/>
        </w:rPr>
      </w:pPr>
    </w:p>
    <w:p w14:paraId="76E23A44" w14:textId="77777777" w:rsidR="003531C5" w:rsidRDefault="003531C5" w:rsidP="00FD1EC3">
      <w:pPr>
        <w:rPr>
          <w:b/>
          <w:bCs/>
          <w:color w:val="1F4E79" w:themeColor="accent1" w:themeShade="80"/>
          <w:sz w:val="44"/>
          <w:szCs w:val="44"/>
        </w:rPr>
      </w:pPr>
    </w:p>
    <w:p w14:paraId="04E2FED4" w14:textId="77777777" w:rsidR="003531C5" w:rsidRDefault="003531C5" w:rsidP="00FD1EC3">
      <w:pPr>
        <w:rPr>
          <w:b/>
          <w:bCs/>
          <w:color w:val="1F4E79" w:themeColor="accent1" w:themeShade="80"/>
          <w:sz w:val="44"/>
          <w:szCs w:val="44"/>
        </w:rPr>
      </w:pPr>
    </w:p>
    <w:p w14:paraId="49F3C97B" w14:textId="5FE23A49" w:rsidR="00FD1EC3" w:rsidRDefault="00FD1EC3" w:rsidP="00FD1EC3">
      <w:pPr>
        <w:rPr>
          <w:b/>
          <w:bCs/>
        </w:rPr>
      </w:pPr>
      <w:r w:rsidRPr="00FD1EC3">
        <w:rPr>
          <w:b/>
          <w:bCs/>
          <w:color w:val="1F4E79" w:themeColor="accent1" w:themeShade="80"/>
          <w:sz w:val="44"/>
          <w:szCs w:val="44"/>
        </w:rPr>
        <w:t>II.</w:t>
      </w:r>
      <w:r w:rsidRPr="00FD1EC3">
        <w:rPr>
          <w:b/>
          <w:bCs/>
          <w:color w:val="1F4E79" w:themeColor="accent1" w:themeShade="80"/>
          <w:sz w:val="44"/>
          <w:szCs w:val="44"/>
        </w:rPr>
        <w:tab/>
        <w:t>Design relational database system</w:t>
      </w:r>
      <w:r w:rsidRPr="00FD1EC3">
        <w:rPr>
          <w:b/>
          <w:bCs/>
        </w:rPr>
        <w:t>.</w:t>
      </w:r>
    </w:p>
    <w:p w14:paraId="745D1F48" w14:textId="7EE966F2" w:rsidR="00FD1EC3" w:rsidRDefault="00FD1EC3" w:rsidP="00FD1EC3">
      <w:pPr>
        <w:rPr>
          <w:b/>
          <w:bCs/>
        </w:rPr>
      </w:pPr>
      <w:r w:rsidRPr="00FD1EC3">
        <w:rPr>
          <w:b/>
          <w:bCs/>
        </w:rPr>
        <w:t>Here I will present the database based on the requirements of LibraryManagement:</w:t>
      </w:r>
    </w:p>
    <w:p w14:paraId="3FD171AD" w14:textId="77777777" w:rsidR="003531C5" w:rsidRPr="003531C5" w:rsidRDefault="003531C5" w:rsidP="003531C5">
      <w:pPr>
        <w:rPr>
          <w:b/>
          <w:bCs/>
          <w:color w:val="FF0000"/>
          <w:sz w:val="36"/>
          <w:szCs w:val="36"/>
        </w:rPr>
      </w:pPr>
      <w:r w:rsidRPr="003531C5">
        <w:rPr>
          <w:b/>
          <w:bCs/>
          <w:color w:val="FF0000"/>
          <w:sz w:val="36"/>
          <w:szCs w:val="36"/>
        </w:rPr>
        <w:t>1.</w:t>
      </w:r>
      <w:r w:rsidRPr="003531C5">
        <w:rPr>
          <w:b/>
          <w:bCs/>
          <w:color w:val="FF0000"/>
          <w:sz w:val="36"/>
          <w:szCs w:val="36"/>
        </w:rPr>
        <w:tab/>
        <w:t>ERD</w:t>
      </w:r>
    </w:p>
    <w:p w14:paraId="1AF89E69" w14:textId="77777777" w:rsidR="003531C5" w:rsidRDefault="003531C5" w:rsidP="003531C5">
      <w:pPr>
        <w:rPr>
          <w:b/>
          <w:bCs/>
        </w:rPr>
      </w:pPr>
    </w:p>
    <w:p w14:paraId="5B1F5004" w14:textId="3FBEEF8C" w:rsidR="003531C5" w:rsidRDefault="003531C5" w:rsidP="003531C5">
      <w:pPr>
        <w:rPr>
          <w:b/>
          <w:bCs/>
        </w:rPr>
      </w:pPr>
      <w:r w:rsidRPr="003531C5">
        <w:rPr>
          <w:b/>
          <w:bCs/>
        </w:rPr>
        <w:t xml:space="preserve">The database will have </w:t>
      </w:r>
      <w:r>
        <w:rPr>
          <w:b/>
          <w:bCs/>
        </w:rPr>
        <w:t>5</w:t>
      </w:r>
      <w:r w:rsidRPr="003531C5">
        <w:rPr>
          <w:b/>
          <w:bCs/>
        </w:rPr>
        <w:t xml:space="preserve"> tables corresponding to: </w:t>
      </w:r>
      <w:proofErr w:type="gramStart"/>
      <w:r>
        <w:rPr>
          <w:b/>
          <w:bCs/>
        </w:rPr>
        <w:t>Author ,</w:t>
      </w:r>
      <w:proofErr w:type="gramEnd"/>
      <w:r>
        <w:rPr>
          <w:b/>
          <w:bCs/>
        </w:rPr>
        <w:t xml:space="preserve"> Book , People , Library</w:t>
      </w:r>
    </w:p>
    <w:p w14:paraId="6BA1F849" w14:textId="77777777" w:rsidR="003531C5" w:rsidRDefault="003531C5" w:rsidP="003531C5">
      <w:pPr>
        <w:rPr>
          <w:b/>
          <w:bCs/>
        </w:rPr>
      </w:pPr>
    </w:p>
    <w:p w14:paraId="47E148C2" w14:textId="239E80F5" w:rsidR="003531C5" w:rsidRDefault="003531C5" w:rsidP="003531C5">
      <w:pPr>
        <w:rPr>
          <w:b/>
          <w:bCs/>
        </w:rPr>
      </w:pPr>
      <w:r>
        <w:rPr>
          <w:b/>
          <w:bCs/>
          <w:noProof/>
        </w:rPr>
        <w:drawing>
          <wp:inline distT="0" distB="0" distL="0" distR="0" wp14:anchorId="73512F3D" wp14:editId="17EC5C46">
            <wp:extent cx="6718300" cy="378015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18300" cy="3780155"/>
                    </a:xfrm>
                    <a:prstGeom prst="rect">
                      <a:avLst/>
                    </a:prstGeom>
                    <a:noFill/>
                  </pic:spPr>
                </pic:pic>
              </a:graphicData>
            </a:graphic>
          </wp:inline>
        </w:drawing>
      </w:r>
    </w:p>
    <w:p w14:paraId="12C5EB15" w14:textId="5F26F511" w:rsidR="003531C5" w:rsidRDefault="003531C5" w:rsidP="003531C5">
      <w:pPr>
        <w:rPr>
          <w:b/>
          <w:bCs/>
        </w:rPr>
      </w:pPr>
    </w:p>
    <w:p w14:paraId="6E3C32B7" w14:textId="77777777" w:rsidR="003531C5" w:rsidRDefault="003531C5" w:rsidP="003531C5">
      <w:pPr>
        <w:rPr>
          <w:b/>
          <w:bCs/>
          <w:color w:val="FF0000"/>
          <w:sz w:val="36"/>
          <w:szCs w:val="36"/>
        </w:rPr>
      </w:pPr>
    </w:p>
    <w:p w14:paraId="42C40380" w14:textId="53E7BDC4" w:rsidR="003531C5" w:rsidRDefault="00B7451F" w:rsidP="003531C5">
      <w:pPr>
        <w:rPr>
          <w:b/>
          <w:bCs/>
          <w:color w:val="FF0000"/>
          <w:sz w:val="36"/>
          <w:szCs w:val="36"/>
        </w:rPr>
      </w:pPr>
      <w:r>
        <w:rPr>
          <w:b/>
          <w:bCs/>
          <w:color w:val="FF0000"/>
          <w:sz w:val="36"/>
          <w:szCs w:val="36"/>
        </w:rPr>
        <w:t xml:space="preserve">(Sao bảng Book và Author lại có dấu * thế </w:t>
      </w:r>
      <w:proofErr w:type="gramStart"/>
      <w:r>
        <w:rPr>
          <w:b/>
          <w:bCs/>
          <w:color w:val="FF0000"/>
          <w:sz w:val="36"/>
          <w:szCs w:val="36"/>
        </w:rPr>
        <w:t>kia</w:t>
      </w:r>
      <w:proofErr w:type="gramEnd"/>
      <w:r>
        <w:rPr>
          <w:b/>
          <w:bCs/>
          <w:color w:val="FF0000"/>
          <w:sz w:val="36"/>
          <w:szCs w:val="36"/>
        </w:rPr>
        <w:t>? Quan hệ sai rồi)</w:t>
      </w:r>
    </w:p>
    <w:p w14:paraId="14DC4BDC" w14:textId="77777777" w:rsidR="003531C5" w:rsidRDefault="003531C5" w:rsidP="003531C5">
      <w:pPr>
        <w:rPr>
          <w:b/>
          <w:bCs/>
          <w:color w:val="FF0000"/>
          <w:sz w:val="36"/>
          <w:szCs w:val="36"/>
        </w:rPr>
      </w:pPr>
    </w:p>
    <w:p w14:paraId="3CF7CAE1" w14:textId="7C67ED0E" w:rsidR="003531C5" w:rsidRDefault="00B7451F" w:rsidP="003531C5">
      <w:pPr>
        <w:rPr>
          <w:b/>
          <w:bCs/>
          <w:color w:val="FF0000"/>
          <w:sz w:val="36"/>
          <w:szCs w:val="36"/>
        </w:rPr>
      </w:pPr>
      <w:r>
        <w:rPr>
          <w:b/>
          <w:bCs/>
          <w:color w:val="FF0000"/>
          <w:sz w:val="36"/>
          <w:szCs w:val="36"/>
        </w:rPr>
        <w:t>Book và Author quan hệ nhiều-nhiều</w:t>
      </w:r>
    </w:p>
    <w:p w14:paraId="6A34BB92" w14:textId="77777777" w:rsidR="003531C5" w:rsidRDefault="003531C5" w:rsidP="003531C5">
      <w:pPr>
        <w:rPr>
          <w:b/>
          <w:bCs/>
          <w:color w:val="FF0000"/>
          <w:sz w:val="36"/>
          <w:szCs w:val="36"/>
        </w:rPr>
      </w:pPr>
    </w:p>
    <w:p w14:paraId="7A69EE85" w14:textId="77777777" w:rsidR="003531C5" w:rsidRDefault="003531C5" w:rsidP="003531C5">
      <w:pPr>
        <w:rPr>
          <w:b/>
          <w:bCs/>
          <w:color w:val="FF0000"/>
          <w:sz w:val="36"/>
          <w:szCs w:val="36"/>
        </w:rPr>
      </w:pPr>
    </w:p>
    <w:p w14:paraId="3CDA193D" w14:textId="77777777" w:rsidR="003531C5" w:rsidRDefault="003531C5" w:rsidP="003531C5">
      <w:pPr>
        <w:rPr>
          <w:b/>
          <w:bCs/>
          <w:color w:val="FF0000"/>
          <w:sz w:val="36"/>
          <w:szCs w:val="36"/>
        </w:rPr>
      </w:pPr>
    </w:p>
    <w:p w14:paraId="255FFBFB" w14:textId="77777777" w:rsidR="003531C5" w:rsidRDefault="003531C5" w:rsidP="003531C5">
      <w:pPr>
        <w:rPr>
          <w:b/>
          <w:bCs/>
          <w:color w:val="FF0000"/>
          <w:sz w:val="36"/>
          <w:szCs w:val="36"/>
        </w:rPr>
      </w:pPr>
    </w:p>
    <w:p w14:paraId="6FC7133E" w14:textId="77777777" w:rsidR="003531C5" w:rsidRDefault="003531C5" w:rsidP="003531C5">
      <w:pPr>
        <w:rPr>
          <w:b/>
          <w:bCs/>
          <w:color w:val="FF0000"/>
          <w:sz w:val="36"/>
          <w:szCs w:val="36"/>
        </w:rPr>
      </w:pPr>
    </w:p>
    <w:p w14:paraId="28D2127E" w14:textId="77777777" w:rsidR="003531C5" w:rsidRDefault="003531C5" w:rsidP="003531C5">
      <w:pPr>
        <w:rPr>
          <w:b/>
          <w:bCs/>
          <w:color w:val="FF0000"/>
          <w:sz w:val="36"/>
          <w:szCs w:val="36"/>
        </w:rPr>
      </w:pPr>
    </w:p>
    <w:p w14:paraId="3D3D0E7E" w14:textId="77777777" w:rsidR="003531C5" w:rsidRDefault="003531C5" w:rsidP="003531C5">
      <w:pPr>
        <w:rPr>
          <w:b/>
          <w:bCs/>
          <w:color w:val="FF0000"/>
          <w:sz w:val="36"/>
          <w:szCs w:val="36"/>
        </w:rPr>
      </w:pPr>
    </w:p>
    <w:p w14:paraId="457CA82A" w14:textId="77777777" w:rsidR="003531C5" w:rsidRDefault="003531C5" w:rsidP="003531C5">
      <w:pPr>
        <w:rPr>
          <w:b/>
          <w:bCs/>
          <w:color w:val="FF0000"/>
          <w:sz w:val="36"/>
          <w:szCs w:val="36"/>
        </w:rPr>
      </w:pPr>
    </w:p>
    <w:p w14:paraId="74947433" w14:textId="6A61D030" w:rsidR="003531C5" w:rsidRDefault="003531C5" w:rsidP="003531C5">
      <w:pPr>
        <w:rPr>
          <w:b/>
          <w:bCs/>
          <w:color w:val="FF0000"/>
          <w:sz w:val="40"/>
          <w:szCs w:val="40"/>
        </w:rPr>
      </w:pPr>
      <w:r w:rsidRPr="003531C5">
        <w:rPr>
          <w:b/>
          <w:bCs/>
          <w:color w:val="FF0000"/>
          <w:sz w:val="36"/>
          <w:szCs w:val="36"/>
        </w:rPr>
        <w:t>2.</w:t>
      </w:r>
      <w:r w:rsidRPr="003531C5">
        <w:rPr>
          <w:b/>
          <w:bCs/>
          <w:color w:val="FF0000"/>
          <w:sz w:val="36"/>
          <w:szCs w:val="36"/>
        </w:rPr>
        <w:tab/>
        <w:t>Design database</w:t>
      </w:r>
      <w:r w:rsidRPr="003531C5">
        <w:rPr>
          <w:b/>
          <w:bCs/>
          <w:color w:val="FF0000"/>
          <w:sz w:val="40"/>
          <w:szCs w:val="40"/>
        </w:rPr>
        <w:t>.</w:t>
      </w:r>
    </w:p>
    <w:p w14:paraId="76278BD3" w14:textId="5F9345F2" w:rsidR="003531C5" w:rsidRPr="00CB432F" w:rsidRDefault="003531C5" w:rsidP="003531C5">
      <w:pPr>
        <w:rPr>
          <w:b/>
          <w:bCs/>
          <w:color w:val="0D0D0D" w:themeColor="text1" w:themeTint="F2"/>
        </w:rPr>
      </w:pPr>
      <w:r w:rsidRPr="00CB432F">
        <w:rPr>
          <w:b/>
          <w:bCs/>
          <w:color w:val="0D0D0D" w:themeColor="text1" w:themeTint="F2"/>
        </w:rPr>
        <w:t>On my assignment, I use SQL Server 2017 software for database creation.</w:t>
      </w:r>
    </w:p>
    <w:p w14:paraId="2DAC7911" w14:textId="77777777" w:rsidR="003531C5" w:rsidRPr="003531C5" w:rsidRDefault="003531C5" w:rsidP="003531C5">
      <w:pPr>
        <w:rPr>
          <w:b/>
          <w:bCs/>
          <w:color w:val="808080" w:themeColor="background1" w:themeShade="80"/>
          <w:sz w:val="24"/>
          <w:szCs w:val="24"/>
        </w:rPr>
      </w:pPr>
    </w:p>
    <w:p w14:paraId="2FEF2F0E" w14:textId="49273FF8" w:rsidR="003531C5" w:rsidRPr="003531C5" w:rsidRDefault="003531C5" w:rsidP="003531C5">
      <w:pPr>
        <w:rPr>
          <w:b/>
          <w:bCs/>
          <w:color w:val="0D0D0D" w:themeColor="text1" w:themeTint="F2"/>
          <w:sz w:val="24"/>
          <w:szCs w:val="24"/>
        </w:rPr>
      </w:pPr>
      <w:r w:rsidRPr="003531C5">
        <w:rPr>
          <w:b/>
          <w:bCs/>
          <w:color w:val="0D0D0D" w:themeColor="text1" w:themeTint="F2"/>
          <w:sz w:val="24"/>
          <w:szCs w:val="24"/>
        </w:rPr>
        <w:t>Step 1: Create new database</w:t>
      </w:r>
    </w:p>
    <w:p w14:paraId="2F6A3292" w14:textId="1822C9AF" w:rsidR="003531C5" w:rsidRDefault="003531C5" w:rsidP="003531C5">
      <w:pPr>
        <w:rPr>
          <w:b/>
          <w:bCs/>
          <w:color w:val="FF0000"/>
          <w:sz w:val="24"/>
          <w:szCs w:val="24"/>
        </w:rPr>
      </w:pPr>
    </w:p>
    <w:p w14:paraId="04A8AFC3" w14:textId="77777777" w:rsidR="003531C5" w:rsidRDefault="003531C5" w:rsidP="003531C5">
      <w:pPr>
        <w:rPr>
          <w:b/>
          <w:bCs/>
          <w:color w:val="1F4E79" w:themeColor="accent1" w:themeShade="80"/>
        </w:rPr>
      </w:pPr>
    </w:p>
    <w:p w14:paraId="73930885" w14:textId="77777777" w:rsidR="003531C5" w:rsidRDefault="003531C5" w:rsidP="003531C5">
      <w:pPr>
        <w:rPr>
          <w:b/>
          <w:bCs/>
          <w:color w:val="1F4E79" w:themeColor="accent1" w:themeShade="80"/>
        </w:rPr>
      </w:pPr>
    </w:p>
    <w:p w14:paraId="1AA53695" w14:textId="77777777" w:rsidR="003531C5" w:rsidRDefault="003531C5" w:rsidP="003531C5">
      <w:pPr>
        <w:rPr>
          <w:b/>
          <w:bCs/>
          <w:color w:val="1F4E79" w:themeColor="accent1" w:themeShade="80"/>
        </w:rPr>
      </w:pPr>
    </w:p>
    <w:p w14:paraId="5C3FF1A8" w14:textId="39FE1EA8" w:rsidR="003531C5" w:rsidRPr="00B7451F" w:rsidRDefault="00B7451F" w:rsidP="003531C5">
      <w:pPr>
        <w:rPr>
          <w:b/>
          <w:bCs/>
          <w:color w:val="FF0000"/>
        </w:rPr>
      </w:pPr>
      <w:r w:rsidRPr="00B7451F">
        <w:rPr>
          <w:b/>
          <w:bCs/>
          <w:color w:val="FF0000"/>
        </w:rPr>
        <w:t>(Cách để làm gì đây?)</w:t>
      </w:r>
    </w:p>
    <w:p w14:paraId="0F06838F" w14:textId="77777777" w:rsidR="003531C5" w:rsidRDefault="003531C5" w:rsidP="003531C5">
      <w:pPr>
        <w:rPr>
          <w:b/>
          <w:bCs/>
          <w:color w:val="1F4E79" w:themeColor="accent1" w:themeShade="80"/>
        </w:rPr>
      </w:pPr>
    </w:p>
    <w:p w14:paraId="5E8DA728" w14:textId="77777777" w:rsidR="003531C5" w:rsidRDefault="003531C5" w:rsidP="003531C5">
      <w:pPr>
        <w:rPr>
          <w:b/>
          <w:bCs/>
          <w:color w:val="1F4E79" w:themeColor="accent1" w:themeShade="80"/>
        </w:rPr>
      </w:pPr>
    </w:p>
    <w:p w14:paraId="2AA2E15D" w14:textId="77777777" w:rsidR="003531C5" w:rsidRDefault="003531C5" w:rsidP="003531C5">
      <w:pPr>
        <w:rPr>
          <w:b/>
          <w:bCs/>
          <w:color w:val="1F4E79" w:themeColor="accent1" w:themeShade="80"/>
        </w:rPr>
      </w:pPr>
    </w:p>
    <w:p w14:paraId="024EAC7F" w14:textId="77777777" w:rsidR="003531C5" w:rsidRDefault="003531C5" w:rsidP="003531C5">
      <w:pPr>
        <w:rPr>
          <w:b/>
          <w:bCs/>
          <w:color w:val="1F4E79" w:themeColor="accent1" w:themeShade="80"/>
        </w:rPr>
      </w:pPr>
    </w:p>
    <w:p w14:paraId="64BE0D3E" w14:textId="77777777" w:rsidR="003531C5" w:rsidRDefault="003531C5" w:rsidP="003531C5">
      <w:pPr>
        <w:rPr>
          <w:b/>
          <w:bCs/>
          <w:color w:val="1F4E79" w:themeColor="accent1" w:themeShade="80"/>
        </w:rPr>
      </w:pPr>
    </w:p>
    <w:p w14:paraId="588E1C1A" w14:textId="77777777" w:rsidR="003531C5" w:rsidRDefault="003531C5" w:rsidP="003531C5">
      <w:pPr>
        <w:rPr>
          <w:b/>
          <w:bCs/>
          <w:color w:val="1F4E79" w:themeColor="accent1" w:themeShade="80"/>
        </w:rPr>
      </w:pPr>
    </w:p>
    <w:p w14:paraId="4325FCEC" w14:textId="77777777" w:rsidR="003531C5" w:rsidRDefault="003531C5" w:rsidP="003531C5">
      <w:pPr>
        <w:rPr>
          <w:b/>
          <w:bCs/>
          <w:color w:val="1F4E79" w:themeColor="accent1" w:themeShade="80"/>
        </w:rPr>
      </w:pPr>
    </w:p>
    <w:p w14:paraId="76A811EA" w14:textId="5ED8EDC1"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CREATE DATABASE LibraryManagement</w:t>
      </w:r>
    </w:p>
    <w:p w14:paraId="28C43E70"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GO</w:t>
      </w:r>
    </w:p>
    <w:p w14:paraId="0B9C0F0E" w14:textId="24B32B7F"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CREATE TABLE School</w:t>
      </w:r>
      <w:r w:rsidR="00B7451F">
        <w:rPr>
          <w:b/>
          <w:bCs/>
          <w:color w:val="1F4E79" w:themeColor="accent1" w:themeShade="80"/>
          <w:sz w:val="28"/>
          <w:szCs w:val="28"/>
        </w:rPr>
        <w:t xml:space="preserve"> </w:t>
      </w:r>
      <w:r w:rsidR="00B7451F" w:rsidRPr="00B7451F">
        <w:rPr>
          <w:b/>
          <w:bCs/>
          <w:color w:val="FF0000"/>
          <w:sz w:val="28"/>
          <w:szCs w:val="28"/>
        </w:rPr>
        <w:t>(Bảng này tạo để làm gì</w:t>
      </w:r>
      <w:r w:rsidR="00B7451F">
        <w:rPr>
          <w:b/>
          <w:bCs/>
          <w:color w:val="FF0000"/>
          <w:sz w:val="28"/>
          <w:szCs w:val="28"/>
        </w:rPr>
        <w:t xml:space="preserve">, sao trong diagram </w:t>
      </w:r>
      <w:proofErr w:type="gramStart"/>
      <w:r w:rsidR="00B7451F">
        <w:rPr>
          <w:b/>
          <w:bCs/>
          <w:color w:val="FF0000"/>
          <w:sz w:val="28"/>
          <w:szCs w:val="28"/>
        </w:rPr>
        <w:t>ko</w:t>
      </w:r>
      <w:proofErr w:type="gramEnd"/>
      <w:r w:rsidR="00B7451F">
        <w:rPr>
          <w:b/>
          <w:bCs/>
          <w:color w:val="FF0000"/>
          <w:sz w:val="28"/>
          <w:szCs w:val="28"/>
        </w:rPr>
        <w:t xml:space="preserve"> có</w:t>
      </w:r>
      <w:r w:rsidR="00B7451F" w:rsidRPr="00B7451F">
        <w:rPr>
          <w:b/>
          <w:bCs/>
          <w:color w:val="FF0000"/>
          <w:sz w:val="28"/>
          <w:szCs w:val="28"/>
        </w:rPr>
        <w:t>)</w:t>
      </w:r>
    </w:p>
    <w:p w14:paraId="7CFA40AF"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w:t>
      </w:r>
    </w:p>
    <w:p w14:paraId="2790670C"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CodeSchool int PRIMARY </w:t>
      </w:r>
      <w:proofErr w:type="gramStart"/>
      <w:r w:rsidRPr="003531C5">
        <w:rPr>
          <w:b/>
          <w:bCs/>
          <w:color w:val="1F4E79" w:themeColor="accent1" w:themeShade="80"/>
          <w:sz w:val="28"/>
          <w:szCs w:val="28"/>
        </w:rPr>
        <w:t>KEY  NOT</w:t>
      </w:r>
      <w:proofErr w:type="gramEnd"/>
      <w:r w:rsidRPr="003531C5">
        <w:rPr>
          <w:b/>
          <w:bCs/>
          <w:color w:val="1F4E79" w:themeColor="accent1" w:themeShade="80"/>
          <w:sz w:val="28"/>
          <w:szCs w:val="28"/>
        </w:rPr>
        <w:t xml:space="preserve"> NULL,</w:t>
      </w:r>
    </w:p>
    <w:p w14:paraId="69CDF95E"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NameSchool </w:t>
      </w:r>
      <w:proofErr w:type="gramStart"/>
      <w:r w:rsidRPr="003531C5">
        <w:rPr>
          <w:b/>
          <w:bCs/>
          <w:color w:val="1F4E79" w:themeColor="accent1" w:themeShade="80"/>
          <w:sz w:val="28"/>
          <w:szCs w:val="28"/>
        </w:rPr>
        <w:t>nvarchar(</w:t>
      </w:r>
      <w:proofErr w:type="gramEnd"/>
      <w:r w:rsidRPr="003531C5">
        <w:rPr>
          <w:b/>
          <w:bCs/>
          <w:color w:val="1F4E79" w:themeColor="accent1" w:themeShade="80"/>
          <w:sz w:val="28"/>
          <w:szCs w:val="28"/>
        </w:rPr>
        <w:t>1000),</w:t>
      </w:r>
    </w:p>
    <w:p w14:paraId="1DE48C54"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AddressSchool </w:t>
      </w:r>
      <w:proofErr w:type="gramStart"/>
      <w:r w:rsidRPr="003531C5">
        <w:rPr>
          <w:b/>
          <w:bCs/>
          <w:color w:val="1F4E79" w:themeColor="accent1" w:themeShade="80"/>
          <w:sz w:val="28"/>
          <w:szCs w:val="28"/>
        </w:rPr>
        <w:t>nvarchar(</w:t>
      </w:r>
      <w:proofErr w:type="gramEnd"/>
      <w:r w:rsidRPr="003531C5">
        <w:rPr>
          <w:b/>
          <w:bCs/>
          <w:color w:val="1F4E79" w:themeColor="accent1" w:themeShade="80"/>
          <w:sz w:val="28"/>
          <w:szCs w:val="28"/>
        </w:rPr>
        <w:t>1000),</w:t>
      </w:r>
    </w:p>
    <w:p w14:paraId="63E82BAF"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PhoneSchool </w:t>
      </w:r>
      <w:proofErr w:type="gramStart"/>
      <w:r w:rsidRPr="003531C5">
        <w:rPr>
          <w:b/>
          <w:bCs/>
          <w:color w:val="1F4E79" w:themeColor="accent1" w:themeShade="80"/>
          <w:sz w:val="28"/>
          <w:szCs w:val="28"/>
        </w:rPr>
        <w:t>nvarchar(</w:t>
      </w:r>
      <w:proofErr w:type="gramEnd"/>
      <w:r w:rsidRPr="003531C5">
        <w:rPr>
          <w:b/>
          <w:bCs/>
          <w:color w:val="1F4E79" w:themeColor="accent1" w:themeShade="80"/>
          <w:sz w:val="28"/>
          <w:szCs w:val="28"/>
        </w:rPr>
        <w:t>1000),</w:t>
      </w:r>
    </w:p>
    <w:p w14:paraId="5CE0C91D"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w:t>
      </w:r>
    </w:p>
    <w:p w14:paraId="369056FF"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CREATE TABLE Library_</w:t>
      </w:r>
    </w:p>
    <w:p w14:paraId="5A6638F8"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w:t>
      </w:r>
    </w:p>
    <w:p w14:paraId="1EA4751C"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CodeLibrary int PRIMARY </w:t>
      </w:r>
      <w:proofErr w:type="gramStart"/>
      <w:r w:rsidRPr="003531C5">
        <w:rPr>
          <w:b/>
          <w:bCs/>
          <w:color w:val="1F4E79" w:themeColor="accent1" w:themeShade="80"/>
          <w:sz w:val="28"/>
          <w:szCs w:val="28"/>
        </w:rPr>
        <w:t>KEY  NOT</w:t>
      </w:r>
      <w:proofErr w:type="gramEnd"/>
      <w:r w:rsidRPr="003531C5">
        <w:rPr>
          <w:b/>
          <w:bCs/>
          <w:color w:val="1F4E79" w:themeColor="accent1" w:themeShade="80"/>
          <w:sz w:val="28"/>
          <w:szCs w:val="28"/>
        </w:rPr>
        <w:t xml:space="preserve"> NULL,</w:t>
      </w:r>
    </w:p>
    <w:p w14:paraId="262D860B"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NameLibrary </w:t>
      </w:r>
      <w:proofErr w:type="gramStart"/>
      <w:r w:rsidRPr="003531C5">
        <w:rPr>
          <w:b/>
          <w:bCs/>
          <w:color w:val="1F4E79" w:themeColor="accent1" w:themeShade="80"/>
          <w:sz w:val="28"/>
          <w:szCs w:val="28"/>
        </w:rPr>
        <w:t>nvarchar(</w:t>
      </w:r>
      <w:proofErr w:type="gramEnd"/>
      <w:r w:rsidRPr="003531C5">
        <w:rPr>
          <w:b/>
          <w:bCs/>
          <w:color w:val="1F4E79" w:themeColor="accent1" w:themeShade="80"/>
          <w:sz w:val="28"/>
          <w:szCs w:val="28"/>
        </w:rPr>
        <w:t>1000),</w:t>
      </w:r>
    </w:p>
    <w:p w14:paraId="3B7C29CA" w14:textId="77777777" w:rsidR="003531C5" w:rsidRPr="003531C5" w:rsidRDefault="003531C5" w:rsidP="003531C5">
      <w:pPr>
        <w:rPr>
          <w:b/>
          <w:bCs/>
          <w:color w:val="1F4E79" w:themeColor="accent1" w:themeShade="80"/>
          <w:sz w:val="28"/>
          <w:szCs w:val="28"/>
        </w:rPr>
      </w:pPr>
      <w:r w:rsidRPr="003531C5">
        <w:rPr>
          <w:b/>
          <w:bCs/>
          <w:color w:val="1F4E79" w:themeColor="accent1" w:themeShade="80"/>
          <w:sz w:val="28"/>
          <w:szCs w:val="28"/>
        </w:rPr>
        <w:t xml:space="preserve">CodeSchool int FOREIGN KEY REFERENCES </w:t>
      </w:r>
      <w:proofErr w:type="gramStart"/>
      <w:r w:rsidRPr="003531C5">
        <w:rPr>
          <w:b/>
          <w:bCs/>
          <w:color w:val="1F4E79" w:themeColor="accent1" w:themeShade="80"/>
          <w:sz w:val="28"/>
          <w:szCs w:val="28"/>
        </w:rPr>
        <w:t>School(</w:t>
      </w:r>
      <w:proofErr w:type="gramEnd"/>
      <w:r w:rsidRPr="003531C5">
        <w:rPr>
          <w:b/>
          <w:bCs/>
          <w:color w:val="1F4E79" w:themeColor="accent1" w:themeShade="80"/>
          <w:sz w:val="28"/>
          <w:szCs w:val="28"/>
        </w:rPr>
        <w:t>CodeSchool),</w:t>
      </w:r>
    </w:p>
    <w:p w14:paraId="099FEC5C" w14:textId="15B06F31" w:rsidR="003531C5" w:rsidRDefault="003531C5" w:rsidP="003531C5">
      <w:pPr>
        <w:rPr>
          <w:b/>
          <w:bCs/>
          <w:color w:val="1F4E79" w:themeColor="accent1" w:themeShade="80"/>
          <w:sz w:val="28"/>
          <w:szCs w:val="28"/>
        </w:rPr>
      </w:pPr>
      <w:r w:rsidRPr="003531C5">
        <w:rPr>
          <w:b/>
          <w:bCs/>
          <w:color w:val="1F4E79" w:themeColor="accent1" w:themeShade="80"/>
          <w:sz w:val="28"/>
          <w:szCs w:val="28"/>
        </w:rPr>
        <w:t>)</w:t>
      </w:r>
    </w:p>
    <w:p w14:paraId="75F3BAFC" w14:textId="77777777" w:rsidR="003531C5" w:rsidRDefault="003531C5" w:rsidP="003531C5">
      <w:pPr>
        <w:rPr>
          <w:b/>
          <w:bCs/>
          <w:color w:val="FF0000"/>
          <w:sz w:val="28"/>
          <w:szCs w:val="28"/>
        </w:rPr>
      </w:pPr>
    </w:p>
    <w:p w14:paraId="42FDC785" w14:textId="77777777" w:rsidR="003531C5" w:rsidRDefault="003531C5" w:rsidP="003531C5">
      <w:pPr>
        <w:rPr>
          <w:b/>
          <w:bCs/>
          <w:color w:val="FF0000"/>
          <w:sz w:val="28"/>
          <w:szCs w:val="28"/>
        </w:rPr>
      </w:pPr>
    </w:p>
    <w:p w14:paraId="3F28B61D" w14:textId="77777777" w:rsidR="003531C5" w:rsidRDefault="003531C5" w:rsidP="003531C5">
      <w:pPr>
        <w:rPr>
          <w:b/>
          <w:bCs/>
          <w:color w:val="FF0000"/>
          <w:sz w:val="28"/>
          <w:szCs w:val="28"/>
        </w:rPr>
      </w:pPr>
    </w:p>
    <w:p w14:paraId="6B29FAEB" w14:textId="77777777" w:rsidR="003531C5" w:rsidRDefault="003531C5" w:rsidP="003531C5">
      <w:pPr>
        <w:rPr>
          <w:b/>
          <w:bCs/>
          <w:color w:val="FF0000"/>
          <w:sz w:val="28"/>
          <w:szCs w:val="28"/>
        </w:rPr>
      </w:pPr>
    </w:p>
    <w:p w14:paraId="48E29A65" w14:textId="77777777" w:rsidR="003531C5" w:rsidRDefault="003531C5" w:rsidP="003531C5">
      <w:pPr>
        <w:rPr>
          <w:b/>
          <w:bCs/>
          <w:color w:val="FF0000"/>
          <w:sz w:val="28"/>
          <w:szCs w:val="28"/>
        </w:rPr>
      </w:pPr>
    </w:p>
    <w:p w14:paraId="2CA66C4A" w14:textId="08985BD1" w:rsidR="003531C5" w:rsidRDefault="003531C5" w:rsidP="003531C5">
      <w:pPr>
        <w:rPr>
          <w:b/>
          <w:bCs/>
          <w:color w:val="FF0000"/>
          <w:sz w:val="28"/>
          <w:szCs w:val="28"/>
        </w:rPr>
      </w:pPr>
      <w:r w:rsidRPr="003531C5">
        <w:rPr>
          <w:b/>
          <w:bCs/>
          <w:color w:val="FF0000"/>
          <w:sz w:val="28"/>
          <w:szCs w:val="28"/>
        </w:rPr>
        <w:lastRenderedPageBreak/>
        <w:t>S Code to SQL Server</w:t>
      </w:r>
      <w:proofErr w:type="gramStart"/>
      <w:r w:rsidRPr="003531C5">
        <w:rPr>
          <w:b/>
          <w:bCs/>
          <w:color w:val="FF0000"/>
          <w:sz w:val="28"/>
          <w:szCs w:val="28"/>
        </w:rPr>
        <w:t>:tep</w:t>
      </w:r>
      <w:proofErr w:type="gramEnd"/>
      <w:r w:rsidRPr="003531C5">
        <w:rPr>
          <w:b/>
          <w:bCs/>
          <w:color w:val="FF0000"/>
          <w:sz w:val="28"/>
          <w:szCs w:val="28"/>
        </w:rPr>
        <w:t xml:space="preserve"> 2: Create people tables, books, library, author, with the corresponding data types.</w:t>
      </w:r>
      <w:r w:rsidR="00B7451F">
        <w:rPr>
          <w:b/>
          <w:bCs/>
          <w:color w:val="FF0000"/>
          <w:sz w:val="28"/>
          <w:szCs w:val="28"/>
        </w:rPr>
        <w:t xml:space="preserve"> (Vừa sai tiếng Anh, vừa viết lung </w:t>
      </w:r>
      <w:proofErr w:type="gramStart"/>
      <w:r w:rsidR="00B7451F">
        <w:rPr>
          <w:b/>
          <w:bCs/>
          <w:color w:val="FF0000"/>
          <w:sz w:val="28"/>
          <w:szCs w:val="28"/>
        </w:rPr>
        <w:t>tung</w:t>
      </w:r>
      <w:proofErr w:type="gramEnd"/>
      <w:r w:rsidR="00B7451F">
        <w:rPr>
          <w:b/>
          <w:bCs/>
          <w:color w:val="FF0000"/>
          <w:sz w:val="28"/>
          <w:szCs w:val="28"/>
        </w:rPr>
        <w:t>, ko đọc trước khi nộp)</w:t>
      </w:r>
    </w:p>
    <w:p w14:paraId="241A47BB" w14:textId="22595201" w:rsidR="003531C5" w:rsidRDefault="003531C5" w:rsidP="003531C5">
      <w:pPr>
        <w:rPr>
          <w:b/>
          <w:bCs/>
          <w:color w:val="0D0D0D" w:themeColor="text1" w:themeTint="F2"/>
          <w:sz w:val="36"/>
          <w:szCs w:val="36"/>
        </w:rPr>
      </w:pPr>
      <w:bookmarkStart w:id="0" w:name="_Hlk43364886"/>
      <w:r w:rsidRPr="003531C5">
        <w:rPr>
          <w:b/>
          <w:bCs/>
          <w:color w:val="0D0D0D" w:themeColor="text1" w:themeTint="F2"/>
          <w:sz w:val="36"/>
          <w:szCs w:val="36"/>
        </w:rPr>
        <w:t>Code to SQL Server</w:t>
      </w:r>
      <w:bookmarkEnd w:id="0"/>
      <w:r w:rsidRPr="003531C5">
        <w:rPr>
          <w:b/>
          <w:bCs/>
          <w:color w:val="0D0D0D" w:themeColor="text1" w:themeTint="F2"/>
          <w:sz w:val="36"/>
          <w:szCs w:val="36"/>
        </w:rPr>
        <w:t>:</w:t>
      </w:r>
    </w:p>
    <w:p w14:paraId="57ABBEF6" w14:textId="384A023D" w:rsidR="003531C5" w:rsidRDefault="003531C5" w:rsidP="003531C5">
      <w:pPr>
        <w:rPr>
          <w:b/>
          <w:bCs/>
          <w:color w:val="0D0D0D" w:themeColor="text1" w:themeTint="F2"/>
          <w:sz w:val="36"/>
          <w:szCs w:val="36"/>
        </w:rPr>
      </w:pPr>
      <w:r>
        <w:rPr>
          <w:b/>
          <w:bCs/>
          <w:noProof/>
          <w:color w:val="0D0D0D" w:themeColor="text1" w:themeTint="F2"/>
          <w:sz w:val="36"/>
          <w:szCs w:val="36"/>
        </w:rPr>
        <w:drawing>
          <wp:inline distT="0" distB="0" distL="0" distR="0" wp14:anchorId="55978D38" wp14:editId="325A6A15">
            <wp:extent cx="5944235" cy="3340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0A44A712" w14:textId="2D30740D" w:rsidR="003531C5" w:rsidRPr="00B7451F" w:rsidRDefault="003531C5" w:rsidP="003531C5">
      <w:pPr>
        <w:rPr>
          <w:b/>
          <w:bCs/>
          <w:color w:val="FF0000"/>
          <w:sz w:val="36"/>
          <w:szCs w:val="36"/>
        </w:rPr>
      </w:pPr>
      <w:r w:rsidRPr="003531C5">
        <w:rPr>
          <w:b/>
          <w:bCs/>
          <w:color w:val="0D0D0D" w:themeColor="text1" w:themeTint="F2"/>
          <w:sz w:val="36"/>
          <w:szCs w:val="36"/>
        </w:rPr>
        <w:t>-Create table “people</w:t>
      </w:r>
      <w:r w:rsidRPr="00B7451F">
        <w:rPr>
          <w:b/>
          <w:bCs/>
          <w:color w:val="FF0000"/>
          <w:sz w:val="36"/>
          <w:szCs w:val="36"/>
        </w:rPr>
        <w:t>”:</w:t>
      </w:r>
      <w:r w:rsidR="00B7451F" w:rsidRPr="00B7451F">
        <w:rPr>
          <w:b/>
          <w:bCs/>
          <w:color w:val="FF0000"/>
          <w:sz w:val="36"/>
          <w:szCs w:val="36"/>
        </w:rPr>
        <w:t xml:space="preserve"> (Lấy cái hình ở đâu ra? Có tạo bảng giống thế </w:t>
      </w:r>
      <w:proofErr w:type="gramStart"/>
      <w:r w:rsidR="00B7451F" w:rsidRPr="00B7451F">
        <w:rPr>
          <w:b/>
          <w:bCs/>
          <w:color w:val="FF0000"/>
          <w:sz w:val="36"/>
          <w:szCs w:val="36"/>
        </w:rPr>
        <w:t>ko</w:t>
      </w:r>
      <w:proofErr w:type="gramEnd"/>
      <w:r w:rsidR="00B7451F" w:rsidRPr="00B7451F">
        <w:rPr>
          <w:b/>
          <w:bCs/>
          <w:color w:val="FF0000"/>
          <w:sz w:val="36"/>
          <w:szCs w:val="36"/>
        </w:rPr>
        <w:t>?)</w:t>
      </w:r>
    </w:p>
    <w:p w14:paraId="1E78C019" w14:textId="6D0B2DCE" w:rsidR="003531C5" w:rsidRDefault="003531C5" w:rsidP="003531C5">
      <w:pPr>
        <w:rPr>
          <w:b/>
          <w:bCs/>
          <w:color w:val="0D0D0D" w:themeColor="text1" w:themeTint="F2"/>
          <w:sz w:val="36"/>
          <w:szCs w:val="36"/>
        </w:rPr>
      </w:pPr>
      <w:r>
        <w:rPr>
          <w:b/>
          <w:bCs/>
          <w:noProof/>
          <w:color w:val="0D0D0D" w:themeColor="text1" w:themeTint="F2"/>
          <w:sz w:val="36"/>
          <w:szCs w:val="36"/>
        </w:rPr>
        <w:drawing>
          <wp:inline distT="0" distB="0" distL="0" distR="0" wp14:anchorId="44F5CC7B" wp14:editId="20A4E6E9">
            <wp:extent cx="4968875" cy="225552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8875" cy="2255520"/>
                    </a:xfrm>
                    <a:prstGeom prst="rect">
                      <a:avLst/>
                    </a:prstGeom>
                    <a:noFill/>
                  </pic:spPr>
                </pic:pic>
              </a:graphicData>
            </a:graphic>
          </wp:inline>
        </w:drawing>
      </w:r>
    </w:p>
    <w:p w14:paraId="60E934AA" w14:textId="708816C6" w:rsidR="003531C5" w:rsidRDefault="003531C5"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5322BF70" wp14:editId="61FE56E0">
            <wp:extent cx="5944235" cy="1755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1755775"/>
                    </a:xfrm>
                    <a:prstGeom prst="rect">
                      <a:avLst/>
                    </a:prstGeom>
                    <a:noFill/>
                  </pic:spPr>
                </pic:pic>
              </a:graphicData>
            </a:graphic>
          </wp:inline>
        </w:drawing>
      </w:r>
    </w:p>
    <w:p w14:paraId="2FDEA929" w14:textId="1FF8816F" w:rsidR="003531C5" w:rsidRDefault="003531C5" w:rsidP="003531C5">
      <w:pPr>
        <w:rPr>
          <w:b/>
          <w:bCs/>
          <w:color w:val="0D0D0D" w:themeColor="text1" w:themeTint="F2"/>
          <w:sz w:val="36"/>
          <w:szCs w:val="36"/>
        </w:rPr>
      </w:pPr>
      <w:r w:rsidRPr="003531C5">
        <w:rPr>
          <w:b/>
          <w:bCs/>
          <w:color w:val="0D0D0D" w:themeColor="text1" w:themeTint="F2"/>
          <w:sz w:val="36"/>
          <w:szCs w:val="36"/>
        </w:rPr>
        <w:t>-Create table “author”:</w:t>
      </w:r>
    </w:p>
    <w:p w14:paraId="1B8A3773" w14:textId="14418BC7" w:rsidR="004062EE" w:rsidRDefault="004062EE" w:rsidP="003531C5">
      <w:pPr>
        <w:rPr>
          <w:b/>
          <w:bCs/>
          <w:color w:val="0D0D0D" w:themeColor="text1" w:themeTint="F2"/>
          <w:sz w:val="36"/>
          <w:szCs w:val="36"/>
        </w:rPr>
      </w:pPr>
      <w:r>
        <w:rPr>
          <w:b/>
          <w:bCs/>
          <w:noProof/>
          <w:color w:val="0D0D0D" w:themeColor="text1" w:themeTint="F2"/>
          <w:sz w:val="36"/>
          <w:szCs w:val="36"/>
        </w:rPr>
        <w:drawing>
          <wp:inline distT="0" distB="0" distL="0" distR="0" wp14:anchorId="601F6C01" wp14:editId="346A4AA2">
            <wp:extent cx="5944235"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319C1ED8" w14:textId="0051306D" w:rsidR="004062EE" w:rsidRDefault="004062EE" w:rsidP="003531C5">
      <w:pPr>
        <w:rPr>
          <w:b/>
          <w:bCs/>
          <w:color w:val="0D0D0D" w:themeColor="text1" w:themeTint="F2"/>
          <w:sz w:val="36"/>
          <w:szCs w:val="36"/>
        </w:rPr>
      </w:pPr>
      <w:r w:rsidRPr="004062EE">
        <w:rPr>
          <w:b/>
          <w:bCs/>
          <w:color w:val="0D0D0D" w:themeColor="text1" w:themeTint="F2"/>
          <w:sz w:val="36"/>
          <w:szCs w:val="36"/>
        </w:rPr>
        <w:t>Code to SQL Server:</w:t>
      </w:r>
    </w:p>
    <w:p w14:paraId="45BB78B3" w14:textId="305408E9"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45FBD7FE" wp14:editId="47BBB283">
            <wp:extent cx="5675630" cy="7346315"/>
            <wp:effectExtent l="0" t="0" r="127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5630" cy="7346315"/>
                    </a:xfrm>
                    <a:prstGeom prst="rect">
                      <a:avLst/>
                    </a:prstGeom>
                    <a:noFill/>
                  </pic:spPr>
                </pic:pic>
              </a:graphicData>
            </a:graphic>
          </wp:inline>
        </w:drawing>
      </w:r>
    </w:p>
    <w:p w14:paraId="287FBBB6" w14:textId="4750ECB7" w:rsidR="006110EB" w:rsidRPr="006110EB" w:rsidRDefault="006110EB" w:rsidP="003531C5">
      <w:pPr>
        <w:rPr>
          <w:b/>
          <w:bCs/>
          <w:color w:val="FF0000"/>
          <w:sz w:val="36"/>
          <w:szCs w:val="36"/>
        </w:rPr>
      </w:pPr>
      <w:r w:rsidRPr="006110EB">
        <w:rPr>
          <w:b/>
          <w:bCs/>
          <w:color w:val="FF0000"/>
          <w:sz w:val="36"/>
          <w:szCs w:val="36"/>
        </w:rPr>
        <w:t>(Lại lấy bảng ở đâu ra? E tạo bảng thế nào thì chụp dữ liệu bảng của mình ra chứ?)</w:t>
      </w:r>
    </w:p>
    <w:p w14:paraId="70EA4225" w14:textId="77777777" w:rsidR="004062EE" w:rsidRPr="004062EE" w:rsidRDefault="004062EE" w:rsidP="004062EE">
      <w:pPr>
        <w:rPr>
          <w:b/>
          <w:bCs/>
          <w:color w:val="0D0D0D" w:themeColor="text1" w:themeTint="F2"/>
          <w:sz w:val="36"/>
          <w:szCs w:val="36"/>
        </w:rPr>
      </w:pPr>
      <w:r w:rsidRPr="004062EE">
        <w:rPr>
          <w:b/>
          <w:bCs/>
          <w:color w:val="0D0D0D" w:themeColor="text1" w:themeTint="F2"/>
          <w:sz w:val="36"/>
          <w:szCs w:val="36"/>
        </w:rPr>
        <w:t>-Create table “library”:</w:t>
      </w:r>
    </w:p>
    <w:p w14:paraId="22E69F73" w14:textId="195F4DB7"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34E0BED4" wp14:editId="1394CBB6">
            <wp:extent cx="6633210" cy="3724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3210" cy="3724910"/>
                    </a:xfrm>
                    <a:prstGeom prst="rect">
                      <a:avLst/>
                    </a:prstGeom>
                    <a:noFill/>
                  </pic:spPr>
                </pic:pic>
              </a:graphicData>
            </a:graphic>
          </wp:inline>
        </w:drawing>
      </w:r>
    </w:p>
    <w:p w14:paraId="7835367A" w14:textId="7285A015" w:rsidR="004062EE" w:rsidRPr="006110EB" w:rsidRDefault="004062EE" w:rsidP="003531C5">
      <w:pPr>
        <w:rPr>
          <w:b/>
          <w:bCs/>
          <w:color w:val="FF0000"/>
          <w:sz w:val="36"/>
          <w:szCs w:val="36"/>
        </w:rPr>
      </w:pPr>
      <w:r w:rsidRPr="004062EE">
        <w:rPr>
          <w:b/>
          <w:bCs/>
          <w:color w:val="0D0D0D" w:themeColor="text1" w:themeTint="F2"/>
          <w:sz w:val="36"/>
          <w:szCs w:val="36"/>
        </w:rPr>
        <w:t>Code Sql Server</w:t>
      </w:r>
      <w:r w:rsidRPr="006110EB">
        <w:rPr>
          <w:b/>
          <w:bCs/>
          <w:color w:val="FF0000"/>
          <w:sz w:val="36"/>
          <w:szCs w:val="36"/>
        </w:rPr>
        <w:t>:</w:t>
      </w:r>
      <w:r w:rsidR="006110EB" w:rsidRPr="006110EB">
        <w:rPr>
          <w:b/>
          <w:bCs/>
          <w:color w:val="FF0000"/>
          <w:sz w:val="36"/>
          <w:szCs w:val="36"/>
        </w:rPr>
        <w:t xml:space="preserve"> (Cái hình dưới ở đâu ra? Nếu </w:t>
      </w:r>
      <w:proofErr w:type="gramStart"/>
      <w:r w:rsidR="006110EB" w:rsidRPr="006110EB">
        <w:rPr>
          <w:b/>
          <w:bCs/>
          <w:color w:val="FF0000"/>
          <w:sz w:val="36"/>
          <w:szCs w:val="36"/>
        </w:rPr>
        <w:t>ko</w:t>
      </w:r>
      <w:proofErr w:type="gramEnd"/>
      <w:r w:rsidR="006110EB" w:rsidRPr="006110EB">
        <w:rPr>
          <w:b/>
          <w:bCs/>
          <w:color w:val="FF0000"/>
          <w:sz w:val="36"/>
          <w:szCs w:val="36"/>
        </w:rPr>
        <w:t xml:space="preserve"> phải dữ liệu của mình thì bài điểm F nhé)</w:t>
      </w:r>
    </w:p>
    <w:p w14:paraId="41A8D27D" w14:textId="36CAD6F4"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5A14F4AB" wp14:editId="612A8205">
            <wp:extent cx="5227320" cy="739723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3873" cy="7406510"/>
                    </a:xfrm>
                    <a:prstGeom prst="rect">
                      <a:avLst/>
                    </a:prstGeom>
                    <a:noFill/>
                  </pic:spPr>
                </pic:pic>
              </a:graphicData>
            </a:graphic>
          </wp:inline>
        </w:drawing>
      </w:r>
    </w:p>
    <w:p w14:paraId="1EA52004" w14:textId="37CFCC04" w:rsidR="004062EE" w:rsidRDefault="004062EE" w:rsidP="003531C5">
      <w:pPr>
        <w:rPr>
          <w:b/>
          <w:bCs/>
          <w:color w:val="0D0D0D" w:themeColor="text1" w:themeTint="F2"/>
          <w:sz w:val="36"/>
          <w:szCs w:val="36"/>
        </w:rPr>
      </w:pPr>
      <w:r w:rsidRPr="004062EE">
        <w:rPr>
          <w:b/>
          <w:bCs/>
          <w:color w:val="0D0D0D" w:themeColor="text1" w:themeTint="F2"/>
          <w:sz w:val="36"/>
          <w:szCs w:val="36"/>
        </w:rPr>
        <w:t xml:space="preserve">Create </w:t>
      </w:r>
      <w:proofErr w:type="gramStart"/>
      <w:r w:rsidRPr="004062EE">
        <w:rPr>
          <w:b/>
          <w:bCs/>
          <w:color w:val="0D0D0D" w:themeColor="text1" w:themeTint="F2"/>
          <w:sz w:val="36"/>
          <w:szCs w:val="36"/>
        </w:rPr>
        <w:t>Table :</w:t>
      </w:r>
      <w:proofErr w:type="gramEnd"/>
      <w:r w:rsidRPr="004062EE">
        <w:rPr>
          <w:b/>
          <w:bCs/>
          <w:color w:val="0D0D0D" w:themeColor="text1" w:themeTint="F2"/>
          <w:sz w:val="36"/>
          <w:szCs w:val="36"/>
        </w:rPr>
        <w:t xml:space="preserve"> “Book”</w:t>
      </w:r>
    </w:p>
    <w:p w14:paraId="39D299A2" w14:textId="2AF59ADA"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01DB82AD" wp14:editId="7914B877">
            <wp:extent cx="5944235" cy="33407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4235" cy="3340735"/>
                    </a:xfrm>
                    <a:prstGeom prst="rect">
                      <a:avLst/>
                    </a:prstGeom>
                    <a:noFill/>
                  </pic:spPr>
                </pic:pic>
              </a:graphicData>
            </a:graphic>
          </wp:inline>
        </w:drawing>
      </w:r>
    </w:p>
    <w:p w14:paraId="672D0246" w14:textId="1A54C455" w:rsidR="004062EE" w:rsidRDefault="004062EE" w:rsidP="003531C5">
      <w:pPr>
        <w:rPr>
          <w:b/>
          <w:bCs/>
          <w:color w:val="0D0D0D" w:themeColor="text1" w:themeTint="F2"/>
          <w:sz w:val="36"/>
          <w:szCs w:val="36"/>
        </w:rPr>
      </w:pPr>
      <w:r w:rsidRPr="004062EE">
        <w:rPr>
          <w:b/>
          <w:bCs/>
          <w:color w:val="0D0D0D" w:themeColor="text1" w:themeTint="F2"/>
          <w:sz w:val="36"/>
          <w:szCs w:val="36"/>
        </w:rPr>
        <w:t>Code SQL</w:t>
      </w:r>
    </w:p>
    <w:p w14:paraId="7BFAFDF2" w14:textId="77777777" w:rsidR="004062EE" w:rsidRDefault="004062EE" w:rsidP="003531C5">
      <w:pPr>
        <w:rPr>
          <w:b/>
          <w:bCs/>
          <w:color w:val="0D0D0D" w:themeColor="text1" w:themeTint="F2"/>
          <w:sz w:val="36"/>
          <w:szCs w:val="36"/>
        </w:rPr>
      </w:pPr>
    </w:p>
    <w:p w14:paraId="32E5F549" w14:textId="77777777" w:rsidR="004062EE" w:rsidRDefault="004062EE" w:rsidP="003531C5">
      <w:pPr>
        <w:rPr>
          <w:b/>
          <w:bCs/>
          <w:color w:val="0D0D0D" w:themeColor="text1" w:themeTint="F2"/>
          <w:sz w:val="36"/>
          <w:szCs w:val="36"/>
        </w:rPr>
      </w:pPr>
    </w:p>
    <w:p w14:paraId="40FCC0C1" w14:textId="66ED265F" w:rsidR="004062EE" w:rsidRDefault="004062EE" w:rsidP="003531C5">
      <w:pPr>
        <w:rPr>
          <w:b/>
          <w:bCs/>
          <w:color w:val="0D0D0D" w:themeColor="text1" w:themeTint="F2"/>
          <w:sz w:val="36"/>
          <w:szCs w:val="36"/>
        </w:rPr>
      </w:pPr>
      <w:r>
        <w:rPr>
          <w:b/>
          <w:bCs/>
          <w:noProof/>
          <w:color w:val="0D0D0D" w:themeColor="text1" w:themeTint="F2"/>
          <w:sz w:val="36"/>
          <w:szCs w:val="36"/>
        </w:rPr>
        <w:drawing>
          <wp:inline distT="0" distB="0" distL="0" distR="0" wp14:anchorId="1031FECC" wp14:editId="46FFEB11">
            <wp:extent cx="6682105" cy="376174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82105" cy="3761740"/>
                    </a:xfrm>
                    <a:prstGeom prst="rect">
                      <a:avLst/>
                    </a:prstGeom>
                    <a:noFill/>
                  </pic:spPr>
                </pic:pic>
              </a:graphicData>
            </a:graphic>
          </wp:inline>
        </w:drawing>
      </w:r>
    </w:p>
    <w:p w14:paraId="7A4D1F10" w14:textId="3AFFC524" w:rsidR="004062EE" w:rsidRDefault="004062EE" w:rsidP="003531C5">
      <w:pPr>
        <w:rPr>
          <w:b/>
          <w:bCs/>
          <w:color w:val="0D0D0D" w:themeColor="text1" w:themeTint="F2"/>
          <w:sz w:val="36"/>
          <w:szCs w:val="36"/>
        </w:rPr>
      </w:pPr>
      <w:r w:rsidRPr="004062EE">
        <w:rPr>
          <w:b/>
          <w:bCs/>
          <w:color w:val="0D0D0D" w:themeColor="text1" w:themeTint="F2"/>
          <w:sz w:val="36"/>
          <w:szCs w:val="36"/>
        </w:rPr>
        <w:t>Query statement in SQL</w:t>
      </w:r>
    </w:p>
    <w:p w14:paraId="013AC4D5" w14:textId="2FE86BF1"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3B2FA0AF" wp14:editId="614B9F6F">
            <wp:extent cx="5304155" cy="39808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04155" cy="3980815"/>
                    </a:xfrm>
                    <a:prstGeom prst="rect">
                      <a:avLst/>
                    </a:prstGeom>
                    <a:noFill/>
                  </pic:spPr>
                </pic:pic>
              </a:graphicData>
            </a:graphic>
          </wp:inline>
        </w:drawing>
      </w:r>
    </w:p>
    <w:p w14:paraId="0B5B49BB" w14:textId="48284767" w:rsidR="006110EB" w:rsidRPr="006110EB" w:rsidRDefault="006110EB" w:rsidP="003531C5">
      <w:pPr>
        <w:rPr>
          <w:b/>
          <w:bCs/>
          <w:color w:val="FF0000"/>
          <w:sz w:val="36"/>
          <w:szCs w:val="36"/>
        </w:rPr>
      </w:pPr>
      <w:r w:rsidRPr="006110EB">
        <w:rPr>
          <w:b/>
          <w:bCs/>
          <w:color w:val="FF0000"/>
          <w:sz w:val="36"/>
          <w:szCs w:val="36"/>
        </w:rPr>
        <w:t>(Hình này chép ở đâu ra?)</w:t>
      </w:r>
    </w:p>
    <w:p w14:paraId="0281C7DC" w14:textId="0CB3CBDB" w:rsidR="004062EE" w:rsidRDefault="004062EE" w:rsidP="003531C5">
      <w:pPr>
        <w:rPr>
          <w:b/>
          <w:bCs/>
          <w:color w:val="0D0D0D" w:themeColor="text1" w:themeTint="F2"/>
          <w:sz w:val="36"/>
          <w:szCs w:val="36"/>
        </w:rPr>
      </w:pPr>
      <w:proofErr w:type="gramStart"/>
      <w:r w:rsidRPr="00CB432F">
        <w:rPr>
          <w:b/>
          <w:bCs/>
          <w:color w:val="0D0D0D" w:themeColor="text1" w:themeTint="F2"/>
          <w:sz w:val="36"/>
          <w:szCs w:val="36"/>
        </w:rPr>
        <w:t>select</w:t>
      </w:r>
      <w:proofErr w:type="gramEnd"/>
      <w:r w:rsidRPr="00CB432F">
        <w:rPr>
          <w:b/>
          <w:bCs/>
          <w:color w:val="0D0D0D" w:themeColor="text1" w:themeTint="F2"/>
          <w:sz w:val="36"/>
          <w:szCs w:val="36"/>
        </w:rPr>
        <w:t xml:space="preserve"> statement in SQL</w:t>
      </w:r>
    </w:p>
    <w:p w14:paraId="4C48044C" w14:textId="01D9B533" w:rsidR="006110EB" w:rsidRPr="006110EB" w:rsidRDefault="006110EB" w:rsidP="003531C5">
      <w:pPr>
        <w:rPr>
          <w:b/>
          <w:bCs/>
          <w:color w:val="FF0000"/>
          <w:sz w:val="36"/>
          <w:szCs w:val="36"/>
        </w:rPr>
      </w:pPr>
      <w:r w:rsidRPr="006110EB">
        <w:rPr>
          <w:b/>
          <w:bCs/>
          <w:color w:val="FF0000"/>
          <w:sz w:val="36"/>
          <w:szCs w:val="36"/>
        </w:rPr>
        <w:t>(Câu lệnh sai hết)</w:t>
      </w:r>
    </w:p>
    <w:p w14:paraId="68A05424" w14:textId="69C8E322" w:rsidR="004062EE" w:rsidRDefault="004062EE" w:rsidP="003531C5">
      <w:pPr>
        <w:rPr>
          <w:b/>
          <w:bCs/>
          <w:color w:val="0D0D0D" w:themeColor="text1" w:themeTint="F2"/>
          <w:sz w:val="36"/>
          <w:szCs w:val="36"/>
        </w:rPr>
      </w:pPr>
    </w:p>
    <w:p w14:paraId="5ABE8B6E" w14:textId="29B307B0" w:rsidR="004062EE" w:rsidRDefault="004C4333" w:rsidP="003531C5">
      <w:pPr>
        <w:rPr>
          <w:b/>
          <w:bCs/>
          <w:color w:val="0D0D0D" w:themeColor="text1" w:themeTint="F2"/>
          <w:sz w:val="36"/>
          <w:szCs w:val="36"/>
        </w:rPr>
      </w:pPr>
      <w:r>
        <w:rPr>
          <w:noProof/>
        </w:rPr>
        <w:lastRenderedPageBreak/>
        <w:drawing>
          <wp:inline distT="0" distB="0" distL="0" distR="0" wp14:anchorId="456A8F58" wp14:editId="41DFB947">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71BBE77" w14:textId="1EED93F1" w:rsidR="004062EE" w:rsidRPr="00CB432F" w:rsidRDefault="004062EE" w:rsidP="003531C5">
      <w:pPr>
        <w:rPr>
          <w:b/>
          <w:bCs/>
          <w:color w:val="0D0D0D" w:themeColor="text1" w:themeTint="F2"/>
          <w:sz w:val="36"/>
          <w:szCs w:val="36"/>
        </w:rPr>
      </w:pPr>
      <w:proofErr w:type="gramStart"/>
      <w:r w:rsidRPr="00CB432F">
        <w:rPr>
          <w:b/>
          <w:bCs/>
          <w:color w:val="0D0D0D" w:themeColor="text1" w:themeTint="F2"/>
          <w:sz w:val="36"/>
          <w:szCs w:val="36"/>
        </w:rPr>
        <w:t>select</w:t>
      </w:r>
      <w:proofErr w:type="gramEnd"/>
      <w:r w:rsidRPr="00CB432F">
        <w:rPr>
          <w:b/>
          <w:bCs/>
          <w:color w:val="0D0D0D" w:themeColor="text1" w:themeTint="F2"/>
          <w:sz w:val="36"/>
          <w:szCs w:val="36"/>
        </w:rPr>
        <w:t xml:space="preserve"> from query in SQL</w:t>
      </w:r>
    </w:p>
    <w:p w14:paraId="1B51363B" w14:textId="159A3952" w:rsidR="004062EE" w:rsidRDefault="004062EE" w:rsidP="003531C5">
      <w:pPr>
        <w:rPr>
          <w:b/>
          <w:bCs/>
          <w:color w:val="0D0D0D" w:themeColor="text1" w:themeTint="F2"/>
          <w:sz w:val="36"/>
          <w:szCs w:val="36"/>
        </w:rPr>
      </w:pPr>
    </w:p>
    <w:p w14:paraId="5895C7FE" w14:textId="4D4A4506" w:rsidR="004062EE" w:rsidRDefault="004062EE" w:rsidP="003531C5">
      <w:pPr>
        <w:rPr>
          <w:b/>
          <w:bCs/>
          <w:color w:val="0D0D0D" w:themeColor="text1" w:themeTint="F2"/>
          <w:sz w:val="36"/>
          <w:szCs w:val="36"/>
        </w:rPr>
      </w:pPr>
      <w:r>
        <w:rPr>
          <w:b/>
          <w:bCs/>
          <w:noProof/>
          <w:color w:val="0D0D0D" w:themeColor="text1" w:themeTint="F2"/>
          <w:sz w:val="36"/>
          <w:szCs w:val="36"/>
        </w:rPr>
        <w:lastRenderedPageBreak/>
        <w:drawing>
          <wp:inline distT="0" distB="0" distL="0" distR="0" wp14:anchorId="2E1E5DAE" wp14:editId="1189741E">
            <wp:extent cx="5944235" cy="4773295"/>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4235" cy="4773295"/>
                    </a:xfrm>
                    <a:prstGeom prst="rect">
                      <a:avLst/>
                    </a:prstGeom>
                    <a:noFill/>
                  </pic:spPr>
                </pic:pic>
              </a:graphicData>
            </a:graphic>
          </wp:inline>
        </w:drawing>
      </w:r>
    </w:p>
    <w:p w14:paraId="180913FC" w14:textId="2F5075B4" w:rsidR="006110EB" w:rsidRPr="006110EB" w:rsidRDefault="006110EB" w:rsidP="003531C5">
      <w:pPr>
        <w:rPr>
          <w:b/>
          <w:bCs/>
          <w:color w:val="FF0000"/>
          <w:sz w:val="36"/>
          <w:szCs w:val="36"/>
        </w:rPr>
      </w:pPr>
      <w:r w:rsidRPr="006110EB">
        <w:rPr>
          <w:b/>
          <w:bCs/>
          <w:color w:val="FF0000"/>
          <w:sz w:val="36"/>
          <w:szCs w:val="36"/>
        </w:rPr>
        <w:t>(Lấy đâu ra hình này?)</w:t>
      </w:r>
    </w:p>
    <w:p w14:paraId="3546D7C3" w14:textId="3AB484B8" w:rsidR="004062EE" w:rsidRPr="00CB432F" w:rsidRDefault="004062EE" w:rsidP="003531C5">
      <w:pPr>
        <w:rPr>
          <w:b/>
          <w:bCs/>
          <w:color w:val="0D0D0D" w:themeColor="text1" w:themeTint="F2"/>
          <w:sz w:val="36"/>
          <w:szCs w:val="36"/>
        </w:rPr>
      </w:pPr>
      <w:proofErr w:type="gramStart"/>
      <w:r w:rsidRPr="00CB432F">
        <w:rPr>
          <w:b/>
          <w:bCs/>
          <w:color w:val="0D0D0D" w:themeColor="text1" w:themeTint="F2"/>
          <w:sz w:val="36"/>
          <w:szCs w:val="36"/>
        </w:rPr>
        <w:t>statement</w:t>
      </w:r>
      <w:proofErr w:type="gramEnd"/>
      <w:r w:rsidRPr="00CB432F">
        <w:rPr>
          <w:b/>
          <w:bCs/>
          <w:color w:val="0D0D0D" w:themeColor="text1" w:themeTint="F2"/>
          <w:sz w:val="36"/>
          <w:szCs w:val="36"/>
        </w:rPr>
        <w:t xml:space="preserve"> delete data in SQL</w:t>
      </w:r>
    </w:p>
    <w:p w14:paraId="3A545465" w14:textId="3CC04BFD" w:rsidR="004062EE" w:rsidRPr="006110EB" w:rsidRDefault="006110EB" w:rsidP="003531C5">
      <w:pPr>
        <w:rPr>
          <w:b/>
          <w:bCs/>
          <w:color w:val="FF0000"/>
          <w:sz w:val="36"/>
          <w:szCs w:val="36"/>
        </w:rPr>
      </w:pPr>
      <w:r w:rsidRPr="006110EB">
        <w:rPr>
          <w:b/>
          <w:bCs/>
          <w:color w:val="FF0000"/>
          <w:sz w:val="36"/>
          <w:szCs w:val="36"/>
        </w:rPr>
        <w:t xml:space="preserve">(Cái gì đây sao </w:t>
      </w:r>
      <w:proofErr w:type="gramStart"/>
      <w:r w:rsidRPr="006110EB">
        <w:rPr>
          <w:b/>
          <w:bCs/>
          <w:color w:val="FF0000"/>
          <w:sz w:val="36"/>
          <w:szCs w:val="36"/>
        </w:rPr>
        <w:t>ko</w:t>
      </w:r>
      <w:proofErr w:type="gramEnd"/>
      <w:r w:rsidRPr="006110EB">
        <w:rPr>
          <w:b/>
          <w:bCs/>
          <w:color w:val="FF0000"/>
          <w:sz w:val="36"/>
          <w:szCs w:val="36"/>
        </w:rPr>
        <w:t xml:space="preserve"> có nội dung)</w:t>
      </w:r>
    </w:p>
    <w:p w14:paraId="2CB575C4" w14:textId="69F3FE61" w:rsidR="004062EE" w:rsidRDefault="004062EE" w:rsidP="003531C5">
      <w:pPr>
        <w:rPr>
          <w:b/>
          <w:bCs/>
          <w:color w:val="1F4E79" w:themeColor="accent1" w:themeShade="80"/>
          <w:sz w:val="44"/>
          <w:szCs w:val="44"/>
        </w:rPr>
      </w:pPr>
      <w:r w:rsidRPr="004062EE">
        <w:rPr>
          <w:b/>
          <w:bCs/>
          <w:color w:val="1F4E79" w:themeColor="accent1" w:themeShade="80"/>
          <w:sz w:val="44"/>
          <w:szCs w:val="44"/>
        </w:rPr>
        <w:t>Those are basic statements in SQL</w:t>
      </w:r>
    </w:p>
    <w:p w14:paraId="4F7F0941" w14:textId="77777777" w:rsidR="004062EE" w:rsidRPr="004062EE" w:rsidRDefault="004062EE" w:rsidP="004062EE">
      <w:pPr>
        <w:rPr>
          <w:b/>
          <w:bCs/>
        </w:rPr>
      </w:pPr>
      <w:r w:rsidRPr="004062EE">
        <w:rPr>
          <w:b/>
          <w:bCs/>
        </w:rPr>
        <w:t xml:space="preserve">- </w:t>
      </w:r>
      <w:proofErr w:type="gramStart"/>
      <w:r w:rsidRPr="004062EE">
        <w:rPr>
          <w:b/>
          <w:bCs/>
        </w:rPr>
        <w:t>basic</w:t>
      </w:r>
      <w:proofErr w:type="gramEnd"/>
      <w:r w:rsidRPr="004062EE">
        <w:rPr>
          <w:b/>
          <w:bCs/>
        </w:rPr>
        <w:t xml:space="preserve"> query statement</w:t>
      </w:r>
    </w:p>
    <w:p w14:paraId="5792F28E" w14:textId="77777777" w:rsidR="004062EE" w:rsidRPr="004062EE" w:rsidRDefault="004062EE" w:rsidP="004062EE">
      <w:pPr>
        <w:rPr>
          <w:b/>
          <w:bCs/>
        </w:rPr>
      </w:pPr>
      <w:r w:rsidRPr="004062EE">
        <w:rPr>
          <w:b/>
          <w:bCs/>
        </w:rPr>
        <w:t xml:space="preserve">- Insert </w:t>
      </w:r>
      <w:proofErr w:type="gramStart"/>
      <w:r w:rsidRPr="004062EE">
        <w:rPr>
          <w:b/>
          <w:bCs/>
        </w:rPr>
        <w:t>Into</w:t>
      </w:r>
      <w:proofErr w:type="gramEnd"/>
      <w:r w:rsidRPr="004062EE">
        <w:rPr>
          <w:b/>
          <w:bCs/>
        </w:rPr>
        <w:t xml:space="preserve"> statement</w:t>
      </w:r>
    </w:p>
    <w:p w14:paraId="3B7019A9" w14:textId="77777777" w:rsidR="004062EE" w:rsidRPr="004062EE" w:rsidRDefault="004062EE" w:rsidP="004062EE">
      <w:pPr>
        <w:rPr>
          <w:b/>
          <w:bCs/>
        </w:rPr>
      </w:pPr>
      <w:r w:rsidRPr="004062EE">
        <w:rPr>
          <w:b/>
          <w:bCs/>
        </w:rPr>
        <w:t>- select statement</w:t>
      </w:r>
    </w:p>
    <w:p w14:paraId="5072B810" w14:textId="1CFD1768" w:rsidR="004062EE" w:rsidRDefault="004062EE" w:rsidP="004062EE">
      <w:pPr>
        <w:rPr>
          <w:b/>
          <w:bCs/>
        </w:rPr>
      </w:pPr>
      <w:r w:rsidRPr="004062EE">
        <w:rPr>
          <w:b/>
          <w:bCs/>
        </w:rPr>
        <w:t>- Delete statement</w:t>
      </w:r>
    </w:p>
    <w:p w14:paraId="15AFEC76" w14:textId="77777777" w:rsidR="008424D8" w:rsidRDefault="008424D8" w:rsidP="004062EE">
      <w:pPr>
        <w:rPr>
          <w:b/>
          <w:bCs/>
          <w:color w:val="1F4E79" w:themeColor="accent1" w:themeShade="80"/>
          <w:sz w:val="44"/>
          <w:szCs w:val="44"/>
        </w:rPr>
      </w:pPr>
    </w:p>
    <w:p w14:paraId="77FFBA1D" w14:textId="77777777" w:rsidR="008424D8" w:rsidRDefault="008424D8" w:rsidP="004062EE">
      <w:pPr>
        <w:rPr>
          <w:b/>
          <w:bCs/>
          <w:color w:val="1F4E79" w:themeColor="accent1" w:themeShade="80"/>
          <w:sz w:val="44"/>
          <w:szCs w:val="44"/>
        </w:rPr>
      </w:pPr>
    </w:p>
    <w:p w14:paraId="4EA3DAC4" w14:textId="77777777" w:rsidR="008424D8" w:rsidRDefault="008424D8" w:rsidP="004062EE">
      <w:pPr>
        <w:rPr>
          <w:b/>
          <w:bCs/>
          <w:color w:val="1F4E79" w:themeColor="accent1" w:themeShade="80"/>
          <w:sz w:val="44"/>
          <w:szCs w:val="44"/>
        </w:rPr>
      </w:pPr>
    </w:p>
    <w:p w14:paraId="1D56156F" w14:textId="77777777" w:rsidR="008424D8" w:rsidRDefault="008424D8" w:rsidP="004062EE">
      <w:pPr>
        <w:rPr>
          <w:b/>
          <w:bCs/>
          <w:color w:val="1F4E79" w:themeColor="accent1" w:themeShade="80"/>
          <w:sz w:val="44"/>
          <w:szCs w:val="44"/>
        </w:rPr>
      </w:pPr>
    </w:p>
    <w:p w14:paraId="12BC4ECD" w14:textId="77777777" w:rsidR="008424D8" w:rsidRDefault="008424D8" w:rsidP="004062EE">
      <w:pPr>
        <w:rPr>
          <w:b/>
          <w:bCs/>
          <w:color w:val="1F4E79" w:themeColor="accent1" w:themeShade="80"/>
          <w:sz w:val="44"/>
          <w:szCs w:val="44"/>
        </w:rPr>
      </w:pPr>
    </w:p>
    <w:p w14:paraId="3477B69E" w14:textId="23C9BE3A" w:rsidR="008424D8" w:rsidRPr="006110EB" w:rsidRDefault="008424D8" w:rsidP="004062EE">
      <w:pPr>
        <w:rPr>
          <w:b/>
          <w:bCs/>
          <w:color w:val="FF0000"/>
          <w:sz w:val="44"/>
          <w:szCs w:val="44"/>
        </w:rPr>
      </w:pPr>
      <w:r w:rsidRPr="008424D8">
        <w:rPr>
          <w:b/>
          <w:bCs/>
          <w:color w:val="1F4E79" w:themeColor="accent1" w:themeShade="80"/>
          <w:sz w:val="44"/>
          <w:szCs w:val="44"/>
        </w:rPr>
        <w:t>III</w:t>
      </w:r>
      <w:r>
        <w:rPr>
          <w:b/>
          <w:bCs/>
          <w:color w:val="1F4E79" w:themeColor="accent1" w:themeShade="80"/>
          <w:sz w:val="44"/>
          <w:szCs w:val="44"/>
        </w:rPr>
        <w:t>:</w:t>
      </w:r>
      <w:r w:rsidRPr="008424D8">
        <w:t xml:space="preserve"> </w:t>
      </w:r>
      <w:r w:rsidRPr="008424D8">
        <w:rPr>
          <w:b/>
          <w:bCs/>
          <w:color w:val="1F4E79" w:themeColor="accent1" w:themeShade="80"/>
          <w:sz w:val="44"/>
          <w:szCs w:val="44"/>
        </w:rPr>
        <w:t>Practice</w:t>
      </w:r>
      <w:r w:rsidR="006110EB">
        <w:rPr>
          <w:b/>
          <w:bCs/>
          <w:color w:val="1F4E79" w:themeColor="accent1" w:themeShade="80"/>
          <w:sz w:val="44"/>
          <w:szCs w:val="44"/>
        </w:rPr>
        <w:t xml:space="preserve"> </w:t>
      </w:r>
      <w:r w:rsidR="006110EB" w:rsidRPr="006110EB">
        <w:rPr>
          <w:b/>
          <w:bCs/>
          <w:color w:val="FF0000"/>
          <w:sz w:val="44"/>
          <w:szCs w:val="44"/>
        </w:rPr>
        <w:t xml:space="preserve">(Không phải code của mình và </w:t>
      </w:r>
      <w:proofErr w:type="gramStart"/>
      <w:r w:rsidR="006110EB" w:rsidRPr="006110EB">
        <w:rPr>
          <w:b/>
          <w:bCs/>
          <w:color w:val="FF0000"/>
          <w:sz w:val="44"/>
          <w:szCs w:val="44"/>
        </w:rPr>
        <w:t>ko</w:t>
      </w:r>
      <w:proofErr w:type="gramEnd"/>
      <w:r w:rsidR="006110EB" w:rsidRPr="006110EB">
        <w:rPr>
          <w:b/>
          <w:bCs/>
          <w:color w:val="FF0000"/>
          <w:sz w:val="44"/>
          <w:szCs w:val="44"/>
        </w:rPr>
        <w:t xml:space="preserve"> hiểu thì điểm F e nhé)</w:t>
      </w:r>
    </w:p>
    <w:p w14:paraId="6B09912D" w14:textId="6772402E" w:rsidR="00656D89" w:rsidRDefault="00656D89" w:rsidP="004062EE">
      <w:pPr>
        <w:rPr>
          <w:b/>
          <w:bCs/>
          <w:color w:val="1F4E79" w:themeColor="accent1" w:themeShade="80"/>
          <w:sz w:val="44"/>
          <w:szCs w:val="44"/>
        </w:rPr>
      </w:pPr>
      <w:r>
        <w:rPr>
          <w:noProof/>
        </w:rPr>
        <w:drawing>
          <wp:inline distT="0" distB="0" distL="0" distR="0" wp14:anchorId="7271BEF2" wp14:editId="410E62A5">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94F0835" w14:textId="77777777" w:rsidR="00656D89" w:rsidRPr="00656D89" w:rsidRDefault="00656D89" w:rsidP="00656D89">
      <w:pPr>
        <w:rPr>
          <w:b/>
          <w:bCs/>
          <w:color w:val="1F4E79" w:themeColor="accent1" w:themeShade="80"/>
          <w:sz w:val="40"/>
          <w:szCs w:val="40"/>
        </w:rPr>
      </w:pPr>
      <w:r w:rsidRPr="00656D89">
        <w:rPr>
          <w:b/>
          <w:bCs/>
          <w:color w:val="1F4E79" w:themeColor="accent1" w:themeShade="80"/>
          <w:sz w:val="40"/>
          <w:szCs w:val="40"/>
        </w:rPr>
        <w:t>Adding Books In Visual Studio</w:t>
      </w:r>
    </w:p>
    <w:p w14:paraId="251518ED" w14:textId="77777777" w:rsidR="00656D89" w:rsidRPr="00656D89" w:rsidRDefault="00656D89" w:rsidP="004062EE">
      <w:pPr>
        <w:rPr>
          <w:b/>
          <w:bCs/>
          <w:color w:val="1F4E79" w:themeColor="accent1" w:themeShade="80"/>
          <w:sz w:val="40"/>
          <w:szCs w:val="40"/>
        </w:rPr>
      </w:pPr>
    </w:p>
    <w:p w14:paraId="03E76BF7" w14:textId="77777777" w:rsidR="00224881" w:rsidRDefault="00224881" w:rsidP="004062EE">
      <w:pPr>
        <w:rPr>
          <w:b/>
          <w:bCs/>
          <w:color w:val="1F4E79" w:themeColor="accent1" w:themeShade="80"/>
          <w:sz w:val="44"/>
          <w:szCs w:val="44"/>
        </w:rPr>
      </w:pPr>
    </w:p>
    <w:p w14:paraId="1AA49C16" w14:textId="77777777" w:rsidR="00224881" w:rsidRDefault="00224881" w:rsidP="004062EE">
      <w:pPr>
        <w:rPr>
          <w:b/>
          <w:bCs/>
          <w:color w:val="1F4E79" w:themeColor="accent1" w:themeShade="80"/>
          <w:sz w:val="44"/>
          <w:szCs w:val="44"/>
        </w:rPr>
      </w:pPr>
    </w:p>
    <w:p w14:paraId="2957C80E" w14:textId="77777777" w:rsidR="00224881" w:rsidRDefault="00224881" w:rsidP="004062EE">
      <w:pPr>
        <w:rPr>
          <w:b/>
          <w:bCs/>
          <w:color w:val="1F4E79" w:themeColor="accent1" w:themeShade="80"/>
          <w:sz w:val="44"/>
          <w:szCs w:val="44"/>
        </w:rPr>
      </w:pPr>
    </w:p>
    <w:p w14:paraId="239A0DB8" w14:textId="77777777" w:rsidR="00224881" w:rsidRDefault="00224881" w:rsidP="004062EE">
      <w:pPr>
        <w:rPr>
          <w:b/>
          <w:bCs/>
          <w:color w:val="1F4E79" w:themeColor="accent1" w:themeShade="80"/>
          <w:sz w:val="44"/>
          <w:szCs w:val="44"/>
        </w:rPr>
      </w:pPr>
    </w:p>
    <w:p w14:paraId="5B0400E7" w14:textId="77777777" w:rsidR="00224881" w:rsidRDefault="00224881" w:rsidP="004062EE">
      <w:pPr>
        <w:rPr>
          <w:b/>
          <w:bCs/>
          <w:color w:val="1F4E79" w:themeColor="accent1" w:themeShade="80"/>
          <w:sz w:val="44"/>
          <w:szCs w:val="44"/>
        </w:rPr>
      </w:pPr>
    </w:p>
    <w:p w14:paraId="706168B7" w14:textId="77777777" w:rsidR="00224881" w:rsidRDefault="00224881" w:rsidP="004062EE">
      <w:pPr>
        <w:rPr>
          <w:b/>
          <w:bCs/>
          <w:color w:val="1F4E79" w:themeColor="accent1" w:themeShade="80"/>
          <w:sz w:val="44"/>
          <w:szCs w:val="44"/>
        </w:rPr>
      </w:pPr>
    </w:p>
    <w:p w14:paraId="072C2B99" w14:textId="0B1D4723" w:rsidR="008424D8" w:rsidRDefault="008424D8" w:rsidP="004062EE">
      <w:pPr>
        <w:rPr>
          <w:b/>
          <w:bCs/>
          <w:color w:val="1F4E79" w:themeColor="accent1" w:themeShade="80"/>
          <w:sz w:val="44"/>
          <w:szCs w:val="44"/>
        </w:rPr>
      </w:pPr>
    </w:p>
    <w:p w14:paraId="3812F819" w14:textId="4AC4A322" w:rsidR="008424D8" w:rsidRDefault="008424D8" w:rsidP="004062EE">
      <w:pPr>
        <w:rPr>
          <w:b/>
          <w:bCs/>
          <w:sz w:val="44"/>
          <w:szCs w:val="44"/>
        </w:rPr>
      </w:pPr>
    </w:p>
    <w:p w14:paraId="74B33733" w14:textId="02021996" w:rsidR="008424D8" w:rsidRDefault="00B4231E" w:rsidP="004062EE">
      <w:pPr>
        <w:rPr>
          <w:b/>
          <w:bCs/>
          <w:sz w:val="44"/>
          <w:szCs w:val="44"/>
        </w:rPr>
      </w:pPr>
      <w:r>
        <w:rPr>
          <w:noProof/>
        </w:rPr>
        <w:lastRenderedPageBreak/>
        <w:drawing>
          <wp:inline distT="0" distB="0" distL="0" distR="0" wp14:anchorId="7EDE619A" wp14:editId="4F5B1C4A">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745B263" w14:textId="340A930F" w:rsidR="008424D8" w:rsidRPr="00656D89" w:rsidRDefault="00224881" w:rsidP="004062EE">
      <w:pPr>
        <w:rPr>
          <w:b/>
          <w:bCs/>
          <w:color w:val="1F4E79" w:themeColor="accent1" w:themeShade="80"/>
          <w:sz w:val="40"/>
          <w:szCs w:val="40"/>
        </w:rPr>
      </w:pPr>
      <w:r w:rsidRPr="00656D89">
        <w:rPr>
          <w:b/>
          <w:bCs/>
          <w:color w:val="1F4E79" w:themeColor="accent1" w:themeShade="80"/>
          <w:sz w:val="40"/>
          <w:szCs w:val="40"/>
        </w:rPr>
        <w:t xml:space="preserve">Statement </w:t>
      </w:r>
      <w:proofErr w:type="gramStart"/>
      <w:r w:rsidRPr="00656D89">
        <w:rPr>
          <w:b/>
          <w:bCs/>
          <w:color w:val="1F4E79" w:themeColor="accent1" w:themeShade="80"/>
          <w:sz w:val="40"/>
          <w:szCs w:val="40"/>
        </w:rPr>
        <w:t>In</w:t>
      </w:r>
      <w:proofErr w:type="gramEnd"/>
      <w:r w:rsidRPr="00656D89">
        <w:rPr>
          <w:b/>
          <w:bCs/>
          <w:color w:val="1F4E79" w:themeColor="accent1" w:themeShade="80"/>
          <w:sz w:val="40"/>
          <w:szCs w:val="40"/>
        </w:rPr>
        <w:t xml:space="preserve"> Visual Studio</w:t>
      </w:r>
    </w:p>
    <w:p w14:paraId="14B8780D" w14:textId="37BD0DC6" w:rsidR="00224881" w:rsidRDefault="006E2ACC" w:rsidP="004062EE">
      <w:pPr>
        <w:rPr>
          <w:b/>
          <w:bCs/>
          <w:sz w:val="44"/>
          <w:szCs w:val="44"/>
        </w:rPr>
      </w:pPr>
      <w:r>
        <w:rPr>
          <w:noProof/>
        </w:rPr>
        <w:drawing>
          <wp:inline distT="0" distB="0" distL="0" distR="0" wp14:anchorId="5D5EF393" wp14:editId="0C4916E6">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5C6901" w14:textId="5B39DE35" w:rsidR="00224881" w:rsidRDefault="00224881" w:rsidP="004062EE">
      <w:pPr>
        <w:rPr>
          <w:b/>
          <w:bCs/>
          <w:sz w:val="44"/>
          <w:szCs w:val="44"/>
        </w:rPr>
      </w:pPr>
    </w:p>
    <w:p w14:paraId="12AF85B8" w14:textId="63FB3249" w:rsidR="00224881" w:rsidRPr="00656D89" w:rsidRDefault="00224881" w:rsidP="004062EE">
      <w:pPr>
        <w:rPr>
          <w:b/>
          <w:bCs/>
          <w:color w:val="1F4E79" w:themeColor="accent1" w:themeShade="80"/>
          <w:sz w:val="36"/>
          <w:szCs w:val="36"/>
        </w:rPr>
      </w:pPr>
      <w:r w:rsidRPr="00656D89">
        <w:rPr>
          <w:b/>
          <w:bCs/>
          <w:color w:val="1F4E79" w:themeColor="accent1" w:themeShade="80"/>
          <w:sz w:val="36"/>
          <w:szCs w:val="36"/>
        </w:rPr>
        <w:t xml:space="preserve">Query Statement </w:t>
      </w:r>
      <w:proofErr w:type="gramStart"/>
      <w:r w:rsidRPr="00656D89">
        <w:rPr>
          <w:b/>
          <w:bCs/>
          <w:color w:val="1F4E79" w:themeColor="accent1" w:themeShade="80"/>
          <w:sz w:val="36"/>
          <w:szCs w:val="36"/>
        </w:rPr>
        <w:t>In</w:t>
      </w:r>
      <w:proofErr w:type="gramEnd"/>
      <w:r w:rsidRPr="00656D89">
        <w:rPr>
          <w:b/>
          <w:bCs/>
          <w:color w:val="1F4E79" w:themeColor="accent1" w:themeShade="80"/>
          <w:sz w:val="36"/>
          <w:szCs w:val="36"/>
        </w:rPr>
        <w:t xml:space="preserve"> Visual Studio</w:t>
      </w:r>
    </w:p>
    <w:p w14:paraId="36C4F376" w14:textId="7A5D4F90" w:rsidR="00224881" w:rsidRDefault="00224881" w:rsidP="004062EE">
      <w:pPr>
        <w:rPr>
          <w:b/>
          <w:bCs/>
          <w:sz w:val="44"/>
          <w:szCs w:val="44"/>
        </w:rPr>
      </w:pPr>
      <w:r>
        <w:rPr>
          <w:noProof/>
        </w:rPr>
        <w:lastRenderedPageBreak/>
        <w:drawing>
          <wp:inline distT="0" distB="0" distL="0" distR="0" wp14:anchorId="1F66B962" wp14:editId="5EDDB45D">
            <wp:extent cx="5943600" cy="33477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68C24A36" w14:textId="5FED4239" w:rsidR="00224881" w:rsidRPr="006E2ACC" w:rsidRDefault="00224881" w:rsidP="004062EE">
      <w:pPr>
        <w:rPr>
          <w:b/>
          <w:bCs/>
          <w:color w:val="1F4E79" w:themeColor="accent1" w:themeShade="80"/>
          <w:sz w:val="40"/>
          <w:szCs w:val="40"/>
        </w:rPr>
      </w:pPr>
      <w:r w:rsidRPr="006E2ACC">
        <w:rPr>
          <w:b/>
          <w:bCs/>
          <w:color w:val="1F4E79" w:themeColor="accent1" w:themeShade="80"/>
          <w:sz w:val="40"/>
          <w:szCs w:val="40"/>
        </w:rPr>
        <w:t xml:space="preserve">Login Statement </w:t>
      </w:r>
      <w:proofErr w:type="gramStart"/>
      <w:r w:rsidRPr="006E2ACC">
        <w:rPr>
          <w:b/>
          <w:bCs/>
          <w:color w:val="1F4E79" w:themeColor="accent1" w:themeShade="80"/>
          <w:sz w:val="40"/>
          <w:szCs w:val="40"/>
        </w:rPr>
        <w:t>In</w:t>
      </w:r>
      <w:proofErr w:type="gramEnd"/>
      <w:r w:rsidRPr="006E2ACC">
        <w:rPr>
          <w:b/>
          <w:bCs/>
          <w:color w:val="1F4E79" w:themeColor="accent1" w:themeShade="80"/>
          <w:sz w:val="40"/>
          <w:szCs w:val="40"/>
        </w:rPr>
        <w:t xml:space="preserve"> Visual Studio</w:t>
      </w:r>
    </w:p>
    <w:p w14:paraId="2C127926" w14:textId="5BBE649F" w:rsidR="00224881" w:rsidRPr="00CB432F" w:rsidRDefault="00224881" w:rsidP="004062EE">
      <w:pPr>
        <w:rPr>
          <w:b/>
          <w:bCs/>
          <w:sz w:val="36"/>
          <w:szCs w:val="36"/>
        </w:rPr>
      </w:pPr>
    </w:p>
    <w:p w14:paraId="3226FBFB" w14:textId="12E48197" w:rsidR="00224881" w:rsidRDefault="00224881" w:rsidP="004062EE">
      <w:pPr>
        <w:rPr>
          <w:b/>
          <w:bCs/>
          <w:sz w:val="44"/>
          <w:szCs w:val="44"/>
        </w:rPr>
      </w:pPr>
      <w:r>
        <w:rPr>
          <w:noProof/>
        </w:rPr>
        <w:drawing>
          <wp:inline distT="0" distB="0" distL="0" distR="0" wp14:anchorId="42F27AC0" wp14:editId="5D975D56">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4C2D0F" w14:textId="340E9710" w:rsidR="00224881" w:rsidRPr="006E2ACC" w:rsidRDefault="00224881" w:rsidP="004062EE">
      <w:pPr>
        <w:rPr>
          <w:b/>
          <w:bCs/>
          <w:color w:val="1F4E79" w:themeColor="accent1" w:themeShade="80"/>
          <w:sz w:val="40"/>
          <w:szCs w:val="40"/>
        </w:rPr>
      </w:pPr>
      <w:r w:rsidRPr="006E2ACC">
        <w:rPr>
          <w:b/>
          <w:bCs/>
          <w:color w:val="1F4E79" w:themeColor="accent1" w:themeShade="80"/>
          <w:sz w:val="40"/>
          <w:szCs w:val="40"/>
        </w:rPr>
        <w:t xml:space="preserve">Create Basic Login Form </w:t>
      </w:r>
      <w:proofErr w:type="gramStart"/>
      <w:r w:rsidRPr="006E2ACC">
        <w:rPr>
          <w:b/>
          <w:bCs/>
          <w:color w:val="1F4E79" w:themeColor="accent1" w:themeShade="80"/>
          <w:sz w:val="40"/>
          <w:szCs w:val="40"/>
        </w:rPr>
        <w:t>In</w:t>
      </w:r>
      <w:proofErr w:type="gramEnd"/>
      <w:r w:rsidRPr="006E2ACC">
        <w:rPr>
          <w:b/>
          <w:bCs/>
          <w:color w:val="1F4E79" w:themeColor="accent1" w:themeShade="80"/>
          <w:sz w:val="40"/>
          <w:szCs w:val="40"/>
        </w:rPr>
        <w:t xml:space="preserve"> Visual Studio</w:t>
      </w:r>
    </w:p>
    <w:p w14:paraId="2EC6200C" w14:textId="01C84108" w:rsidR="00224881" w:rsidRPr="006E2ACC" w:rsidRDefault="00224881" w:rsidP="004062EE">
      <w:pPr>
        <w:rPr>
          <w:b/>
          <w:bCs/>
          <w:color w:val="1F4E79" w:themeColor="accent1" w:themeShade="80"/>
          <w:sz w:val="40"/>
          <w:szCs w:val="40"/>
        </w:rPr>
      </w:pPr>
    </w:p>
    <w:p w14:paraId="7A738D1F" w14:textId="50CA0671" w:rsidR="00224881" w:rsidRDefault="001D797D" w:rsidP="004062EE">
      <w:pPr>
        <w:rPr>
          <w:b/>
          <w:bCs/>
          <w:sz w:val="44"/>
          <w:szCs w:val="44"/>
        </w:rPr>
      </w:pPr>
      <w:r>
        <w:rPr>
          <w:noProof/>
        </w:rPr>
        <w:lastRenderedPageBreak/>
        <w:drawing>
          <wp:inline distT="0" distB="0" distL="0" distR="0" wp14:anchorId="63D7936F" wp14:editId="5BA47FDC">
            <wp:extent cx="5943600" cy="33477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47720"/>
                    </a:xfrm>
                    <a:prstGeom prst="rect">
                      <a:avLst/>
                    </a:prstGeom>
                    <a:noFill/>
                    <a:ln>
                      <a:noFill/>
                    </a:ln>
                  </pic:spPr>
                </pic:pic>
              </a:graphicData>
            </a:graphic>
          </wp:inline>
        </w:drawing>
      </w:r>
    </w:p>
    <w:p w14:paraId="71660FFD" w14:textId="32CF91E9" w:rsidR="001D797D" w:rsidRPr="006E2ACC" w:rsidRDefault="001D797D" w:rsidP="004062EE">
      <w:pPr>
        <w:rPr>
          <w:b/>
          <w:bCs/>
          <w:color w:val="1F4E79" w:themeColor="accent1" w:themeShade="80"/>
          <w:sz w:val="40"/>
          <w:szCs w:val="40"/>
        </w:rPr>
      </w:pPr>
      <w:r w:rsidRPr="006E2ACC">
        <w:rPr>
          <w:b/>
          <w:bCs/>
          <w:color w:val="1F4E79" w:themeColor="accent1" w:themeShade="80"/>
          <w:sz w:val="40"/>
          <w:szCs w:val="40"/>
        </w:rPr>
        <w:t xml:space="preserve">Decentralized Form </w:t>
      </w:r>
      <w:proofErr w:type="gramStart"/>
      <w:r w:rsidRPr="006E2ACC">
        <w:rPr>
          <w:b/>
          <w:bCs/>
          <w:color w:val="1F4E79" w:themeColor="accent1" w:themeShade="80"/>
          <w:sz w:val="40"/>
          <w:szCs w:val="40"/>
        </w:rPr>
        <w:t>In</w:t>
      </w:r>
      <w:proofErr w:type="gramEnd"/>
      <w:r w:rsidRPr="006E2ACC">
        <w:rPr>
          <w:b/>
          <w:bCs/>
          <w:color w:val="1F4E79" w:themeColor="accent1" w:themeShade="80"/>
          <w:sz w:val="40"/>
          <w:szCs w:val="40"/>
        </w:rPr>
        <w:t xml:space="preserve"> Visual Studio</w:t>
      </w:r>
    </w:p>
    <w:p w14:paraId="78571E27" w14:textId="07276918" w:rsidR="00224881" w:rsidRPr="006E2ACC" w:rsidRDefault="00224881" w:rsidP="004062EE">
      <w:pPr>
        <w:rPr>
          <w:b/>
          <w:bCs/>
          <w:color w:val="1F4E79" w:themeColor="accent1" w:themeShade="80"/>
          <w:sz w:val="40"/>
          <w:szCs w:val="40"/>
        </w:rPr>
      </w:pPr>
    </w:p>
    <w:p w14:paraId="0DF76C1A" w14:textId="43FB55AD" w:rsidR="00742BB4" w:rsidRDefault="00742BB4" w:rsidP="004062EE">
      <w:pPr>
        <w:rPr>
          <w:b/>
          <w:bCs/>
          <w:sz w:val="44"/>
          <w:szCs w:val="44"/>
        </w:rPr>
      </w:pPr>
      <w:r>
        <w:rPr>
          <w:noProof/>
        </w:rPr>
        <w:drawing>
          <wp:inline distT="0" distB="0" distL="0" distR="0" wp14:anchorId="6962B2A7" wp14:editId="733E9C33">
            <wp:extent cx="5943600" cy="3348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8355"/>
                    </a:xfrm>
                    <a:prstGeom prst="rect">
                      <a:avLst/>
                    </a:prstGeom>
                    <a:noFill/>
                    <a:ln>
                      <a:noFill/>
                    </a:ln>
                  </pic:spPr>
                </pic:pic>
              </a:graphicData>
            </a:graphic>
          </wp:inline>
        </w:drawing>
      </w:r>
    </w:p>
    <w:p w14:paraId="1C129F26" w14:textId="052C2EFC" w:rsidR="00742BB4" w:rsidRPr="006E2ACC" w:rsidRDefault="00742BB4" w:rsidP="004062EE">
      <w:pPr>
        <w:rPr>
          <w:b/>
          <w:bCs/>
          <w:color w:val="1F4E79" w:themeColor="accent1" w:themeShade="80"/>
          <w:sz w:val="40"/>
          <w:szCs w:val="40"/>
        </w:rPr>
      </w:pPr>
      <w:r w:rsidRPr="006E2ACC">
        <w:rPr>
          <w:b/>
          <w:bCs/>
          <w:color w:val="1F4E79" w:themeColor="accent1" w:themeShade="80"/>
          <w:sz w:val="40"/>
          <w:szCs w:val="40"/>
        </w:rPr>
        <w:t xml:space="preserve">Open Data Link Command </w:t>
      </w:r>
      <w:proofErr w:type="gramStart"/>
      <w:r w:rsidRPr="006E2ACC">
        <w:rPr>
          <w:b/>
          <w:bCs/>
          <w:color w:val="1F4E79" w:themeColor="accent1" w:themeShade="80"/>
          <w:sz w:val="40"/>
          <w:szCs w:val="40"/>
        </w:rPr>
        <w:t>In</w:t>
      </w:r>
      <w:proofErr w:type="gramEnd"/>
      <w:r w:rsidRPr="006E2ACC">
        <w:rPr>
          <w:b/>
          <w:bCs/>
          <w:color w:val="1F4E79" w:themeColor="accent1" w:themeShade="80"/>
          <w:sz w:val="40"/>
          <w:szCs w:val="40"/>
        </w:rPr>
        <w:t xml:space="preserve"> Visual Studio</w:t>
      </w:r>
    </w:p>
    <w:p w14:paraId="6CE65060" w14:textId="6A24ABEC" w:rsidR="00224881" w:rsidRPr="006E2ACC" w:rsidRDefault="00224881" w:rsidP="004062EE">
      <w:pPr>
        <w:rPr>
          <w:b/>
          <w:bCs/>
          <w:color w:val="1F4E79" w:themeColor="accent1" w:themeShade="80"/>
          <w:sz w:val="40"/>
          <w:szCs w:val="40"/>
        </w:rPr>
      </w:pPr>
    </w:p>
    <w:p w14:paraId="2B8B4BA4" w14:textId="77777777" w:rsidR="00CB432F" w:rsidRDefault="00CB432F" w:rsidP="008740FD">
      <w:pPr>
        <w:rPr>
          <w:b/>
          <w:bCs/>
          <w:color w:val="C00000"/>
          <w:sz w:val="40"/>
          <w:szCs w:val="40"/>
        </w:rPr>
      </w:pPr>
    </w:p>
    <w:p w14:paraId="2D4785F2" w14:textId="0D938274" w:rsidR="008740FD" w:rsidRPr="008740FD" w:rsidRDefault="008740FD" w:rsidP="008740FD">
      <w:pPr>
        <w:rPr>
          <w:b/>
          <w:bCs/>
          <w:color w:val="C00000"/>
          <w:sz w:val="40"/>
          <w:szCs w:val="40"/>
        </w:rPr>
      </w:pPr>
      <w:r w:rsidRPr="008740FD">
        <w:rPr>
          <w:b/>
          <w:bCs/>
          <w:color w:val="C00000"/>
          <w:sz w:val="40"/>
          <w:szCs w:val="40"/>
        </w:rPr>
        <w:t>1. Form Login</w:t>
      </w:r>
      <w:r w:rsidR="006110EB">
        <w:rPr>
          <w:b/>
          <w:bCs/>
          <w:color w:val="C00000"/>
          <w:sz w:val="40"/>
          <w:szCs w:val="40"/>
        </w:rPr>
        <w:t xml:space="preserve"> (Toàn bộ giao diện phải của mình và khớp với thiết kế cơ sở dữ liệu)</w:t>
      </w:r>
    </w:p>
    <w:p w14:paraId="1BE46BEE" w14:textId="2039593C" w:rsidR="008740FD" w:rsidRPr="00CB432F" w:rsidRDefault="008740FD" w:rsidP="008740FD">
      <w:pPr>
        <w:rPr>
          <w:b/>
          <w:bCs/>
        </w:rPr>
      </w:pPr>
      <w:r w:rsidRPr="00CB432F">
        <w:rPr>
          <w:b/>
          <w:bCs/>
        </w:rPr>
        <w:t>- create an interface with the winform and features of the interface.</w:t>
      </w:r>
    </w:p>
    <w:p w14:paraId="53211136" w14:textId="21C1A86E" w:rsidR="008740FD" w:rsidRDefault="008740FD" w:rsidP="008740FD">
      <w:pPr>
        <w:rPr>
          <w:b/>
          <w:bCs/>
          <w:sz w:val="24"/>
          <w:szCs w:val="24"/>
        </w:rPr>
      </w:pPr>
    </w:p>
    <w:p w14:paraId="1D675051" w14:textId="3F33A4CF" w:rsidR="008740FD" w:rsidRDefault="00F84371" w:rsidP="008740FD">
      <w:pPr>
        <w:rPr>
          <w:b/>
          <w:bCs/>
          <w:sz w:val="24"/>
          <w:szCs w:val="24"/>
        </w:rPr>
      </w:pPr>
      <w:r>
        <w:rPr>
          <w:b/>
          <w:bCs/>
          <w:noProof/>
          <w:sz w:val="24"/>
          <w:szCs w:val="24"/>
        </w:rPr>
        <w:drawing>
          <wp:inline distT="0" distB="0" distL="0" distR="0" wp14:anchorId="102D2802" wp14:editId="58A4A3FA">
            <wp:extent cx="5218430" cy="334073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8430" cy="3340735"/>
                    </a:xfrm>
                    <a:prstGeom prst="rect">
                      <a:avLst/>
                    </a:prstGeom>
                    <a:noFill/>
                  </pic:spPr>
                </pic:pic>
              </a:graphicData>
            </a:graphic>
          </wp:inline>
        </w:drawing>
      </w:r>
    </w:p>
    <w:p w14:paraId="3591F428" w14:textId="09DFB1F6" w:rsidR="008740FD" w:rsidRDefault="008740FD" w:rsidP="008740FD">
      <w:pPr>
        <w:rPr>
          <w:b/>
          <w:bCs/>
          <w:sz w:val="24"/>
          <w:szCs w:val="24"/>
        </w:rPr>
      </w:pPr>
    </w:p>
    <w:p w14:paraId="0ADF7DA4" w14:textId="77777777" w:rsidR="00A4382E" w:rsidRPr="00A4382E" w:rsidRDefault="00A4382E" w:rsidP="00A4382E">
      <w:pPr>
        <w:rPr>
          <w:b/>
          <w:bCs/>
        </w:rPr>
      </w:pPr>
      <w:r w:rsidRPr="00A4382E">
        <w:rPr>
          <w:b/>
          <w:bCs/>
        </w:rPr>
        <w:t>- This is the login interface that allows customers to log in to the data form</w:t>
      </w:r>
    </w:p>
    <w:p w14:paraId="3AE3B7D9" w14:textId="77777777" w:rsidR="00A4382E" w:rsidRPr="00A4382E" w:rsidRDefault="00A4382E" w:rsidP="00A4382E">
      <w:pPr>
        <w:rPr>
          <w:b/>
          <w:bCs/>
        </w:rPr>
      </w:pPr>
      <w:r w:rsidRPr="00A4382E">
        <w:rPr>
          <w:b/>
          <w:bCs/>
        </w:rPr>
        <w:t>+ If the user wants to log in, the user must have a username and password, the</w:t>
      </w:r>
    </w:p>
    <w:p w14:paraId="4D10CD4F" w14:textId="77777777" w:rsidR="00A4382E" w:rsidRPr="00A4382E" w:rsidRDefault="00A4382E" w:rsidP="00A4382E">
      <w:pPr>
        <w:rPr>
          <w:b/>
          <w:bCs/>
        </w:rPr>
      </w:pPr>
      <w:proofErr w:type="gramStart"/>
      <w:r w:rsidRPr="00A4382E">
        <w:rPr>
          <w:b/>
          <w:bCs/>
        </w:rPr>
        <w:t>user</w:t>
      </w:r>
      <w:proofErr w:type="gramEnd"/>
      <w:r w:rsidRPr="00A4382E">
        <w:rPr>
          <w:b/>
          <w:bCs/>
        </w:rPr>
        <w:t xml:space="preserve"> and passworld will be able to retrieve data from the SQL Sever database.</w:t>
      </w:r>
    </w:p>
    <w:p w14:paraId="18A1227F" w14:textId="77777777" w:rsidR="00A4382E" w:rsidRPr="00A4382E" w:rsidRDefault="00A4382E" w:rsidP="00A4382E">
      <w:pPr>
        <w:rPr>
          <w:b/>
          <w:bCs/>
        </w:rPr>
      </w:pPr>
      <w:r w:rsidRPr="00A4382E">
        <w:rPr>
          <w:b/>
          <w:bCs/>
        </w:rPr>
        <w:t>+ When the user logs in to the user and password, press the Login button to check</w:t>
      </w:r>
    </w:p>
    <w:p w14:paraId="78B530F5" w14:textId="77777777" w:rsidR="00A4382E" w:rsidRPr="00A4382E" w:rsidRDefault="00A4382E" w:rsidP="00A4382E">
      <w:pPr>
        <w:rPr>
          <w:b/>
          <w:bCs/>
        </w:rPr>
      </w:pPr>
      <w:proofErr w:type="gramStart"/>
      <w:r w:rsidRPr="00A4382E">
        <w:rPr>
          <w:b/>
          <w:bCs/>
        </w:rPr>
        <w:t>the</w:t>
      </w:r>
      <w:proofErr w:type="gramEnd"/>
      <w:r w:rsidRPr="00A4382E">
        <w:rPr>
          <w:b/>
          <w:bCs/>
        </w:rPr>
        <w:t xml:space="preserve"> information if the user and password are correct, the login interface will show a</w:t>
      </w:r>
    </w:p>
    <w:p w14:paraId="65BAD872" w14:textId="387F6850" w:rsidR="00D17298" w:rsidRDefault="00A4382E" w:rsidP="00A4382E">
      <w:pPr>
        <w:rPr>
          <w:b/>
          <w:bCs/>
        </w:rPr>
      </w:pPr>
      <w:proofErr w:type="gramStart"/>
      <w:r w:rsidRPr="00A4382E">
        <w:rPr>
          <w:b/>
          <w:bCs/>
        </w:rPr>
        <w:t>message</w:t>
      </w:r>
      <w:proofErr w:type="gramEnd"/>
      <w:r w:rsidRPr="00A4382E">
        <w:rPr>
          <w:b/>
          <w:bCs/>
        </w:rPr>
        <w:t xml:space="preserve"> (OK).</w:t>
      </w:r>
    </w:p>
    <w:p w14:paraId="24D58209" w14:textId="77777777" w:rsidR="00D17298" w:rsidRDefault="00D17298" w:rsidP="008740FD">
      <w:pPr>
        <w:rPr>
          <w:b/>
          <w:bCs/>
          <w:sz w:val="24"/>
          <w:szCs w:val="24"/>
        </w:rPr>
      </w:pPr>
    </w:p>
    <w:p w14:paraId="0FB45E8B" w14:textId="77777777" w:rsidR="00D17298" w:rsidRDefault="00D17298" w:rsidP="008740FD">
      <w:pPr>
        <w:rPr>
          <w:b/>
          <w:bCs/>
          <w:sz w:val="24"/>
          <w:szCs w:val="24"/>
        </w:rPr>
      </w:pPr>
    </w:p>
    <w:p w14:paraId="13A41625" w14:textId="77777777" w:rsidR="00D17298" w:rsidRDefault="00D17298" w:rsidP="008740FD">
      <w:pPr>
        <w:rPr>
          <w:b/>
          <w:bCs/>
          <w:sz w:val="24"/>
          <w:szCs w:val="24"/>
        </w:rPr>
      </w:pPr>
    </w:p>
    <w:p w14:paraId="219EC375" w14:textId="77777777" w:rsidR="00D17298" w:rsidRDefault="00D17298" w:rsidP="008740FD">
      <w:pPr>
        <w:rPr>
          <w:b/>
          <w:bCs/>
          <w:sz w:val="24"/>
          <w:szCs w:val="24"/>
        </w:rPr>
      </w:pPr>
    </w:p>
    <w:p w14:paraId="0CBB9FC5" w14:textId="77777777" w:rsidR="00D17298" w:rsidRDefault="00D17298" w:rsidP="008740FD">
      <w:pPr>
        <w:rPr>
          <w:b/>
          <w:bCs/>
          <w:sz w:val="24"/>
          <w:szCs w:val="24"/>
        </w:rPr>
      </w:pPr>
    </w:p>
    <w:p w14:paraId="636879D6" w14:textId="77777777" w:rsidR="00D17298" w:rsidRDefault="00D17298" w:rsidP="008740FD">
      <w:pPr>
        <w:rPr>
          <w:b/>
          <w:bCs/>
          <w:sz w:val="24"/>
          <w:szCs w:val="24"/>
        </w:rPr>
      </w:pPr>
    </w:p>
    <w:p w14:paraId="1F6F8F3A" w14:textId="666DB01B" w:rsidR="00D17298" w:rsidRDefault="00A4382E" w:rsidP="008740FD">
      <w:pPr>
        <w:rPr>
          <w:b/>
          <w:bCs/>
          <w:sz w:val="24"/>
          <w:szCs w:val="24"/>
        </w:rPr>
      </w:pPr>
      <w:r>
        <w:rPr>
          <w:b/>
          <w:bCs/>
          <w:noProof/>
          <w:sz w:val="24"/>
          <w:szCs w:val="24"/>
        </w:rPr>
        <w:lastRenderedPageBreak/>
        <w:drawing>
          <wp:inline distT="0" distB="0" distL="0" distR="0" wp14:anchorId="42A95982" wp14:editId="750A06A9">
            <wp:extent cx="5334635" cy="37369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34635" cy="3736975"/>
                    </a:xfrm>
                    <a:prstGeom prst="rect">
                      <a:avLst/>
                    </a:prstGeom>
                    <a:noFill/>
                  </pic:spPr>
                </pic:pic>
              </a:graphicData>
            </a:graphic>
          </wp:inline>
        </w:drawing>
      </w:r>
    </w:p>
    <w:p w14:paraId="1909DF8A" w14:textId="52401C1C" w:rsidR="00A4382E" w:rsidRPr="00A4382E" w:rsidRDefault="00A4382E" w:rsidP="00A4382E">
      <w:pPr>
        <w:ind w:left="1440" w:firstLine="720"/>
        <w:rPr>
          <w:b/>
          <w:bCs/>
          <w:color w:val="9CC2E5" w:themeColor="accent1" w:themeTint="99"/>
          <w:sz w:val="24"/>
          <w:szCs w:val="24"/>
        </w:rPr>
      </w:pPr>
      <w:r w:rsidRPr="00A4382E">
        <w:rPr>
          <w:b/>
          <w:bCs/>
          <w:color w:val="9CC2E5" w:themeColor="accent1" w:themeTint="99"/>
          <w:sz w:val="24"/>
          <w:szCs w:val="24"/>
        </w:rPr>
        <w:t>1.2</w:t>
      </w:r>
      <w:r w:rsidRPr="00A4382E">
        <w:rPr>
          <w:b/>
          <w:bCs/>
          <w:color w:val="9CC2E5" w:themeColor="accent1" w:themeTint="99"/>
          <w:sz w:val="24"/>
          <w:szCs w:val="24"/>
        </w:rPr>
        <w:tab/>
        <w:t>Logged in successfully</w:t>
      </w:r>
    </w:p>
    <w:p w14:paraId="5EAF3C14" w14:textId="77777777" w:rsidR="00D17298" w:rsidRDefault="00D17298" w:rsidP="008740FD">
      <w:pPr>
        <w:rPr>
          <w:b/>
          <w:bCs/>
          <w:sz w:val="24"/>
          <w:szCs w:val="24"/>
        </w:rPr>
      </w:pPr>
    </w:p>
    <w:p w14:paraId="444F9577" w14:textId="77777777" w:rsidR="00D17298" w:rsidRDefault="00D17298" w:rsidP="008740FD">
      <w:pPr>
        <w:rPr>
          <w:b/>
          <w:bCs/>
          <w:sz w:val="24"/>
          <w:szCs w:val="24"/>
        </w:rPr>
      </w:pPr>
    </w:p>
    <w:p w14:paraId="1075A22E" w14:textId="7ED25532" w:rsidR="00D17298" w:rsidRPr="00CB432F" w:rsidRDefault="00F84371" w:rsidP="008740FD">
      <w:pPr>
        <w:rPr>
          <w:b/>
          <w:bCs/>
        </w:rPr>
      </w:pPr>
      <w:r w:rsidRPr="00CB432F">
        <w:rPr>
          <w:b/>
          <w:bCs/>
        </w:rPr>
        <w:t>+ If the user and password of the user are logged in incorrectly, the message will be displayed (Check your user or password).</w:t>
      </w:r>
    </w:p>
    <w:p w14:paraId="661B571F" w14:textId="5B108CDB" w:rsidR="00F84371" w:rsidRDefault="00F84371" w:rsidP="008740FD">
      <w:pPr>
        <w:rPr>
          <w:b/>
          <w:bCs/>
          <w:sz w:val="24"/>
          <w:szCs w:val="24"/>
        </w:rPr>
      </w:pPr>
      <w:r>
        <w:rPr>
          <w:b/>
          <w:bCs/>
          <w:noProof/>
          <w:sz w:val="24"/>
          <w:szCs w:val="24"/>
        </w:rPr>
        <w:lastRenderedPageBreak/>
        <w:drawing>
          <wp:inline distT="0" distB="0" distL="0" distR="0" wp14:anchorId="2710C40C" wp14:editId="176A10BB">
            <wp:extent cx="5292090" cy="376174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2090" cy="3761740"/>
                    </a:xfrm>
                    <a:prstGeom prst="rect">
                      <a:avLst/>
                    </a:prstGeom>
                    <a:noFill/>
                  </pic:spPr>
                </pic:pic>
              </a:graphicData>
            </a:graphic>
          </wp:inline>
        </w:drawing>
      </w:r>
    </w:p>
    <w:p w14:paraId="519E3393" w14:textId="6E40FC49" w:rsidR="00F84371" w:rsidRDefault="00F84371" w:rsidP="008740FD">
      <w:pPr>
        <w:rPr>
          <w:b/>
          <w:bCs/>
          <w:noProof/>
          <w:sz w:val="24"/>
          <w:szCs w:val="24"/>
        </w:rPr>
      </w:pPr>
    </w:p>
    <w:p w14:paraId="4E1B5BFA" w14:textId="0AF723D9" w:rsidR="00F84371" w:rsidRDefault="00F84371" w:rsidP="008740FD">
      <w:pPr>
        <w:rPr>
          <w:b/>
          <w:bCs/>
          <w:sz w:val="24"/>
          <w:szCs w:val="24"/>
        </w:rPr>
      </w:pPr>
      <w:r>
        <w:rPr>
          <w:b/>
          <w:bCs/>
          <w:noProof/>
          <w:sz w:val="24"/>
          <w:szCs w:val="24"/>
        </w:rPr>
        <w:tab/>
      </w:r>
      <w:r>
        <w:rPr>
          <w:b/>
          <w:bCs/>
          <w:noProof/>
          <w:sz w:val="24"/>
          <w:szCs w:val="24"/>
        </w:rPr>
        <w:tab/>
      </w:r>
      <w:r>
        <w:rPr>
          <w:b/>
          <w:bCs/>
          <w:noProof/>
          <w:sz w:val="24"/>
          <w:szCs w:val="24"/>
        </w:rPr>
        <w:tab/>
      </w:r>
      <w:r>
        <w:rPr>
          <w:b/>
          <w:bCs/>
          <w:noProof/>
          <w:sz w:val="24"/>
          <w:szCs w:val="24"/>
        </w:rPr>
        <w:tab/>
      </w:r>
      <w:r w:rsidRPr="00F84371">
        <w:rPr>
          <w:b/>
          <w:bCs/>
          <w:noProof/>
          <w:color w:val="9CC2E5" w:themeColor="accent1" w:themeTint="99"/>
          <w:sz w:val="24"/>
          <w:szCs w:val="24"/>
        </w:rPr>
        <w:t>1.2</w:t>
      </w:r>
      <w:r w:rsidRPr="00F84371">
        <w:rPr>
          <w:b/>
          <w:bCs/>
          <w:noProof/>
          <w:color w:val="9CC2E5" w:themeColor="accent1" w:themeTint="99"/>
          <w:sz w:val="24"/>
          <w:szCs w:val="24"/>
        </w:rPr>
        <w:tab/>
        <w:t>login unsuccessful</w:t>
      </w:r>
    </w:p>
    <w:p w14:paraId="001C860F" w14:textId="77777777" w:rsidR="00D17298" w:rsidRDefault="00D17298" w:rsidP="008740FD">
      <w:pPr>
        <w:rPr>
          <w:b/>
          <w:bCs/>
          <w:sz w:val="24"/>
          <w:szCs w:val="24"/>
        </w:rPr>
      </w:pPr>
    </w:p>
    <w:p w14:paraId="444293C6" w14:textId="3B465DC2" w:rsidR="00D17298" w:rsidRPr="00CB432F" w:rsidRDefault="00F84371" w:rsidP="008740FD">
      <w:pPr>
        <w:rPr>
          <w:b/>
          <w:bCs/>
        </w:rPr>
      </w:pPr>
      <w:r w:rsidRPr="00CB432F">
        <w:rPr>
          <w:b/>
          <w:bCs/>
        </w:rPr>
        <w:t>+ If the user and password of the user are logged in incorrectly, the message will be displayed (Check your user or password).</w:t>
      </w:r>
    </w:p>
    <w:p w14:paraId="1587BD09" w14:textId="636993D5" w:rsidR="00F84371" w:rsidRPr="00CB432F" w:rsidRDefault="00F84371" w:rsidP="008740FD">
      <w:pPr>
        <w:rPr>
          <w:b/>
          <w:bCs/>
        </w:rPr>
      </w:pPr>
    </w:p>
    <w:p w14:paraId="3A17FB36" w14:textId="77777777" w:rsidR="00997887" w:rsidRPr="00CB432F" w:rsidRDefault="00997887" w:rsidP="008740FD">
      <w:pPr>
        <w:rPr>
          <w:b/>
          <w:bCs/>
          <w:color w:val="C00000"/>
        </w:rPr>
      </w:pPr>
    </w:p>
    <w:p w14:paraId="23555DAB" w14:textId="77777777" w:rsidR="00997887" w:rsidRDefault="00997887" w:rsidP="008740FD">
      <w:pPr>
        <w:rPr>
          <w:b/>
          <w:bCs/>
          <w:color w:val="C00000"/>
          <w:sz w:val="44"/>
          <w:szCs w:val="44"/>
        </w:rPr>
      </w:pPr>
    </w:p>
    <w:p w14:paraId="542CD069" w14:textId="77777777" w:rsidR="00997887" w:rsidRDefault="00997887" w:rsidP="008740FD">
      <w:pPr>
        <w:rPr>
          <w:b/>
          <w:bCs/>
          <w:color w:val="C00000"/>
          <w:sz w:val="44"/>
          <w:szCs w:val="44"/>
        </w:rPr>
      </w:pPr>
    </w:p>
    <w:p w14:paraId="1015DEDA" w14:textId="77777777" w:rsidR="00997887" w:rsidRDefault="00997887" w:rsidP="008740FD">
      <w:pPr>
        <w:rPr>
          <w:b/>
          <w:bCs/>
          <w:color w:val="C00000"/>
          <w:sz w:val="44"/>
          <w:szCs w:val="44"/>
        </w:rPr>
      </w:pPr>
    </w:p>
    <w:p w14:paraId="1DE0B515" w14:textId="77777777" w:rsidR="00997887" w:rsidRDefault="00997887" w:rsidP="008740FD">
      <w:pPr>
        <w:rPr>
          <w:b/>
          <w:bCs/>
          <w:color w:val="C00000"/>
          <w:sz w:val="44"/>
          <w:szCs w:val="44"/>
        </w:rPr>
      </w:pPr>
    </w:p>
    <w:p w14:paraId="326514F8" w14:textId="77777777" w:rsidR="00997887" w:rsidRDefault="00997887" w:rsidP="008740FD">
      <w:pPr>
        <w:rPr>
          <w:b/>
          <w:bCs/>
          <w:color w:val="C00000"/>
          <w:sz w:val="44"/>
          <w:szCs w:val="44"/>
        </w:rPr>
      </w:pPr>
    </w:p>
    <w:p w14:paraId="05BD8FB3" w14:textId="77777777" w:rsidR="00997887" w:rsidRDefault="00997887" w:rsidP="008740FD">
      <w:pPr>
        <w:rPr>
          <w:b/>
          <w:bCs/>
          <w:color w:val="C00000"/>
          <w:sz w:val="44"/>
          <w:szCs w:val="44"/>
        </w:rPr>
      </w:pPr>
    </w:p>
    <w:p w14:paraId="7AB9E7B0" w14:textId="77777777" w:rsidR="00997887" w:rsidRDefault="00997887" w:rsidP="008740FD">
      <w:pPr>
        <w:rPr>
          <w:b/>
          <w:bCs/>
          <w:color w:val="C00000"/>
          <w:sz w:val="44"/>
          <w:szCs w:val="44"/>
        </w:rPr>
      </w:pPr>
    </w:p>
    <w:p w14:paraId="459FF022" w14:textId="77777777" w:rsidR="00997887" w:rsidRDefault="00997887" w:rsidP="008740FD">
      <w:pPr>
        <w:rPr>
          <w:b/>
          <w:bCs/>
          <w:color w:val="C00000"/>
          <w:sz w:val="44"/>
          <w:szCs w:val="44"/>
        </w:rPr>
      </w:pPr>
    </w:p>
    <w:p w14:paraId="21F30C6A" w14:textId="682803E4" w:rsidR="006A1626" w:rsidRDefault="00F84371" w:rsidP="006A1626">
      <w:pPr>
        <w:rPr>
          <w:b/>
          <w:bCs/>
          <w:color w:val="C00000"/>
          <w:sz w:val="44"/>
          <w:szCs w:val="44"/>
        </w:rPr>
      </w:pPr>
      <w:r w:rsidRPr="00F84371">
        <w:rPr>
          <w:b/>
          <w:bCs/>
          <w:color w:val="C00000"/>
          <w:sz w:val="44"/>
          <w:szCs w:val="44"/>
        </w:rPr>
        <w:lastRenderedPageBreak/>
        <w:t>2.</w:t>
      </w:r>
      <w:r w:rsidR="006A1626" w:rsidRPr="006A1626">
        <w:t xml:space="preserve"> </w:t>
      </w:r>
      <w:r w:rsidR="006A1626" w:rsidRPr="006A1626">
        <w:rPr>
          <w:b/>
          <w:bCs/>
          <w:color w:val="C00000"/>
          <w:sz w:val="44"/>
          <w:szCs w:val="44"/>
        </w:rPr>
        <w:t>-</w:t>
      </w:r>
      <w:r w:rsidR="006A1626" w:rsidRPr="006A1626">
        <w:rPr>
          <w:b/>
          <w:bCs/>
          <w:color w:val="C00000"/>
          <w:sz w:val="44"/>
          <w:szCs w:val="44"/>
        </w:rPr>
        <w:tab/>
      </w:r>
      <w:bookmarkStart w:id="1" w:name="_Hlk43365485"/>
      <w:r w:rsidR="006A1626" w:rsidRPr="006A1626">
        <w:rPr>
          <w:b/>
          <w:bCs/>
          <w:color w:val="C00000"/>
          <w:sz w:val="44"/>
          <w:szCs w:val="44"/>
        </w:rPr>
        <w:t xml:space="preserve">Selecting the function will go to the </w:t>
      </w:r>
      <w:r w:rsidR="006A1626">
        <w:rPr>
          <w:b/>
          <w:bCs/>
          <w:color w:val="C00000"/>
          <w:sz w:val="44"/>
          <w:szCs w:val="44"/>
        </w:rPr>
        <w:t xml:space="preserve">Library Management </w:t>
      </w:r>
      <w:r w:rsidR="006A1626" w:rsidRPr="006A1626">
        <w:rPr>
          <w:b/>
          <w:bCs/>
          <w:color w:val="C00000"/>
          <w:sz w:val="44"/>
          <w:szCs w:val="44"/>
        </w:rPr>
        <w:t>page.</w:t>
      </w:r>
      <w:bookmarkEnd w:id="1"/>
    </w:p>
    <w:p w14:paraId="7F78FDC7" w14:textId="77777777" w:rsidR="006110EB" w:rsidRPr="008740FD" w:rsidRDefault="006110EB" w:rsidP="006110EB">
      <w:pPr>
        <w:rPr>
          <w:b/>
          <w:bCs/>
          <w:color w:val="C00000"/>
          <w:sz w:val="40"/>
          <w:szCs w:val="40"/>
        </w:rPr>
      </w:pPr>
      <w:r>
        <w:rPr>
          <w:b/>
          <w:bCs/>
          <w:color w:val="C00000"/>
          <w:sz w:val="40"/>
          <w:szCs w:val="40"/>
        </w:rPr>
        <w:t>(Toàn bộ giao diện phải của mình và khớp với thiết kế cơ sở dữ liệu)</w:t>
      </w:r>
    </w:p>
    <w:p w14:paraId="42C7A104" w14:textId="77777777" w:rsidR="006110EB" w:rsidRPr="006A1626" w:rsidRDefault="006110EB" w:rsidP="006A1626">
      <w:pPr>
        <w:rPr>
          <w:b/>
          <w:bCs/>
          <w:color w:val="C00000"/>
          <w:sz w:val="44"/>
          <w:szCs w:val="44"/>
        </w:rPr>
      </w:pPr>
      <w:bookmarkStart w:id="2" w:name="_GoBack"/>
      <w:bookmarkEnd w:id="2"/>
    </w:p>
    <w:p w14:paraId="6459385B" w14:textId="042FFD4D" w:rsidR="00F84371" w:rsidRPr="006A1626" w:rsidRDefault="006A1626" w:rsidP="006A1626">
      <w:pPr>
        <w:rPr>
          <w:b/>
          <w:bCs/>
        </w:rPr>
      </w:pPr>
      <w:r w:rsidRPr="006A1626">
        <w:rPr>
          <w:b/>
          <w:bCs/>
        </w:rPr>
        <w:t>In the customer management function, there will be 4 functions: search, add, delete, update.</w:t>
      </w:r>
      <w:r w:rsidR="00F84371" w:rsidRPr="006A1626">
        <w:rPr>
          <w:b/>
          <w:bCs/>
        </w:rPr>
        <w:tab/>
        <w:t>Form Library</w:t>
      </w:r>
    </w:p>
    <w:p w14:paraId="0D2AF038" w14:textId="77777777" w:rsidR="006A1626" w:rsidRPr="006A1626" w:rsidRDefault="006A1626" w:rsidP="008740FD">
      <w:pPr>
        <w:rPr>
          <w:b/>
          <w:bCs/>
        </w:rPr>
      </w:pPr>
    </w:p>
    <w:p w14:paraId="4E0AB9D4" w14:textId="23CC3334" w:rsidR="00F84371" w:rsidRDefault="00F84371" w:rsidP="008740FD">
      <w:pPr>
        <w:rPr>
          <w:b/>
          <w:bCs/>
          <w:color w:val="C00000"/>
          <w:sz w:val="44"/>
          <w:szCs w:val="44"/>
        </w:rPr>
      </w:pPr>
      <w:r>
        <w:rPr>
          <w:noProof/>
        </w:rPr>
        <w:drawing>
          <wp:inline distT="0" distB="0" distL="0" distR="0" wp14:anchorId="31E04538" wp14:editId="7F3D14C9">
            <wp:extent cx="5699760" cy="58597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99760" cy="5859780"/>
                    </a:xfrm>
                    <a:prstGeom prst="rect">
                      <a:avLst/>
                    </a:prstGeom>
                    <a:noFill/>
                    <a:ln>
                      <a:noFill/>
                    </a:ln>
                  </pic:spPr>
                </pic:pic>
              </a:graphicData>
            </a:graphic>
          </wp:inline>
        </w:drawing>
      </w:r>
    </w:p>
    <w:p w14:paraId="6BD5061D" w14:textId="7D0498D7" w:rsidR="00997887" w:rsidRPr="00997887" w:rsidRDefault="00997887" w:rsidP="00997887">
      <w:pPr>
        <w:pStyle w:val="ListParagraph"/>
        <w:numPr>
          <w:ilvl w:val="0"/>
          <w:numId w:val="25"/>
        </w:numPr>
        <w:rPr>
          <w:b/>
          <w:bCs/>
          <w:color w:val="9CC2E5" w:themeColor="accent1" w:themeTint="99"/>
          <w:sz w:val="24"/>
          <w:szCs w:val="24"/>
        </w:rPr>
      </w:pPr>
      <w:r w:rsidRPr="00997887">
        <w:rPr>
          <w:b/>
          <w:bCs/>
          <w:color w:val="9CC2E5" w:themeColor="accent1" w:themeTint="99"/>
          <w:sz w:val="24"/>
          <w:szCs w:val="24"/>
        </w:rPr>
        <w:t>Form Library Manage</w:t>
      </w:r>
    </w:p>
    <w:p w14:paraId="3FCED66B" w14:textId="1324DAB0" w:rsidR="00997887" w:rsidRDefault="00997887" w:rsidP="00997887">
      <w:pPr>
        <w:rPr>
          <w:b/>
          <w:bCs/>
          <w:color w:val="9CC2E5" w:themeColor="accent1" w:themeTint="99"/>
          <w:sz w:val="24"/>
          <w:szCs w:val="24"/>
        </w:rPr>
      </w:pPr>
    </w:p>
    <w:p w14:paraId="4C98A35D" w14:textId="77777777" w:rsidR="006A1626" w:rsidRDefault="006A1626" w:rsidP="00997887">
      <w:pPr>
        <w:rPr>
          <w:b/>
          <w:bCs/>
          <w:sz w:val="24"/>
          <w:szCs w:val="24"/>
        </w:rPr>
      </w:pPr>
    </w:p>
    <w:p w14:paraId="607179F3" w14:textId="77777777" w:rsidR="006A1626" w:rsidRDefault="006A1626" w:rsidP="00997887">
      <w:pPr>
        <w:rPr>
          <w:b/>
          <w:bCs/>
          <w:sz w:val="24"/>
          <w:szCs w:val="24"/>
        </w:rPr>
      </w:pPr>
    </w:p>
    <w:p w14:paraId="136D7AB6" w14:textId="77777777" w:rsidR="006A1626" w:rsidRDefault="006A1626" w:rsidP="00997887">
      <w:pPr>
        <w:rPr>
          <w:b/>
          <w:bCs/>
          <w:sz w:val="24"/>
          <w:szCs w:val="24"/>
        </w:rPr>
      </w:pPr>
    </w:p>
    <w:p w14:paraId="0177D9F7" w14:textId="77777777" w:rsidR="006A1626" w:rsidRDefault="006A1626" w:rsidP="00997887">
      <w:pPr>
        <w:rPr>
          <w:b/>
          <w:bCs/>
          <w:sz w:val="24"/>
          <w:szCs w:val="24"/>
        </w:rPr>
      </w:pPr>
    </w:p>
    <w:p w14:paraId="07E63FDF" w14:textId="6A094A64" w:rsidR="00997887" w:rsidRPr="00CB432F" w:rsidRDefault="00997887" w:rsidP="00997887">
      <w:pPr>
        <w:rPr>
          <w:b/>
          <w:bCs/>
        </w:rPr>
      </w:pPr>
      <w:r w:rsidRPr="00CB432F">
        <w:rPr>
          <w:b/>
          <w:bCs/>
        </w:rPr>
        <w:t>-</w:t>
      </w:r>
      <w:r w:rsidRPr="00CB432F">
        <w:rPr>
          <w:b/>
          <w:bCs/>
          <w:color w:val="9CC2E5" w:themeColor="accent1" w:themeTint="99"/>
        </w:rPr>
        <w:tab/>
      </w:r>
      <w:r w:rsidRPr="00CB432F">
        <w:rPr>
          <w:b/>
          <w:bCs/>
        </w:rPr>
        <w:t>The search button is used to search for information of Libray that users want to find</w:t>
      </w:r>
    </w:p>
    <w:p w14:paraId="73F4B978" w14:textId="0E7C1E71" w:rsidR="00997887" w:rsidRDefault="00997887" w:rsidP="00997887">
      <w:pPr>
        <w:rPr>
          <w:b/>
          <w:bCs/>
          <w:sz w:val="24"/>
          <w:szCs w:val="24"/>
        </w:rPr>
      </w:pPr>
    </w:p>
    <w:p w14:paraId="4AA8939E" w14:textId="77777777" w:rsidR="00997887" w:rsidRDefault="00997887" w:rsidP="00997887">
      <w:pPr>
        <w:rPr>
          <w:b/>
          <w:bCs/>
          <w:sz w:val="24"/>
          <w:szCs w:val="24"/>
        </w:rPr>
      </w:pPr>
    </w:p>
    <w:p w14:paraId="7785DB8B" w14:textId="36B85C5C" w:rsidR="00997887" w:rsidRDefault="00997887" w:rsidP="00997887">
      <w:pPr>
        <w:rPr>
          <w:b/>
          <w:bCs/>
          <w:sz w:val="24"/>
          <w:szCs w:val="24"/>
        </w:rPr>
      </w:pPr>
      <w:r>
        <w:rPr>
          <w:b/>
          <w:bCs/>
          <w:noProof/>
          <w:sz w:val="24"/>
          <w:szCs w:val="24"/>
        </w:rPr>
        <w:drawing>
          <wp:inline distT="0" distB="0" distL="0" distR="0" wp14:anchorId="2161A1B1" wp14:editId="21909CB8">
            <wp:extent cx="5700395" cy="58585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0395" cy="5858510"/>
                    </a:xfrm>
                    <a:prstGeom prst="rect">
                      <a:avLst/>
                    </a:prstGeom>
                    <a:noFill/>
                  </pic:spPr>
                </pic:pic>
              </a:graphicData>
            </a:graphic>
          </wp:inline>
        </w:drawing>
      </w:r>
    </w:p>
    <w:p w14:paraId="59BC07D7" w14:textId="55FD6104" w:rsidR="006A1626" w:rsidRDefault="006A1626" w:rsidP="00997887">
      <w:pPr>
        <w:rPr>
          <w:b/>
          <w:bCs/>
          <w:sz w:val="24"/>
          <w:szCs w:val="24"/>
        </w:rPr>
      </w:pPr>
      <w:r>
        <w:rPr>
          <w:noProof/>
        </w:rPr>
        <w:lastRenderedPageBreak/>
        <w:drawing>
          <wp:inline distT="0" distB="0" distL="0" distR="0" wp14:anchorId="4EAD6FDE" wp14:editId="1CA255C7">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7FAC05" w14:textId="4065855B" w:rsidR="006A1626" w:rsidRPr="002769A5" w:rsidRDefault="006A1626" w:rsidP="00997887">
      <w:pPr>
        <w:rPr>
          <w:b/>
          <w:bCs/>
          <w:color w:val="2E74B5" w:themeColor="accent1" w:themeShade="BF"/>
          <w:sz w:val="24"/>
          <w:szCs w:val="24"/>
        </w:rPr>
      </w:pPr>
      <w:r>
        <w:rPr>
          <w:b/>
          <w:bCs/>
          <w:sz w:val="24"/>
          <w:szCs w:val="24"/>
        </w:rPr>
        <w:tab/>
      </w:r>
      <w:r>
        <w:rPr>
          <w:b/>
          <w:bCs/>
          <w:sz w:val="24"/>
          <w:szCs w:val="24"/>
        </w:rPr>
        <w:tab/>
      </w:r>
      <w:r>
        <w:rPr>
          <w:b/>
          <w:bCs/>
          <w:sz w:val="24"/>
          <w:szCs w:val="24"/>
        </w:rPr>
        <w:tab/>
      </w:r>
      <w:r>
        <w:rPr>
          <w:b/>
          <w:bCs/>
          <w:sz w:val="24"/>
          <w:szCs w:val="24"/>
        </w:rPr>
        <w:tab/>
      </w:r>
      <w:r w:rsidRPr="002769A5">
        <w:rPr>
          <w:b/>
          <w:bCs/>
          <w:color w:val="2E74B5" w:themeColor="accent1" w:themeShade="BF"/>
          <w:sz w:val="24"/>
          <w:szCs w:val="24"/>
        </w:rPr>
        <w:t>a.</w:t>
      </w:r>
      <w:r w:rsidRPr="002769A5">
        <w:rPr>
          <w:b/>
          <w:bCs/>
          <w:color w:val="2E74B5" w:themeColor="accent1" w:themeShade="BF"/>
          <w:sz w:val="24"/>
          <w:szCs w:val="24"/>
        </w:rPr>
        <w:tab/>
        <w:t>Function Search</w:t>
      </w:r>
    </w:p>
    <w:p w14:paraId="56EFC9EA" w14:textId="4821F0D2" w:rsidR="00F84371" w:rsidRPr="002769A5" w:rsidRDefault="00F84371" w:rsidP="008740FD">
      <w:pPr>
        <w:rPr>
          <w:b/>
          <w:bCs/>
          <w:color w:val="2E74B5" w:themeColor="accent1" w:themeShade="BF"/>
          <w:sz w:val="24"/>
          <w:szCs w:val="24"/>
        </w:rPr>
      </w:pPr>
    </w:p>
    <w:p w14:paraId="3F1ACE1E" w14:textId="77777777" w:rsidR="00F84371" w:rsidRPr="00997887" w:rsidRDefault="00F84371" w:rsidP="008740FD">
      <w:pPr>
        <w:rPr>
          <w:b/>
          <w:bCs/>
          <w:sz w:val="24"/>
          <w:szCs w:val="24"/>
        </w:rPr>
      </w:pPr>
    </w:p>
    <w:p w14:paraId="09F2EDFE" w14:textId="77777777" w:rsidR="00F84371" w:rsidRDefault="00F84371" w:rsidP="008740FD">
      <w:pPr>
        <w:rPr>
          <w:b/>
          <w:bCs/>
          <w:sz w:val="24"/>
          <w:szCs w:val="24"/>
        </w:rPr>
      </w:pPr>
    </w:p>
    <w:p w14:paraId="03134578" w14:textId="77777777" w:rsidR="00F84371" w:rsidRDefault="00F84371" w:rsidP="008740FD">
      <w:pPr>
        <w:rPr>
          <w:b/>
          <w:bCs/>
          <w:sz w:val="24"/>
          <w:szCs w:val="24"/>
        </w:rPr>
      </w:pPr>
    </w:p>
    <w:p w14:paraId="21F96773" w14:textId="77777777" w:rsidR="00F84371" w:rsidRDefault="00F84371" w:rsidP="008740FD">
      <w:pPr>
        <w:rPr>
          <w:b/>
          <w:bCs/>
          <w:sz w:val="24"/>
          <w:szCs w:val="24"/>
        </w:rPr>
      </w:pPr>
    </w:p>
    <w:p w14:paraId="0EDFAF2F" w14:textId="77777777" w:rsidR="00F84371" w:rsidRDefault="00F84371" w:rsidP="008740FD">
      <w:pPr>
        <w:rPr>
          <w:b/>
          <w:bCs/>
          <w:sz w:val="24"/>
          <w:szCs w:val="24"/>
        </w:rPr>
      </w:pPr>
    </w:p>
    <w:p w14:paraId="42106300" w14:textId="77777777" w:rsidR="00F84371" w:rsidRDefault="00F84371" w:rsidP="008740FD">
      <w:pPr>
        <w:rPr>
          <w:b/>
          <w:bCs/>
          <w:sz w:val="24"/>
          <w:szCs w:val="24"/>
        </w:rPr>
      </w:pPr>
    </w:p>
    <w:p w14:paraId="2984767D" w14:textId="77777777" w:rsidR="00F84371" w:rsidRDefault="00F84371" w:rsidP="008740FD">
      <w:pPr>
        <w:rPr>
          <w:b/>
          <w:bCs/>
          <w:sz w:val="24"/>
          <w:szCs w:val="24"/>
        </w:rPr>
      </w:pPr>
    </w:p>
    <w:p w14:paraId="12DABACA" w14:textId="77777777" w:rsidR="00F84371" w:rsidRDefault="00F84371" w:rsidP="008740FD">
      <w:pPr>
        <w:rPr>
          <w:b/>
          <w:bCs/>
          <w:sz w:val="24"/>
          <w:szCs w:val="24"/>
        </w:rPr>
      </w:pPr>
    </w:p>
    <w:p w14:paraId="69B92AD1" w14:textId="77777777" w:rsidR="00F84371" w:rsidRDefault="00F84371" w:rsidP="008740FD">
      <w:pPr>
        <w:rPr>
          <w:b/>
          <w:bCs/>
          <w:sz w:val="24"/>
          <w:szCs w:val="24"/>
        </w:rPr>
      </w:pPr>
    </w:p>
    <w:p w14:paraId="16F5B31E" w14:textId="77777777" w:rsidR="00F84371" w:rsidRDefault="00F84371" w:rsidP="008740FD">
      <w:pPr>
        <w:rPr>
          <w:b/>
          <w:bCs/>
          <w:sz w:val="24"/>
          <w:szCs w:val="24"/>
        </w:rPr>
      </w:pPr>
    </w:p>
    <w:p w14:paraId="775563DA" w14:textId="77777777" w:rsidR="00F84371" w:rsidRDefault="00F84371" w:rsidP="008740FD">
      <w:pPr>
        <w:rPr>
          <w:b/>
          <w:bCs/>
          <w:sz w:val="24"/>
          <w:szCs w:val="24"/>
        </w:rPr>
      </w:pPr>
    </w:p>
    <w:p w14:paraId="5CBDE336" w14:textId="77777777" w:rsidR="00F84371" w:rsidRDefault="00F84371" w:rsidP="008740FD">
      <w:pPr>
        <w:rPr>
          <w:b/>
          <w:bCs/>
          <w:sz w:val="24"/>
          <w:szCs w:val="24"/>
        </w:rPr>
      </w:pPr>
    </w:p>
    <w:p w14:paraId="6F671D0F" w14:textId="77777777" w:rsidR="00F84371" w:rsidRDefault="00F84371" w:rsidP="008740FD">
      <w:pPr>
        <w:rPr>
          <w:b/>
          <w:bCs/>
          <w:sz w:val="24"/>
          <w:szCs w:val="24"/>
        </w:rPr>
      </w:pPr>
    </w:p>
    <w:p w14:paraId="69947806" w14:textId="77777777" w:rsidR="00F84371" w:rsidRDefault="00F84371" w:rsidP="008740FD">
      <w:pPr>
        <w:rPr>
          <w:b/>
          <w:bCs/>
          <w:sz w:val="24"/>
          <w:szCs w:val="24"/>
        </w:rPr>
      </w:pPr>
    </w:p>
    <w:p w14:paraId="05CA5191" w14:textId="77777777" w:rsidR="00F84371" w:rsidRDefault="00F84371" w:rsidP="008740FD">
      <w:pPr>
        <w:rPr>
          <w:b/>
          <w:bCs/>
          <w:sz w:val="24"/>
          <w:szCs w:val="24"/>
        </w:rPr>
      </w:pPr>
    </w:p>
    <w:p w14:paraId="6C3BB114" w14:textId="77777777" w:rsidR="00F84371" w:rsidRDefault="00F84371" w:rsidP="008740FD">
      <w:pPr>
        <w:rPr>
          <w:b/>
          <w:bCs/>
          <w:sz w:val="24"/>
          <w:szCs w:val="24"/>
        </w:rPr>
      </w:pPr>
    </w:p>
    <w:p w14:paraId="68B2C79A" w14:textId="77777777" w:rsidR="00F84371" w:rsidRDefault="00F84371" w:rsidP="008740FD">
      <w:pPr>
        <w:rPr>
          <w:b/>
          <w:bCs/>
          <w:sz w:val="24"/>
          <w:szCs w:val="24"/>
        </w:rPr>
      </w:pPr>
    </w:p>
    <w:p w14:paraId="78729462" w14:textId="77777777" w:rsidR="00F84371" w:rsidRDefault="00F84371" w:rsidP="008740FD">
      <w:pPr>
        <w:rPr>
          <w:b/>
          <w:bCs/>
          <w:sz w:val="24"/>
          <w:szCs w:val="24"/>
        </w:rPr>
      </w:pPr>
    </w:p>
    <w:p w14:paraId="77D3AB40" w14:textId="436C038A" w:rsidR="00F84371" w:rsidRDefault="00F84371" w:rsidP="008740FD">
      <w:pPr>
        <w:rPr>
          <w:b/>
          <w:bCs/>
          <w:sz w:val="24"/>
          <w:szCs w:val="24"/>
        </w:rPr>
      </w:pPr>
      <w:r>
        <w:rPr>
          <w:b/>
          <w:bCs/>
          <w:noProof/>
          <w:sz w:val="24"/>
          <w:szCs w:val="24"/>
        </w:rPr>
        <w:lastRenderedPageBreak/>
        <w:drawing>
          <wp:inline distT="0" distB="0" distL="0" distR="0" wp14:anchorId="3A026B8B" wp14:editId="1820F537">
            <wp:extent cx="5742940" cy="37128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2940" cy="3712845"/>
                    </a:xfrm>
                    <a:prstGeom prst="rect">
                      <a:avLst/>
                    </a:prstGeom>
                    <a:noFill/>
                  </pic:spPr>
                </pic:pic>
              </a:graphicData>
            </a:graphic>
          </wp:inline>
        </w:drawing>
      </w:r>
    </w:p>
    <w:p w14:paraId="36CAC05C" w14:textId="4E00D798" w:rsidR="00D17298" w:rsidRDefault="00F84371" w:rsidP="008740FD">
      <w:pPr>
        <w:rPr>
          <w:b/>
          <w:bCs/>
          <w:color w:val="9CC2E5" w:themeColor="accent1" w:themeTint="99"/>
          <w:sz w:val="24"/>
          <w:szCs w:val="24"/>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sidRPr="00F84371">
        <w:rPr>
          <w:b/>
          <w:bCs/>
          <w:color w:val="9CC2E5" w:themeColor="accent1" w:themeTint="99"/>
          <w:sz w:val="24"/>
          <w:szCs w:val="24"/>
        </w:rPr>
        <w:t>1.3</w:t>
      </w:r>
      <w:r w:rsidRPr="00F84371">
        <w:rPr>
          <w:b/>
          <w:bCs/>
          <w:color w:val="9CC2E5" w:themeColor="accent1" w:themeTint="99"/>
          <w:sz w:val="24"/>
          <w:szCs w:val="24"/>
        </w:rPr>
        <w:tab/>
        <w:t>exit the login interface</w:t>
      </w:r>
    </w:p>
    <w:p w14:paraId="115BBF0F" w14:textId="6DF180F7" w:rsidR="00F84371" w:rsidRDefault="00F84371" w:rsidP="008740FD">
      <w:pPr>
        <w:rPr>
          <w:b/>
          <w:bCs/>
          <w:sz w:val="24"/>
          <w:szCs w:val="24"/>
        </w:rPr>
      </w:pPr>
    </w:p>
    <w:p w14:paraId="0F103186" w14:textId="77777777" w:rsidR="006A1626" w:rsidRPr="00CB432F" w:rsidRDefault="006A1626" w:rsidP="006A1626">
      <w:pPr>
        <w:rPr>
          <w:b/>
          <w:bCs/>
        </w:rPr>
      </w:pPr>
      <w:r w:rsidRPr="00CB432F">
        <w:rPr>
          <w:b/>
          <w:bCs/>
        </w:rPr>
        <w:t>+ If the customer wants to exit the login interface, it is possible to press the button (Exit) next to the (Login) button to turn off the login interface.</w:t>
      </w:r>
    </w:p>
    <w:p w14:paraId="64ED7253" w14:textId="4030CACE" w:rsidR="006A1626" w:rsidRPr="00CB432F" w:rsidRDefault="006A1626" w:rsidP="008740FD">
      <w:pPr>
        <w:rPr>
          <w:b/>
          <w:bCs/>
        </w:rPr>
      </w:pPr>
    </w:p>
    <w:p w14:paraId="79138439" w14:textId="77777777" w:rsidR="00BE06BD" w:rsidRDefault="00BE06BD" w:rsidP="008740FD">
      <w:pPr>
        <w:rPr>
          <w:b/>
          <w:bCs/>
          <w:sz w:val="24"/>
          <w:szCs w:val="24"/>
        </w:rPr>
      </w:pPr>
    </w:p>
    <w:p w14:paraId="193FC2A7" w14:textId="77777777" w:rsidR="00BE06BD" w:rsidRDefault="00BE06BD" w:rsidP="008740FD">
      <w:pPr>
        <w:rPr>
          <w:b/>
          <w:bCs/>
          <w:sz w:val="24"/>
          <w:szCs w:val="24"/>
        </w:rPr>
      </w:pPr>
    </w:p>
    <w:p w14:paraId="36E56782" w14:textId="77777777" w:rsidR="00BE06BD" w:rsidRDefault="00BE06BD" w:rsidP="008740FD">
      <w:pPr>
        <w:rPr>
          <w:b/>
          <w:bCs/>
          <w:sz w:val="24"/>
          <w:szCs w:val="24"/>
        </w:rPr>
      </w:pPr>
    </w:p>
    <w:p w14:paraId="10F73079" w14:textId="77777777" w:rsidR="00BE06BD" w:rsidRDefault="00BE06BD" w:rsidP="008740FD">
      <w:pPr>
        <w:rPr>
          <w:b/>
          <w:bCs/>
          <w:sz w:val="24"/>
          <w:szCs w:val="24"/>
        </w:rPr>
      </w:pPr>
    </w:p>
    <w:p w14:paraId="2C1426BC" w14:textId="77777777" w:rsidR="00BE06BD" w:rsidRDefault="00BE06BD" w:rsidP="008740FD">
      <w:pPr>
        <w:rPr>
          <w:b/>
          <w:bCs/>
          <w:sz w:val="24"/>
          <w:szCs w:val="24"/>
        </w:rPr>
      </w:pPr>
    </w:p>
    <w:p w14:paraId="64E29E37" w14:textId="77777777" w:rsidR="00BE06BD" w:rsidRDefault="00BE06BD" w:rsidP="008740FD">
      <w:pPr>
        <w:rPr>
          <w:b/>
          <w:bCs/>
          <w:sz w:val="24"/>
          <w:szCs w:val="24"/>
        </w:rPr>
      </w:pPr>
    </w:p>
    <w:p w14:paraId="7AB3E8DF" w14:textId="77777777" w:rsidR="00BE06BD" w:rsidRDefault="00BE06BD" w:rsidP="008740FD">
      <w:pPr>
        <w:rPr>
          <w:b/>
          <w:bCs/>
          <w:sz w:val="24"/>
          <w:szCs w:val="24"/>
        </w:rPr>
      </w:pPr>
    </w:p>
    <w:p w14:paraId="1E1E3098" w14:textId="77777777" w:rsidR="00BE06BD" w:rsidRDefault="00BE06BD" w:rsidP="008740FD">
      <w:pPr>
        <w:rPr>
          <w:b/>
          <w:bCs/>
          <w:sz w:val="24"/>
          <w:szCs w:val="24"/>
        </w:rPr>
      </w:pPr>
    </w:p>
    <w:p w14:paraId="7E0D7502" w14:textId="77777777" w:rsidR="00BE06BD" w:rsidRDefault="00BE06BD" w:rsidP="008740FD">
      <w:pPr>
        <w:rPr>
          <w:b/>
          <w:bCs/>
          <w:sz w:val="24"/>
          <w:szCs w:val="24"/>
        </w:rPr>
      </w:pPr>
    </w:p>
    <w:p w14:paraId="1B41D502" w14:textId="77777777" w:rsidR="00BE06BD" w:rsidRDefault="00BE06BD" w:rsidP="008740FD">
      <w:pPr>
        <w:rPr>
          <w:b/>
          <w:bCs/>
          <w:sz w:val="24"/>
          <w:szCs w:val="24"/>
        </w:rPr>
      </w:pPr>
    </w:p>
    <w:p w14:paraId="480F8174" w14:textId="77777777" w:rsidR="00BE06BD" w:rsidRDefault="00BE06BD" w:rsidP="008740FD">
      <w:pPr>
        <w:rPr>
          <w:b/>
          <w:bCs/>
          <w:sz w:val="24"/>
          <w:szCs w:val="24"/>
        </w:rPr>
      </w:pPr>
    </w:p>
    <w:p w14:paraId="34B5A53F" w14:textId="77777777" w:rsidR="00BE06BD" w:rsidRDefault="00BE06BD" w:rsidP="008740FD">
      <w:pPr>
        <w:rPr>
          <w:b/>
          <w:bCs/>
          <w:sz w:val="24"/>
          <w:szCs w:val="24"/>
        </w:rPr>
      </w:pPr>
    </w:p>
    <w:p w14:paraId="5B0330DA" w14:textId="77777777" w:rsidR="00BE06BD" w:rsidRDefault="00BE06BD" w:rsidP="008740FD">
      <w:pPr>
        <w:rPr>
          <w:b/>
          <w:bCs/>
          <w:sz w:val="24"/>
          <w:szCs w:val="24"/>
        </w:rPr>
      </w:pPr>
    </w:p>
    <w:p w14:paraId="5D73FE5C" w14:textId="77777777" w:rsidR="00BE06BD" w:rsidRDefault="00BE06BD" w:rsidP="008740FD">
      <w:pPr>
        <w:rPr>
          <w:b/>
          <w:bCs/>
          <w:sz w:val="24"/>
          <w:szCs w:val="24"/>
        </w:rPr>
      </w:pPr>
    </w:p>
    <w:p w14:paraId="70A1F210" w14:textId="77777777" w:rsidR="00BE06BD" w:rsidRDefault="00BE06BD" w:rsidP="008740FD">
      <w:pPr>
        <w:rPr>
          <w:b/>
          <w:bCs/>
          <w:sz w:val="24"/>
          <w:szCs w:val="24"/>
        </w:rPr>
      </w:pPr>
    </w:p>
    <w:p w14:paraId="4591DB83" w14:textId="77777777" w:rsidR="00BE06BD" w:rsidRDefault="00BE06BD" w:rsidP="008740FD">
      <w:pPr>
        <w:rPr>
          <w:b/>
          <w:bCs/>
          <w:sz w:val="24"/>
          <w:szCs w:val="24"/>
        </w:rPr>
      </w:pPr>
    </w:p>
    <w:p w14:paraId="7D28FB11" w14:textId="77777777" w:rsidR="00BE06BD" w:rsidRDefault="00BE06BD" w:rsidP="008740FD">
      <w:pPr>
        <w:rPr>
          <w:b/>
          <w:bCs/>
          <w:sz w:val="24"/>
          <w:szCs w:val="24"/>
        </w:rPr>
      </w:pPr>
    </w:p>
    <w:p w14:paraId="097E2FFE" w14:textId="77777777" w:rsidR="00BE06BD" w:rsidRDefault="00BE06BD" w:rsidP="008740FD">
      <w:pPr>
        <w:rPr>
          <w:b/>
          <w:bCs/>
          <w:sz w:val="24"/>
          <w:szCs w:val="24"/>
        </w:rPr>
      </w:pPr>
    </w:p>
    <w:p w14:paraId="3388F2F7" w14:textId="77777777" w:rsidR="00BE06BD" w:rsidRDefault="00BE06BD" w:rsidP="008740FD">
      <w:pPr>
        <w:rPr>
          <w:b/>
          <w:bCs/>
          <w:sz w:val="24"/>
          <w:szCs w:val="24"/>
        </w:rPr>
      </w:pPr>
    </w:p>
    <w:p w14:paraId="2AE126BD" w14:textId="4903D82C" w:rsidR="00BE06BD" w:rsidRPr="00CB432F" w:rsidRDefault="00BE06BD" w:rsidP="008740FD">
      <w:pPr>
        <w:rPr>
          <w:b/>
          <w:bCs/>
        </w:rPr>
      </w:pPr>
      <w:r w:rsidRPr="00CB432F">
        <w:rPr>
          <w:b/>
          <w:bCs/>
        </w:rPr>
        <w:lastRenderedPageBreak/>
        <w:t>-</w:t>
      </w:r>
      <w:r w:rsidRPr="00CB432F">
        <w:rPr>
          <w:b/>
          <w:bCs/>
        </w:rPr>
        <w:tab/>
        <w:t>The Add button is used to add Library Management to the data</w:t>
      </w:r>
    </w:p>
    <w:p w14:paraId="1D1132C4" w14:textId="10741611" w:rsidR="00D17298" w:rsidRPr="00CB432F" w:rsidRDefault="00D17298" w:rsidP="008740FD">
      <w:pPr>
        <w:rPr>
          <w:b/>
          <w:bCs/>
          <w:color w:val="1F4E79" w:themeColor="accent1" w:themeShade="80"/>
        </w:rPr>
      </w:pPr>
    </w:p>
    <w:p w14:paraId="0D3D5197" w14:textId="5D6D6D34" w:rsidR="00D17298" w:rsidRDefault="00BE06BD" w:rsidP="008740FD">
      <w:pPr>
        <w:rPr>
          <w:b/>
          <w:bCs/>
          <w:color w:val="1F4E79" w:themeColor="accent1" w:themeShade="80"/>
          <w:sz w:val="24"/>
          <w:szCs w:val="24"/>
        </w:rPr>
      </w:pPr>
      <w:r>
        <w:rPr>
          <w:noProof/>
        </w:rPr>
        <w:drawing>
          <wp:inline distT="0" distB="0" distL="0" distR="0" wp14:anchorId="15906BD8" wp14:editId="31A68C9F">
            <wp:extent cx="4152900" cy="39928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52900" cy="3992880"/>
                    </a:xfrm>
                    <a:prstGeom prst="rect">
                      <a:avLst/>
                    </a:prstGeom>
                    <a:noFill/>
                    <a:ln>
                      <a:noFill/>
                    </a:ln>
                  </pic:spPr>
                </pic:pic>
              </a:graphicData>
            </a:graphic>
          </wp:inline>
        </w:drawing>
      </w:r>
    </w:p>
    <w:p w14:paraId="4E4D2C11" w14:textId="2ECCA143" w:rsidR="00D17298" w:rsidRDefault="00D17298" w:rsidP="008740FD">
      <w:pPr>
        <w:rPr>
          <w:b/>
          <w:bCs/>
          <w:color w:val="1F4E79" w:themeColor="accent1" w:themeShade="80"/>
          <w:sz w:val="24"/>
          <w:szCs w:val="24"/>
        </w:rPr>
      </w:pPr>
    </w:p>
    <w:p w14:paraId="7B53655F" w14:textId="2D521A4D" w:rsidR="002769A5" w:rsidRDefault="002769A5" w:rsidP="008740FD">
      <w:pPr>
        <w:rPr>
          <w:b/>
          <w:bCs/>
          <w:color w:val="1F4E79" w:themeColor="accent1" w:themeShade="80"/>
          <w:sz w:val="24"/>
          <w:szCs w:val="24"/>
        </w:rPr>
      </w:pPr>
      <w:r>
        <w:rPr>
          <w:noProof/>
        </w:rPr>
        <w:drawing>
          <wp:inline distT="0" distB="0" distL="0" distR="0" wp14:anchorId="37FC17B3" wp14:editId="22FD1EFA">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442974" w14:textId="7B5364F9" w:rsidR="00D17298" w:rsidRDefault="002769A5" w:rsidP="008740FD">
      <w:pPr>
        <w:rPr>
          <w:b/>
          <w:bCs/>
          <w:color w:val="1F4E79" w:themeColor="accent1" w:themeShade="80"/>
          <w:sz w:val="24"/>
          <w:szCs w:val="24"/>
        </w:rPr>
      </w:pPr>
      <w:r>
        <w:rPr>
          <w:b/>
          <w:bCs/>
          <w:color w:val="1F4E79" w:themeColor="accent1" w:themeShade="80"/>
          <w:sz w:val="24"/>
          <w:szCs w:val="24"/>
        </w:rPr>
        <w:tab/>
      </w:r>
      <w:r>
        <w:rPr>
          <w:b/>
          <w:bCs/>
          <w:color w:val="1F4E79" w:themeColor="accent1" w:themeShade="80"/>
          <w:sz w:val="24"/>
          <w:szCs w:val="24"/>
        </w:rPr>
        <w:tab/>
      </w:r>
      <w:r>
        <w:rPr>
          <w:b/>
          <w:bCs/>
          <w:color w:val="1F4E79" w:themeColor="accent1" w:themeShade="80"/>
          <w:sz w:val="24"/>
          <w:szCs w:val="24"/>
        </w:rPr>
        <w:tab/>
      </w:r>
      <w:r>
        <w:rPr>
          <w:b/>
          <w:bCs/>
          <w:color w:val="1F4E79" w:themeColor="accent1" w:themeShade="80"/>
          <w:sz w:val="24"/>
          <w:szCs w:val="24"/>
        </w:rPr>
        <w:tab/>
      </w:r>
      <w:r w:rsidRPr="002769A5">
        <w:rPr>
          <w:b/>
          <w:bCs/>
          <w:color w:val="1F4E79" w:themeColor="accent1" w:themeShade="80"/>
          <w:sz w:val="24"/>
          <w:szCs w:val="24"/>
        </w:rPr>
        <w:t>b.</w:t>
      </w:r>
      <w:r w:rsidRPr="002769A5">
        <w:rPr>
          <w:b/>
          <w:bCs/>
          <w:color w:val="1F4E79" w:themeColor="accent1" w:themeShade="80"/>
          <w:sz w:val="24"/>
          <w:szCs w:val="24"/>
        </w:rPr>
        <w:tab/>
        <w:t>Function Add</w:t>
      </w:r>
    </w:p>
    <w:p w14:paraId="05CE5945" w14:textId="77777777" w:rsidR="007038C1" w:rsidRDefault="007038C1" w:rsidP="008740FD">
      <w:pPr>
        <w:rPr>
          <w:b/>
          <w:bCs/>
          <w:sz w:val="24"/>
          <w:szCs w:val="24"/>
        </w:rPr>
      </w:pPr>
    </w:p>
    <w:p w14:paraId="56FA2E04" w14:textId="77777777" w:rsidR="007038C1" w:rsidRDefault="007038C1" w:rsidP="008740FD">
      <w:pPr>
        <w:rPr>
          <w:b/>
          <w:bCs/>
          <w:sz w:val="24"/>
          <w:szCs w:val="24"/>
        </w:rPr>
      </w:pPr>
    </w:p>
    <w:p w14:paraId="49F891E9" w14:textId="0E7A8D9D" w:rsidR="002769A5" w:rsidRDefault="002769A5" w:rsidP="008740FD">
      <w:pPr>
        <w:rPr>
          <w:b/>
          <w:bCs/>
          <w:sz w:val="24"/>
          <w:szCs w:val="24"/>
        </w:rPr>
      </w:pPr>
      <w:r>
        <w:rPr>
          <w:noProof/>
        </w:rPr>
        <w:drawing>
          <wp:inline distT="0" distB="0" distL="0" distR="0" wp14:anchorId="0378D2A9" wp14:editId="53F5A5F3">
            <wp:extent cx="5943600" cy="43383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338320"/>
                    </a:xfrm>
                    <a:prstGeom prst="rect">
                      <a:avLst/>
                    </a:prstGeom>
                    <a:noFill/>
                    <a:ln>
                      <a:noFill/>
                    </a:ln>
                  </pic:spPr>
                </pic:pic>
              </a:graphicData>
            </a:graphic>
          </wp:inline>
        </w:drawing>
      </w:r>
    </w:p>
    <w:p w14:paraId="0D54C633" w14:textId="77777777" w:rsidR="003B5517" w:rsidRDefault="003B5517" w:rsidP="003B5517">
      <w:pPr>
        <w:rPr>
          <w:b/>
          <w:bCs/>
          <w:sz w:val="24"/>
          <w:szCs w:val="24"/>
        </w:rPr>
      </w:pPr>
    </w:p>
    <w:p w14:paraId="7D8CB8F2" w14:textId="1AA02915" w:rsidR="003B5517" w:rsidRPr="00CB432F" w:rsidRDefault="003B5517" w:rsidP="003B5517">
      <w:pPr>
        <w:rPr>
          <w:b/>
          <w:bCs/>
        </w:rPr>
      </w:pPr>
      <w:r w:rsidRPr="00CB432F">
        <w:rPr>
          <w:b/>
          <w:bCs/>
        </w:rPr>
        <w:t>-</w:t>
      </w:r>
      <w:r w:rsidRPr="00CB432F">
        <w:rPr>
          <w:b/>
          <w:bCs/>
        </w:rPr>
        <w:tab/>
        <w:t>Delete button is used to delete LibraryManagement from the data</w:t>
      </w:r>
    </w:p>
    <w:p w14:paraId="0E97680D" w14:textId="77777777" w:rsidR="003B5517" w:rsidRPr="00CB432F" w:rsidRDefault="003B5517" w:rsidP="008740FD">
      <w:pPr>
        <w:rPr>
          <w:b/>
          <w:bCs/>
        </w:rPr>
      </w:pPr>
    </w:p>
    <w:p w14:paraId="3674305C" w14:textId="22700ACC" w:rsidR="003B5517" w:rsidRDefault="003B5517" w:rsidP="008740FD">
      <w:pPr>
        <w:rPr>
          <w:b/>
          <w:bCs/>
          <w:sz w:val="24"/>
          <w:szCs w:val="24"/>
        </w:rPr>
      </w:pPr>
    </w:p>
    <w:p w14:paraId="3F5AF1A0" w14:textId="562F2D6A" w:rsidR="003B5517" w:rsidRDefault="003B5517" w:rsidP="008740FD">
      <w:pPr>
        <w:rPr>
          <w:b/>
          <w:bCs/>
          <w:sz w:val="24"/>
          <w:szCs w:val="24"/>
        </w:rPr>
      </w:pPr>
      <w:r>
        <w:rPr>
          <w:noProof/>
        </w:rPr>
        <w:lastRenderedPageBreak/>
        <w:drawing>
          <wp:inline distT="0" distB="0" distL="0" distR="0" wp14:anchorId="6607405D" wp14:editId="3DE35B3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EE0C94" w14:textId="613588AF" w:rsidR="003B5517" w:rsidRPr="003B5517" w:rsidRDefault="003B5517" w:rsidP="008740FD">
      <w:pPr>
        <w:rPr>
          <w:b/>
          <w:bCs/>
          <w:color w:val="2E74B5" w:themeColor="accent1" w:themeShade="BF"/>
          <w:sz w:val="24"/>
          <w:szCs w:val="24"/>
        </w:rPr>
      </w:pPr>
      <w:r>
        <w:rPr>
          <w:b/>
          <w:bCs/>
          <w:sz w:val="24"/>
          <w:szCs w:val="24"/>
        </w:rPr>
        <w:tab/>
      </w:r>
      <w:r>
        <w:rPr>
          <w:b/>
          <w:bCs/>
          <w:sz w:val="24"/>
          <w:szCs w:val="24"/>
        </w:rPr>
        <w:tab/>
      </w:r>
      <w:r>
        <w:rPr>
          <w:b/>
          <w:bCs/>
          <w:sz w:val="24"/>
          <w:szCs w:val="24"/>
        </w:rPr>
        <w:tab/>
      </w:r>
      <w:r w:rsidRPr="003B5517">
        <w:rPr>
          <w:b/>
          <w:bCs/>
          <w:color w:val="2E74B5" w:themeColor="accent1" w:themeShade="BF"/>
          <w:sz w:val="24"/>
          <w:szCs w:val="24"/>
        </w:rPr>
        <w:t>c.</w:t>
      </w:r>
      <w:r w:rsidRPr="003B5517">
        <w:rPr>
          <w:b/>
          <w:bCs/>
          <w:color w:val="2E74B5" w:themeColor="accent1" w:themeShade="BF"/>
          <w:sz w:val="24"/>
          <w:szCs w:val="24"/>
        </w:rPr>
        <w:tab/>
        <w:t>Function Delete</w:t>
      </w:r>
    </w:p>
    <w:p w14:paraId="6ACD068A" w14:textId="4B3AB73E" w:rsidR="00D17298" w:rsidRDefault="00D17298" w:rsidP="008740FD">
      <w:pPr>
        <w:rPr>
          <w:b/>
          <w:bCs/>
          <w:color w:val="2E74B5" w:themeColor="accent1" w:themeShade="BF"/>
          <w:sz w:val="24"/>
          <w:szCs w:val="24"/>
        </w:rPr>
      </w:pPr>
    </w:p>
    <w:p w14:paraId="269493D4" w14:textId="2CF7EF61" w:rsidR="005103CD" w:rsidRDefault="005103CD" w:rsidP="008740FD">
      <w:pPr>
        <w:rPr>
          <w:b/>
          <w:bCs/>
          <w:color w:val="2E74B5" w:themeColor="accent1" w:themeShade="BF"/>
          <w:sz w:val="24"/>
          <w:szCs w:val="24"/>
        </w:rPr>
      </w:pPr>
    </w:p>
    <w:p w14:paraId="3EA71B07" w14:textId="2BC4BDA0" w:rsidR="005103CD" w:rsidRDefault="005103CD" w:rsidP="008740FD">
      <w:pPr>
        <w:rPr>
          <w:b/>
          <w:bCs/>
          <w:color w:val="2E74B5" w:themeColor="accent1" w:themeShade="BF"/>
          <w:sz w:val="24"/>
          <w:szCs w:val="24"/>
        </w:rPr>
      </w:pPr>
    </w:p>
    <w:p w14:paraId="049C0908" w14:textId="77777777" w:rsidR="005103CD" w:rsidRPr="00CB432F" w:rsidRDefault="005103CD" w:rsidP="005103CD">
      <w:pPr>
        <w:rPr>
          <w:b/>
          <w:bCs/>
        </w:rPr>
      </w:pPr>
      <w:r w:rsidRPr="00CB432F">
        <w:rPr>
          <w:b/>
          <w:bCs/>
        </w:rPr>
        <w:t>-</w:t>
      </w:r>
      <w:r w:rsidRPr="00CB432F">
        <w:rPr>
          <w:b/>
          <w:bCs/>
        </w:rPr>
        <w:tab/>
        <w:t>The Update button is used to add data to a certain Library whose information is missing.</w:t>
      </w:r>
    </w:p>
    <w:p w14:paraId="1BDB9766" w14:textId="71132310" w:rsidR="005103CD" w:rsidRDefault="005103CD" w:rsidP="005103CD">
      <w:pPr>
        <w:rPr>
          <w:b/>
          <w:bCs/>
          <w:sz w:val="24"/>
          <w:szCs w:val="24"/>
        </w:rPr>
      </w:pPr>
    </w:p>
    <w:p w14:paraId="35AB740C" w14:textId="0C8DB05C" w:rsidR="005103CD" w:rsidRDefault="005103CD" w:rsidP="008740FD">
      <w:pPr>
        <w:rPr>
          <w:b/>
          <w:bCs/>
          <w:color w:val="2E74B5" w:themeColor="accent1" w:themeShade="BF"/>
          <w:sz w:val="24"/>
          <w:szCs w:val="24"/>
        </w:rPr>
      </w:pPr>
      <w:bookmarkStart w:id="3" w:name="_Hlk43186885"/>
      <w:r>
        <w:rPr>
          <w:noProof/>
        </w:rPr>
        <w:drawing>
          <wp:inline distT="0" distB="0" distL="0" distR="0" wp14:anchorId="1C51A228" wp14:editId="778D8E01">
            <wp:extent cx="5943600" cy="30105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14:paraId="32B36482" w14:textId="77777777" w:rsidR="005103CD" w:rsidRPr="003B5517" w:rsidRDefault="005103CD" w:rsidP="008740FD">
      <w:pPr>
        <w:rPr>
          <w:b/>
          <w:bCs/>
          <w:color w:val="2E74B5" w:themeColor="accent1" w:themeShade="BF"/>
          <w:sz w:val="24"/>
          <w:szCs w:val="24"/>
        </w:rPr>
      </w:pPr>
    </w:p>
    <w:bookmarkEnd w:id="3"/>
    <w:p w14:paraId="26051E46" w14:textId="3FF82616" w:rsidR="00D17298" w:rsidRDefault="00900A45" w:rsidP="008740FD">
      <w:pPr>
        <w:rPr>
          <w:b/>
          <w:bCs/>
          <w:color w:val="1F4E79" w:themeColor="accent1" w:themeShade="80"/>
          <w:sz w:val="24"/>
          <w:szCs w:val="24"/>
        </w:rPr>
      </w:pPr>
      <w:r>
        <w:rPr>
          <w:noProof/>
        </w:rPr>
        <w:lastRenderedPageBreak/>
        <w:drawing>
          <wp:inline distT="0" distB="0" distL="0" distR="0" wp14:anchorId="784E9656" wp14:editId="1776B486">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D9F6AE" w14:textId="5D72420B" w:rsidR="00900A45" w:rsidRDefault="00900A45" w:rsidP="008740FD">
      <w:pPr>
        <w:rPr>
          <w:b/>
          <w:bCs/>
          <w:color w:val="1F4E79" w:themeColor="accent1" w:themeShade="80"/>
          <w:sz w:val="24"/>
          <w:szCs w:val="24"/>
        </w:rPr>
      </w:pPr>
      <w:r>
        <w:rPr>
          <w:b/>
          <w:bCs/>
          <w:color w:val="1F4E79" w:themeColor="accent1" w:themeShade="80"/>
          <w:sz w:val="24"/>
          <w:szCs w:val="24"/>
        </w:rPr>
        <w:tab/>
      </w:r>
      <w:r>
        <w:rPr>
          <w:b/>
          <w:bCs/>
          <w:color w:val="1F4E79" w:themeColor="accent1" w:themeShade="80"/>
          <w:sz w:val="24"/>
          <w:szCs w:val="24"/>
        </w:rPr>
        <w:tab/>
      </w:r>
      <w:r>
        <w:rPr>
          <w:b/>
          <w:bCs/>
          <w:color w:val="1F4E79" w:themeColor="accent1" w:themeShade="80"/>
          <w:sz w:val="24"/>
          <w:szCs w:val="24"/>
        </w:rPr>
        <w:tab/>
      </w:r>
      <w:r w:rsidRPr="00900A45">
        <w:rPr>
          <w:b/>
          <w:bCs/>
          <w:color w:val="1F4E79" w:themeColor="accent1" w:themeShade="80"/>
          <w:sz w:val="24"/>
          <w:szCs w:val="24"/>
        </w:rPr>
        <w:t>d.</w:t>
      </w:r>
      <w:r w:rsidRPr="00900A45">
        <w:rPr>
          <w:b/>
          <w:bCs/>
          <w:color w:val="1F4E79" w:themeColor="accent1" w:themeShade="80"/>
          <w:sz w:val="24"/>
          <w:szCs w:val="24"/>
        </w:rPr>
        <w:tab/>
        <w:t>Function Update</w:t>
      </w:r>
    </w:p>
    <w:p w14:paraId="035C8F1F" w14:textId="10EB4AB1" w:rsidR="00900A45" w:rsidRDefault="00900A45" w:rsidP="008740FD">
      <w:pPr>
        <w:rPr>
          <w:b/>
          <w:bCs/>
          <w:color w:val="1F4E79" w:themeColor="accent1" w:themeShade="80"/>
          <w:sz w:val="24"/>
          <w:szCs w:val="24"/>
        </w:rPr>
      </w:pPr>
    </w:p>
    <w:p w14:paraId="1D014F6B" w14:textId="77777777" w:rsidR="00900A45" w:rsidRDefault="00900A45" w:rsidP="008740FD">
      <w:pPr>
        <w:rPr>
          <w:b/>
          <w:bCs/>
          <w:color w:val="1F4E79" w:themeColor="accent1" w:themeShade="80"/>
          <w:sz w:val="44"/>
          <w:szCs w:val="44"/>
        </w:rPr>
      </w:pPr>
    </w:p>
    <w:p w14:paraId="672876DD" w14:textId="77777777" w:rsidR="00900A45" w:rsidRDefault="00900A45" w:rsidP="008740FD">
      <w:pPr>
        <w:rPr>
          <w:b/>
          <w:bCs/>
          <w:color w:val="1F4E79" w:themeColor="accent1" w:themeShade="80"/>
          <w:sz w:val="44"/>
          <w:szCs w:val="44"/>
        </w:rPr>
      </w:pPr>
    </w:p>
    <w:p w14:paraId="38A1F6D4" w14:textId="77777777" w:rsidR="00900A45" w:rsidRDefault="00900A45" w:rsidP="008740FD">
      <w:pPr>
        <w:rPr>
          <w:b/>
          <w:bCs/>
          <w:color w:val="1F4E79" w:themeColor="accent1" w:themeShade="80"/>
          <w:sz w:val="44"/>
          <w:szCs w:val="44"/>
        </w:rPr>
      </w:pPr>
    </w:p>
    <w:p w14:paraId="2BDEC368" w14:textId="77777777" w:rsidR="00900A45" w:rsidRDefault="00900A45" w:rsidP="008740FD">
      <w:pPr>
        <w:rPr>
          <w:b/>
          <w:bCs/>
          <w:color w:val="1F4E79" w:themeColor="accent1" w:themeShade="80"/>
          <w:sz w:val="44"/>
          <w:szCs w:val="44"/>
        </w:rPr>
      </w:pPr>
    </w:p>
    <w:p w14:paraId="105B6440" w14:textId="77777777" w:rsidR="00900A45" w:rsidRDefault="00900A45" w:rsidP="008740FD">
      <w:pPr>
        <w:rPr>
          <w:b/>
          <w:bCs/>
          <w:color w:val="1F4E79" w:themeColor="accent1" w:themeShade="80"/>
          <w:sz w:val="44"/>
          <w:szCs w:val="44"/>
        </w:rPr>
      </w:pPr>
    </w:p>
    <w:p w14:paraId="2D8E1A59" w14:textId="77777777" w:rsidR="00900A45" w:rsidRDefault="00900A45" w:rsidP="008740FD">
      <w:pPr>
        <w:rPr>
          <w:b/>
          <w:bCs/>
          <w:color w:val="1F4E79" w:themeColor="accent1" w:themeShade="80"/>
          <w:sz w:val="44"/>
          <w:szCs w:val="44"/>
        </w:rPr>
      </w:pPr>
    </w:p>
    <w:p w14:paraId="67FD205D" w14:textId="77777777" w:rsidR="00900A45" w:rsidRDefault="00900A45" w:rsidP="008740FD">
      <w:pPr>
        <w:rPr>
          <w:b/>
          <w:bCs/>
          <w:color w:val="1F4E79" w:themeColor="accent1" w:themeShade="80"/>
          <w:sz w:val="44"/>
          <w:szCs w:val="44"/>
        </w:rPr>
      </w:pPr>
    </w:p>
    <w:p w14:paraId="58E23972" w14:textId="77777777" w:rsidR="00900A45" w:rsidRDefault="00900A45" w:rsidP="008740FD">
      <w:pPr>
        <w:rPr>
          <w:b/>
          <w:bCs/>
          <w:color w:val="1F4E79" w:themeColor="accent1" w:themeShade="80"/>
          <w:sz w:val="44"/>
          <w:szCs w:val="44"/>
        </w:rPr>
      </w:pPr>
    </w:p>
    <w:p w14:paraId="3B3B2240" w14:textId="77777777" w:rsidR="00900A45" w:rsidRDefault="00900A45" w:rsidP="008740FD">
      <w:pPr>
        <w:rPr>
          <w:b/>
          <w:bCs/>
          <w:color w:val="1F4E79" w:themeColor="accent1" w:themeShade="80"/>
          <w:sz w:val="44"/>
          <w:szCs w:val="44"/>
        </w:rPr>
      </w:pPr>
    </w:p>
    <w:p w14:paraId="4F487A3C" w14:textId="77777777" w:rsidR="00900A45" w:rsidRDefault="00900A45" w:rsidP="008740FD">
      <w:pPr>
        <w:rPr>
          <w:b/>
          <w:bCs/>
          <w:color w:val="1F4E79" w:themeColor="accent1" w:themeShade="80"/>
          <w:sz w:val="44"/>
          <w:szCs w:val="44"/>
        </w:rPr>
      </w:pPr>
    </w:p>
    <w:p w14:paraId="762678D6" w14:textId="77777777" w:rsidR="00900A45" w:rsidRDefault="00900A45" w:rsidP="008740FD">
      <w:pPr>
        <w:rPr>
          <w:b/>
          <w:bCs/>
          <w:color w:val="1F4E79" w:themeColor="accent1" w:themeShade="80"/>
          <w:sz w:val="44"/>
          <w:szCs w:val="44"/>
        </w:rPr>
      </w:pPr>
    </w:p>
    <w:p w14:paraId="5A61A302" w14:textId="77777777" w:rsidR="00900A45" w:rsidRDefault="00900A45" w:rsidP="008740FD">
      <w:pPr>
        <w:rPr>
          <w:b/>
          <w:bCs/>
          <w:color w:val="1F4E79" w:themeColor="accent1" w:themeShade="80"/>
          <w:sz w:val="44"/>
          <w:szCs w:val="44"/>
        </w:rPr>
      </w:pPr>
    </w:p>
    <w:p w14:paraId="0F7E47F5" w14:textId="77777777" w:rsidR="00900A45" w:rsidRDefault="00900A45" w:rsidP="008740FD">
      <w:pPr>
        <w:rPr>
          <w:b/>
          <w:bCs/>
          <w:color w:val="1F4E79" w:themeColor="accent1" w:themeShade="80"/>
          <w:sz w:val="44"/>
          <w:szCs w:val="44"/>
        </w:rPr>
      </w:pPr>
    </w:p>
    <w:p w14:paraId="2D9D2525" w14:textId="6CBABF8F" w:rsidR="00900A45" w:rsidRDefault="002F2386" w:rsidP="008740FD">
      <w:pPr>
        <w:rPr>
          <w:b/>
          <w:bCs/>
          <w:color w:val="1F4E79" w:themeColor="accent1" w:themeShade="80"/>
          <w:sz w:val="44"/>
          <w:szCs w:val="44"/>
        </w:rPr>
      </w:pPr>
      <w:r>
        <w:rPr>
          <w:b/>
          <w:bCs/>
          <w:color w:val="1F4E79" w:themeColor="accent1" w:themeShade="80"/>
          <w:sz w:val="44"/>
          <w:szCs w:val="44"/>
        </w:rPr>
        <w:lastRenderedPageBreak/>
        <w:t>I</w:t>
      </w:r>
      <w:r w:rsidR="00900A45" w:rsidRPr="00900A45">
        <w:rPr>
          <w:b/>
          <w:bCs/>
          <w:color w:val="1F4E79" w:themeColor="accent1" w:themeShade="80"/>
          <w:sz w:val="44"/>
          <w:szCs w:val="44"/>
        </w:rPr>
        <w:t>V.</w:t>
      </w:r>
      <w:r w:rsidR="00900A45" w:rsidRPr="00900A45">
        <w:rPr>
          <w:b/>
          <w:bCs/>
          <w:color w:val="1F4E79" w:themeColor="accent1" w:themeShade="80"/>
          <w:sz w:val="44"/>
          <w:szCs w:val="44"/>
        </w:rPr>
        <w:tab/>
        <w:t>User manual</w:t>
      </w:r>
    </w:p>
    <w:p w14:paraId="7374C550" w14:textId="52B441C2" w:rsidR="00900A45" w:rsidRDefault="00900A45" w:rsidP="008740FD">
      <w:pPr>
        <w:rPr>
          <w:b/>
          <w:bCs/>
          <w:color w:val="C00000"/>
          <w:sz w:val="44"/>
          <w:szCs w:val="44"/>
        </w:rPr>
      </w:pPr>
      <w:r w:rsidRPr="00900A45">
        <w:rPr>
          <w:b/>
          <w:bCs/>
          <w:color w:val="C00000"/>
          <w:sz w:val="44"/>
          <w:szCs w:val="44"/>
        </w:rPr>
        <w:t>1.</w:t>
      </w:r>
      <w:r w:rsidRPr="00900A45">
        <w:rPr>
          <w:b/>
          <w:bCs/>
          <w:color w:val="C00000"/>
          <w:sz w:val="44"/>
          <w:szCs w:val="44"/>
        </w:rPr>
        <w:tab/>
        <w:t>Login</w:t>
      </w:r>
    </w:p>
    <w:p w14:paraId="684B98C0" w14:textId="39C32AC9" w:rsidR="00900A45" w:rsidRPr="00900A45" w:rsidRDefault="00900A45" w:rsidP="008740FD">
      <w:pPr>
        <w:rPr>
          <w:b/>
          <w:bCs/>
          <w:color w:val="C00000"/>
          <w:sz w:val="44"/>
          <w:szCs w:val="44"/>
        </w:rPr>
      </w:pPr>
      <w:r>
        <w:rPr>
          <w:b/>
          <w:bCs/>
          <w:noProof/>
          <w:color w:val="C00000"/>
          <w:sz w:val="44"/>
          <w:szCs w:val="44"/>
        </w:rPr>
        <w:drawing>
          <wp:inline distT="0" distB="0" distL="0" distR="0" wp14:anchorId="288CE0FA" wp14:editId="7864454A">
            <wp:extent cx="5194300" cy="336550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94300" cy="3365500"/>
                    </a:xfrm>
                    <a:prstGeom prst="rect">
                      <a:avLst/>
                    </a:prstGeom>
                    <a:noFill/>
                  </pic:spPr>
                </pic:pic>
              </a:graphicData>
            </a:graphic>
          </wp:inline>
        </w:drawing>
      </w:r>
    </w:p>
    <w:p w14:paraId="4C69F1F0" w14:textId="77777777" w:rsidR="00900A45" w:rsidRPr="00CB432F" w:rsidRDefault="00900A45" w:rsidP="00900A45">
      <w:pPr>
        <w:rPr>
          <w:b/>
          <w:bCs/>
        </w:rPr>
      </w:pPr>
      <w:r w:rsidRPr="00CB432F">
        <w:rPr>
          <w:b/>
          <w:bCs/>
        </w:rPr>
        <w:t>-</w:t>
      </w:r>
      <w:r w:rsidRPr="00CB432F">
        <w:rPr>
          <w:b/>
          <w:bCs/>
        </w:rPr>
        <w:tab/>
        <w:t>How to use Login form</w:t>
      </w:r>
    </w:p>
    <w:p w14:paraId="17736021" w14:textId="77777777" w:rsidR="00900A45" w:rsidRPr="00900A45" w:rsidRDefault="00900A45" w:rsidP="00900A45">
      <w:pPr>
        <w:rPr>
          <w:b/>
          <w:bCs/>
          <w:sz w:val="24"/>
          <w:szCs w:val="24"/>
        </w:rPr>
      </w:pPr>
    </w:p>
    <w:p w14:paraId="690B9B40" w14:textId="7A9B406A" w:rsidR="00D17298" w:rsidRPr="00CB432F" w:rsidRDefault="00900A45" w:rsidP="00900A45">
      <w:pPr>
        <w:rPr>
          <w:b/>
          <w:bCs/>
        </w:rPr>
      </w:pPr>
      <w:r w:rsidRPr="00CB432F">
        <w:rPr>
          <w:b/>
          <w:bCs/>
        </w:rPr>
        <w:t>+</w:t>
      </w:r>
      <w:r w:rsidRPr="00CB432F">
        <w:rPr>
          <w:b/>
          <w:bCs/>
        </w:rPr>
        <w:tab/>
        <w:t>Step 1: Please post userName and PassWord</w:t>
      </w:r>
    </w:p>
    <w:p w14:paraId="31032E7A" w14:textId="0A12121D" w:rsidR="00900A45" w:rsidRPr="00900A45" w:rsidRDefault="00900A45" w:rsidP="00900A45">
      <w:pPr>
        <w:rPr>
          <w:b/>
          <w:bCs/>
          <w:sz w:val="24"/>
          <w:szCs w:val="24"/>
        </w:rPr>
      </w:pPr>
      <w:r>
        <w:rPr>
          <w:b/>
          <w:bCs/>
          <w:noProof/>
          <w:sz w:val="24"/>
          <w:szCs w:val="24"/>
        </w:rPr>
        <w:drawing>
          <wp:inline distT="0" distB="0" distL="0" distR="0" wp14:anchorId="36E41C9B" wp14:editId="698E103E">
            <wp:extent cx="5316220" cy="33896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6220" cy="3389630"/>
                    </a:xfrm>
                    <a:prstGeom prst="rect">
                      <a:avLst/>
                    </a:prstGeom>
                    <a:noFill/>
                  </pic:spPr>
                </pic:pic>
              </a:graphicData>
            </a:graphic>
          </wp:inline>
        </w:drawing>
      </w:r>
    </w:p>
    <w:p w14:paraId="7A3DC4DB" w14:textId="1B1D414C" w:rsidR="00D17298" w:rsidRPr="00CB432F" w:rsidRDefault="00900A45" w:rsidP="008740FD">
      <w:pPr>
        <w:rPr>
          <w:b/>
          <w:bCs/>
        </w:rPr>
      </w:pPr>
      <w:r w:rsidRPr="00CB432F">
        <w:rPr>
          <w:b/>
          <w:bCs/>
        </w:rPr>
        <w:t>+</w:t>
      </w:r>
      <w:r w:rsidRPr="00CB432F">
        <w:rPr>
          <w:b/>
          <w:bCs/>
        </w:rPr>
        <w:tab/>
        <w:t>Step 2: When the user enters UserName and PassWord, press the Login button.</w:t>
      </w:r>
    </w:p>
    <w:p w14:paraId="4C5ECF5C" w14:textId="11C85DE6" w:rsidR="00900A45" w:rsidRPr="00900A45" w:rsidRDefault="00900A45" w:rsidP="008740FD">
      <w:pPr>
        <w:rPr>
          <w:b/>
          <w:bCs/>
          <w:sz w:val="24"/>
          <w:szCs w:val="24"/>
        </w:rPr>
      </w:pPr>
      <w:r>
        <w:rPr>
          <w:b/>
          <w:bCs/>
          <w:noProof/>
          <w:sz w:val="24"/>
          <w:szCs w:val="24"/>
        </w:rPr>
        <w:lastRenderedPageBreak/>
        <w:drawing>
          <wp:inline distT="0" distB="0" distL="0" distR="0" wp14:anchorId="4DACC059" wp14:editId="142CB27F">
            <wp:extent cx="5444490" cy="3481070"/>
            <wp:effectExtent l="0" t="0" r="381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4490" cy="3481070"/>
                    </a:xfrm>
                    <a:prstGeom prst="rect">
                      <a:avLst/>
                    </a:prstGeom>
                    <a:noFill/>
                  </pic:spPr>
                </pic:pic>
              </a:graphicData>
            </a:graphic>
          </wp:inline>
        </w:drawing>
      </w:r>
    </w:p>
    <w:p w14:paraId="04619A90" w14:textId="1AA7D0E8" w:rsidR="00615163" w:rsidRPr="00900A45" w:rsidRDefault="00615163" w:rsidP="00615163">
      <w:pPr>
        <w:pStyle w:val="ListParagraph"/>
        <w:ind w:left="1080"/>
        <w:rPr>
          <w:b/>
          <w:bCs/>
          <w:color w:val="1F4E79" w:themeColor="accent1" w:themeShade="80"/>
          <w:sz w:val="24"/>
          <w:szCs w:val="24"/>
        </w:rPr>
      </w:pPr>
    </w:p>
    <w:p w14:paraId="527013C9" w14:textId="72F1DDE0" w:rsidR="00900A45" w:rsidRPr="00900A45" w:rsidRDefault="00900A45" w:rsidP="00900A45">
      <w:pPr>
        <w:pStyle w:val="ListParagraph"/>
        <w:ind w:left="1080"/>
        <w:rPr>
          <w:b/>
          <w:bCs/>
          <w:color w:val="1F4E79" w:themeColor="accent1" w:themeShade="80"/>
          <w:sz w:val="24"/>
          <w:szCs w:val="24"/>
        </w:rPr>
      </w:pPr>
    </w:p>
    <w:p w14:paraId="0CB18921" w14:textId="77777777" w:rsidR="00615163" w:rsidRDefault="00615163" w:rsidP="00615163">
      <w:pPr>
        <w:rPr>
          <w:b/>
          <w:bCs/>
          <w:color w:val="C00000"/>
          <w:sz w:val="44"/>
          <w:szCs w:val="44"/>
        </w:rPr>
      </w:pPr>
    </w:p>
    <w:p w14:paraId="51E50E00" w14:textId="77777777" w:rsidR="00615163" w:rsidRDefault="00615163" w:rsidP="00615163">
      <w:pPr>
        <w:rPr>
          <w:b/>
          <w:bCs/>
          <w:color w:val="C00000"/>
          <w:sz w:val="44"/>
          <w:szCs w:val="44"/>
        </w:rPr>
      </w:pPr>
    </w:p>
    <w:p w14:paraId="34F0721A" w14:textId="77777777" w:rsidR="00615163" w:rsidRDefault="00615163" w:rsidP="00615163">
      <w:pPr>
        <w:rPr>
          <w:b/>
          <w:bCs/>
          <w:color w:val="C00000"/>
          <w:sz w:val="44"/>
          <w:szCs w:val="44"/>
        </w:rPr>
      </w:pPr>
    </w:p>
    <w:p w14:paraId="0CD445B7" w14:textId="77777777" w:rsidR="00615163" w:rsidRDefault="00615163" w:rsidP="00615163">
      <w:pPr>
        <w:rPr>
          <w:b/>
          <w:bCs/>
          <w:color w:val="C00000"/>
          <w:sz w:val="44"/>
          <w:szCs w:val="44"/>
        </w:rPr>
      </w:pPr>
    </w:p>
    <w:p w14:paraId="33EE222D" w14:textId="77777777" w:rsidR="00615163" w:rsidRDefault="00615163" w:rsidP="00615163">
      <w:pPr>
        <w:rPr>
          <w:b/>
          <w:bCs/>
          <w:color w:val="C00000"/>
          <w:sz w:val="44"/>
          <w:szCs w:val="44"/>
        </w:rPr>
      </w:pPr>
    </w:p>
    <w:p w14:paraId="48CA1BAB" w14:textId="77777777" w:rsidR="00615163" w:rsidRDefault="00615163" w:rsidP="00615163">
      <w:pPr>
        <w:rPr>
          <w:b/>
          <w:bCs/>
          <w:color w:val="C00000"/>
          <w:sz w:val="44"/>
          <w:szCs w:val="44"/>
        </w:rPr>
      </w:pPr>
    </w:p>
    <w:p w14:paraId="2DCBAD8B" w14:textId="77777777" w:rsidR="00615163" w:rsidRDefault="00615163" w:rsidP="00615163">
      <w:pPr>
        <w:rPr>
          <w:b/>
          <w:bCs/>
          <w:color w:val="C00000"/>
          <w:sz w:val="44"/>
          <w:szCs w:val="44"/>
        </w:rPr>
      </w:pPr>
    </w:p>
    <w:p w14:paraId="5AF6551F" w14:textId="77777777" w:rsidR="00615163" w:rsidRDefault="00615163" w:rsidP="00615163">
      <w:pPr>
        <w:rPr>
          <w:b/>
          <w:bCs/>
          <w:color w:val="C00000"/>
          <w:sz w:val="44"/>
          <w:szCs w:val="44"/>
        </w:rPr>
      </w:pPr>
    </w:p>
    <w:p w14:paraId="3FF06EC5" w14:textId="77777777" w:rsidR="00615163" w:rsidRDefault="00615163" w:rsidP="00615163">
      <w:pPr>
        <w:rPr>
          <w:b/>
          <w:bCs/>
          <w:color w:val="C00000"/>
          <w:sz w:val="44"/>
          <w:szCs w:val="44"/>
        </w:rPr>
      </w:pPr>
    </w:p>
    <w:p w14:paraId="078F2B60" w14:textId="77777777" w:rsidR="00615163" w:rsidRDefault="00615163" w:rsidP="00615163">
      <w:pPr>
        <w:rPr>
          <w:b/>
          <w:bCs/>
          <w:color w:val="C00000"/>
          <w:sz w:val="44"/>
          <w:szCs w:val="44"/>
        </w:rPr>
      </w:pPr>
    </w:p>
    <w:p w14:paraId="30518FE3" w14:textId="77777777" w:rsidR="00615163" w:rsidRDefault="00615163" w:rsidP="00615163">
      <w:pPr>
        <w:rPr>
          <w:b/>
          <w:bCs/>
          <w:color w:val="C00000"/>
          <w:sz w:val="44"/>
          <w:szCs w:val="44"/>
        </w:rPr>
      </w:pPr>
    </w:p>
    <w:p w14:paraId="4456D58C" w14:textId="77777777" w:rsidR="00615163" w:rsidRDefault="00615163" w:rsidP="00615163">
      <w:pPr>
        <w:rPr>
          <w:b/>
          <w:bCs/>
          <w:color w:val="C00000"/>
          <w:sz w:val="44"/>
          <w:szCs w:val="44"/>
        </w:rPr>
      </w:pPr>
    </w:p>
    <w:p w14:paraId="637B5B0E" w14:textId="4409BAFA" w:rsidR="00615163" w:rsidRPr="00615163" w:rsidRDefault="00615163" w:rsidP="00615163">
      <w:pPr>
        <w:rPr>
          <w:b/>
          <w:bCs/>
          <w:color w:val="C00000"/>
          <w:sz w:val="44"/>
          <w:szCs w:val="44"/>
        </w:rPr>
      </w:pPr>
      <w:r w:rsidRPr="00615163">
        <w:rPr>
          <w:b/>
          <w:bCs/>
          <w:color w:val="C00000"/>
          <w:sz w:val="44"/>
          <w:szCs w:val="44"/>
        </w:rPr>
        <w:lastRenderedPageBreak/>
        <w:t>2.</w:t>
      </w:r>
      <w:bookmarkStart w:id="4" w:name="_Hlk43366219"/>
      <w:r w:rsidRPr="00615163">
        <w:rPr>
          <w:b/>
          <w:bCs/>
          <w:color w:val="C00000"/>
          <w:sz w:val="44"/>
          <w:szCs w:val="44"/>
        </w:rPr>
        <w:tab/>
        <w:t>Form LibraryManagement</w:t>
      </w:r>
      <w:bookmarkEnd w:id="4"/>
    </w:p>
    <w:p w14:paraId="71BB64D7" w14:textId="107734B4" w:rsidR="00D17298" w:rsidRDefault="00615163" w:rsidP="00615163">
      <w:pPr>
        <w:rPr>
          <w:b/>
          <w:bCs/>
          <w:color w:val="1F4E79" w:themeColor="accent1" w:themeShade="80"/>
          <w:sz w:val="24"/>
          <w:szCs w:val="24"/>
        </w:rPr>
      </w:pPr>
      <w:r w:rsidRPr="00615163">
        <w:rPr>
          <w:b/>
          <w:bCs/>
          <w:color w:val="1F4E79" w:themeColor="accent1" w:themeShade="80"/>
          <w:sz w:val="24"/>
          <w:szCs w:val="24"/>
        </w:rPr>
        <w:t>a.</w:t>
      </w:r>
      <w:r w:rsidRPr="00615163">
        <w:rPr>
          <w:b/>
          <w:bCs/>
          <w:color w:val="1F4E79" w:themeColor="accent1" w:themeShade="80"/>
          <w:sz w:val="24"/>
          <w:szCs w:val="24"/>
        </w:rPr>
        <w:tab/>
        <w:t>Search function</w:t>
      </w:r>
    </w:p>
    <w:p w14:paraId="482DA612" w14:textId="37EEEE97" w:rsidR="00615163" w:rsidRDefault="00615163" w:rsidP="00615163">
      <w:pPr>
        <w:rPr>
          <w:b/>
          <w:bCs/>
          <w:color w:val="1F4E79" w:themeColor="accent1" w:themeShade="80"/>
          <w:sz w:val="24"/>
          <w:szCs w:val="24"/>
        </w:rPr>
      </w:pPr>
      <w:r>
        <w:rPr>
          <w:b/>
          <w:bCs/>
          <w:noProof/>
          <w:color w:val="1F4E79" w:themeColor="accent1" w:themeShade="80"/>
          <w:sz w:val="24"/>
          <w:szCs w:val="24"/>
        </w:rPr>
        <w:drawing>
          <wp:inline distT="0" distB="0" distL="0" distR="0" wp14:anchorId="7908403C" wp14:editId="0C4E6E6C">
            <wp:extent cx="4639310" cy="3858895"/>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39310" cy="3858895"/>
                    </a:xfrm>
                    <a:prstGeom prst="rect">
                      <a:avLst/>
                    </a:prstGeom>
                    <a:noFill/>
                  </pic:spPr>
                </pic:pic>
              </a:graphicData>
            </a:graphic>
          </wp:inline>
        </w:drawing>
      </w:r>
    </w:p>
    <w:p w14:paraId="710AED09" w14:textId="5D4A6BC1" w:rsidR="00D17298" w:rsidRPr="00CB432F" w:rsidRDefault="00615163" w:rsidP="008740FD">
      <w:pPr>
        <w:rPr>
          <w:b/>
          <w:bCs/>
        </w:rPr>
      </w:pPr>
      <w:r w:rsidRPr="00CB432F">
        <w:rPr>
          <w:b/>
          <w:bCs/>
        </w:rPr>
        <w:t>•</w:t>
      </w:r>
      <w:r w:rsidRPr="00CB432F">
        <w:rPr>
          <w:b/>
          <w:bCs/>
        </w:rPr>
        <w:tab/>
        <w:t>On this "LibraryManagement" page you will have 4 more functions that are searching, adding, deleting, updating.</w:t>
      </w:r>
    </w:p>
    <w:p w14:paraId="0B14A781" w14:textId="64395F2B" w:rsidR="00615163" w:rsidRPr="00CB432F" w:rsidRDefault="00615163" w:rsidP="008740FD">
      <w:pPr>
        <w:rPr>
          <w:b/>
          <w:bCs/>
        </w:rPr>
      </w:pPr>
      <w:r w:rsidRPr="00CB432F">
        <w:rPr>
          <w:b/>
          <w:bCs/>
        </w:rPr>
        <w:t>•</w:t>
      </w:r>
      <w:r w:rsidRPr="00CB432F">
        <w:rPr>
          <w:b/>
          <w:bCs/>
        </w:rPr>
        <w:tab/>
        <w:t xml:space="preserve">You want to find Book information, you have 2 choices: enter the CodeBook and enter the name of the </w:t>
      </w:r>
      <w:r w:rsidR="003B09F2" w:rsidRPr="00CB432F">
        <w:rPr>
          <w:b/>
          <w:bCs/>
        </w:rPr>
        <w:t>Book</w:t>
      </w:r>
      <w:r w:rsidRPr="00CB432F">
        <w:rPr>
          <w:b/>
          <w:bCs/>
        </w:rPr>
        <w:t>.</w:t>
      </w:r>
    </w:p>
    <w:p w14:paraId="0804F31B" w14:textId="7AA3AEB6" w:rsidR="003B09F2" w:rsidRPr="00CB432F" w:rsidRDefault="003B09F2" w:rsidP="008740FD">
      <w:pPr>
        <w:rPr>
          <w:b/>
          <w:bCs/>
        </w:rPr>
      </w:pPr>
      <w:r w:rsidRPr="00CB432F">
        <w:rPr>
          <w:b/>
          <w:bCs/>
        </w:rPr>
        <w:t>•</w:t>
      </w:r>
      <w:r w:rsidRPr="00CB432F">
        <w:rPr>
          <w:b/>
          <w:bCs/>
        </w:rPr>
        <w:tab/>
        <w:t>You enter the CodeBook or name, the data will show up on datagirdview</w:t>
      </w:r>
    </w:p>
    <w:p w14:paraId="3169B3B5" w14:textId="74726E3B" w:rsidR="00D17298" w:rsidRPr="00CB432F" w:rsidRDefault="00D17298" w:rsidP="008740FD">
      <w:pPr>
        <w:rPr>
          <w:b/>
          <w:bCs/>
          <w:color w:val="1F4E79" w:themeColor="accent1" w:themeShade="80"/>
        </w:rPr>
      </w:pPr>
    </w:p>
    <w:p w14:paraId="011DC6CE" w14:textId="77777777" w:rsidR="003B09F2" w:rsidRPr="00CB432F" w:rsidRDefault="003B09F2" w:rsidP="008740FD">
      <w:pPr>
        <w:rPr>
          <w:b/>
          <w:bCs/>
          <w:color w:val="002060"/>
        </w:rPr>
      </w:pPr>
    </w:p>
    <w:p w14:paraId="045E6ED0" w14:textId="77777777" w:rsidR="003B09F2" w:rsidRDefault="003B09F2" w:rsidP="008740FD">
      <w:pPr>
        <w:rPr>
          <w:b/>
          <w:bCs/>
          <w:color w:val="002060"/>
          <w:sz w:val="24"/>
          <w:szCs w:val="24"/>
        </w:rPr>
      </w:pPr>
    </w:p>
    <w:p w14:paraId="340B36F6" w14:textId="77777777" w:rsidR="003B09F2" w:rsidRDefault="003B09F2" w:rsidP="008740FD">
      <w:pPr>
        <w:rPr>
          <w:b/>
          <w:bCs/>
          <w:color w:val="002060"/>
          <w:sz w:val="24"/>
          <w:szCs w:val="24"/>
        </w:rPr>
      </w:pPr>
    </w:p>
    <w:p w14:paraId="4A24ED7F" w14:textId="77777777" w:rsidR="003B09F2" w:rsidRDefault="003B09F2" w:rsidP="008740FD">
      <w:pPr>
        <w:rPr>
          <w:b/>
          <w:bCs/>
          <w:color w:val="002060"/>
          <w:sz w:val="24"/>
          <w:szCs w:val="24"/>
        </w:rPr>
      </w:pPr>
    </w:p>
    <w:p w14:paraId="7DC81EA1" w14:textId="77777777" w:rsidR="003B09F2" w:rsidRDefault="003B09F2" w:rsidP="008740FD">
      <w:pPr>
        <w:rPr>
          <w:b/>
          <w:bCs/>
          <w:color w:val="002060"/>
          <w:sz w:val="24"/>
          <w:szCs w:val="24"/>
        </w:rPr>
      </w:pPr>
    </w:p>
    <w:p w14:paraId="595C6C11" w14:textId="77777777" w:rsidR="003B09F2" w:rsidRDefault="003B09F2" w:rsidP="008740FD">
      <w:pPr>
        <w:rPr>
          <w:b/>
          <w:bCs/>
          <w:color w:val="002060"/>
          <w:sz w:val="24"/>
          <w:szCs w:val="24"/>
        </w:rPr>
      </w:pPr>
    </w:p>
    <w:p w14:paraId="3668FECD" w14:textId="77777777" w:rsidR="003B09F2" w:rsidRDefault="003B09F2" w:rsidP="008740FD">
      <w:pPr>
        <w:rPr>
          <w:b/>
          <w:bCs/>
          <w:color w:val="002060"/>
          <w:sz w:val="24"/>
          <w:szCs w:val="24"/>
        </w:rPr>
      </w:pPr>
    </w:p>
    <w:p w14:paraId="2C3B6D04" w14:textId="77777777" w:rsidR="003B09F2" w:rsidRDefault="003B09F2" w:rsidP="008740FD">
      <w:pPr>
        <w:rPr>
          <w:b/>
          <w:bCs/>
          <w:color w:val="002060"/>
          <w:sz w:val="24"/>
          <w:szCs w:val="24"/>
        </w:rPr>
      </w:pPr>
    </w:p>
    <w:p w14:paraId="59F7F8E2" w14:textId="77777777" w:rsidR="003B09F2" w:rsidRDefault="003B09F2" w:rsidP="008740FD">
      <w:pPr>
        <w:rPr>
          <w:b/>
          <w:bCs/>
          <w:color w:val="002060"/>
          <w:sz w:val="24"/>
          <w:szCs w:val="24"/>
        </w:rPr>
      </w:pPr>
    </w:p>
    <w:p w14:paraId="2B86FAE9" w14:textId="77777777" w:rsidR="003B09F2" w:rsidRDefault="003B09F2" w:rsidP="008740FD">
      <w:pPr>
        <w:rPr>
          <w:b/>
          <w:bCs/>
          <w:color w:val="002060"/>
          <w:sz w:val="24"/>
          <w:szCs w:val="24"/>
        </w:rPr>
      </w:pPr>
    </w:p>
    <w:p w14:paraId="6846D0F2" w14:textId="77777777" w:rsidR="003B09F2" w:rsidRDefault="003B09F2" w:rsidP="008740FD">
      <w:pPr>
        <w:rPr>
          <w:b/>
          <w:bCs/>
          <w:color w:val="002060"/>
          <w:sz w:val="24"/>
          <w:szCs w:val="24"/>
        </w:rPr>
      </w:pPr>
    </w:p>
    <w:p w14:paraId="21A5E6AE" w14:textId="77777777" w:rsidR="003B09F2" w:rsidRDefault="003B09F2" w:rsidP="008740FD">
      <w:pPr>
        <w:rPr>
          <w:b/>
          <w:bCs/>
          <w:color w:val="002060"/>
          <w:sz w:val="24"/>
          <w:szCs w:val="24"/>
        </w:rPr>
      </w:pPr>
    </w:p>
    <w:p w14:paraId="39DEB38A" w14:textId="77777777" w:rsidR="003B09F2" w:rsidRDefault="003B09F2" w:rsidP="008740FD">
      <w:pPr>
        <w:rPr>
          <w:b/>
          <w:bCs/>
          <w:color w:val="002060"/>
          <w:sz w:val="24"/>
          <w:szCs w:val="24"/>
        </w:rPr>
      </w:pPr>
    </w:p>
    <w:p w14:paraId="58FE2606" w14:textId="77777777" w:rsidR="003B09F2" w:rsidRDefault="003B09F2" w:rsidP="008740FD">
      <w:pPr>
        <w:rPr>
          <w:b/>
          <w:bCs/>
          <w:color w:val="002060"/>
          <w:sz w:val="24"/>
          <w:szCs w:val="24"/>
        </w:rPr>
      </w:pPr>
    </w:p>
    <w:p w14:paraId="38BB3F8D" w14:textId="77777777" w:rsidR="00B0452D" w:rsidRDefault="00B0452D" w:rsidP="008740FD">
      <w:pPr>
        <w:rPr>
          <w:b/>
          <w:bCs/>
          <w:color w:val="002060"/>
          <w:sz w:val="24"/>
          <w:szCs w:val="24"/>
        </w:rPr>
      </w:pPr>
    </w:p>
    <w:p w14:paraId="64FBBFD9" w14:textId="0DEF8483" w:rsidR="003B09F2" w:rsidRPr="003B09F2" w:rsidRDefault="003B09F2" w:rsidP="008740FD">
      <w:pPr>
        <w:rPr>
          <w:b/>
          <w:bCs/>
          <w:color w:val="002060"/>
          <w:sz w:val="24"/>
          <w:szCs w:val="24"/>
        </w:rPr>
      </w:pPr>
      <w:r w:rsidRPr="003B09F2">
        <w:rPr>
          <w:b/>
          <w:bCs/>
          <w:color w:val="002060"/>
          <w:sz w:val="24"/>
          <w:szCs w:val="24"/>
        </w:rPr>
        <w:lastRenderedPageBreak/>
        <w:t>b.         Add function</w:t>
      </w:r>
    </w:p>
    <w:p w14:paraId="4A9B2F31" w14:textId="6533D6E9" w:rsidR="00D17298" w:rsidRDefault="003B09F2" w:rsidP="008740FD">
      <w:pPr>
        <w:rPr>
          <w:b/>
          <w:bCs/>
          <w:color w:val="1F4E79" w:themeColor="accent1" w:themeShade="80"/>
          <w:sz w:val="24"/>
          <w:szCs w:val="24"/>
        </w:rPr>
      </w:pPr>
      <w:r>
        <w:rPr>
          <w:noProof/>
        </w:rPr>
        <w:drawing>
          <wp:inline distT="0" distB="0" distL="0" distR="0" wp14:anchorId="488EDB32" wp14:editId="0CFDFAC2">
            <wp:extent cx="5943600" cy="2667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26E77DC7" w14:textId="756A331F" w:rsidR="00D17298" w:rsidRPr="00CB432F" w:rsidRDefault="003B09F2" w:rsidP="008740FD">
      <w:pPr>
        <w:rPr>
          <w:b/>
          <w:bCs/>
        </w:rPr>
      </w:pPr>
      <w:r w:rsidRPr="00CB432F">
        <w:rPr>
          <w:b/>
          <w:bCs/>
        </w:rPr>
        <w:t>•</w:t>
      </w:r>
      <w:r w:rsidRPr="00CB432F">
        <w:rPr>
          <w:b/>
          <w:bCs/>
        </w:rPr>
        <w:tab/>
        <w:t>You want to add Book data, you choose the add function. You enter the full information of the customer and then click the "Save" button, the data will be saved.</w:t>
      </w:r>
    </w:p>
    <w:p w14:paraId="17D682A2" w14:textId="77777777" w:rsidR="005C666F" w:rsidRPr="00CB432F" w:rsidRDefault="005C666F" w:rsidP="008740FD">
      <w:pPr>
        <w:rPr>
          <w:b/>
          <w:bCs/>
          <w:color w:val="1F4E79" w:themeColor="accent1" w:themeShade="80"/>
        </w:rPr>
      </w:pPr>
    </w:p>
    <w:p w14:paraId="07805266" w14:textId="77777777" w:rsidR="005C666F" w:rsidRDefault="005C666F" w:rsidP="008740FD">
      <w:pPr>
        <w:rPr>
          <w:b/>
          <w:bCs/>
          <w:color w:val="1F4E79" w:themeColor="accent1" w:themeShade="80"/>
          <w:sz w:val="24"/>
          <w:szCs w:val="24"/>
        </w:rPr>
      </w:pPr>
    </w:p>
    <w:p w14:paraId="6AD2D781" w14:textId="77777777" w:rsidR="005C666F" w:rsidRDefault="005C666F" w:rsidP="008740FD">
      <w:pPr>
        <w:rPr>
          <w:b/>
          <w:bCs/>
          <w:color w:val="1F4E79" w:themeColor="accent1" w:themeShade="80"/>
          <w:sz w:val="24"/>
          <w:szCs w:val="24"/>
        </w:rPr>
      </w:pPr>
    </w:p>
    <w:p w14:paraId="33EB8B56" w14:textId="77777777" w:rsidR="005C666F" w:rsidRDefault="005C666F" w:rsidP="008740FD">
      <w:pPr>
        <w:rPr>
          <w:b/>
          <w:bCs/>
          <w:color w:val="1F4E79" w:themeColor="accent1" w:themeShade="80"/>
          <w:sz w:val="24"/>
          <w:szCs w:val="24"/>
        </w:rPr>
      </w:pPr>
    </w:p>
    <w:p w14:paraId="242661E1" w14:textId="77777777" w:rsidR="005C666F" w:rsidRDefault="005C666F" w:rsidP="008740FD">
      <w:pPr>
        <w:rPr>
          <w:b/>
          <w:bCs/>
          <w:color w:val="1F4E79" w:themeColor="accent1" w:themeShade="80"/>
          <w:sz w:val="24"/>
          <w:szCs w:val="24"/>
        </w:rPr>
      </w:pPr>
    </w:p>
    <w:p w14:paraId="7A39221C" w14:textId="77777777" w:rsidR="005C666F" w:rsidRDefault="005C666F" w:rsidP="008740FD">
      <w:pPr>
        <w:rPr>
          <w:b/>
          <w:bCs/>
          <w:color w:val="1F4E79" w:themeColor="accent1" w:themeShade="80"/>
          <w:sz w:val="24"/>
          <w:szCs w:val="24"/>
        </w:rPr>
      </w:pPr>
    </w:p>
    <w:p w14:paraId="7DF330B1" w14:textId="77777777" w:rsidR="005C666F" w:rsidRDefault="005C666F" w:rsidP="008740FD">
      <w:pPr>
        <w:rPr>
          <w:b/>
          <w:bCs/>
          <w:color w:val="1F4E79" w:themeColor="accent1" w:themeShade="80"/>
          <w:sz w:val="24"/>
          <w:szCs w:val="24"/>
        </w:rPr>
      </w:pPr>
    </w:p>
    <w:p w14:paraId="13AC9107" w14:textId="77777777" w:rsidR="005C666F" w:rsidRDefault="005C666F" w:rsidP="008740FD">
      <w:pPr>
        <w:rPr>
          <w:b/>
          <w:bCs/>
          <w:color w:val="1F4E79" w:themeColor="accent1" w:themeShade="80"/>
          <w:sz w:val="24"/>
          <w:szCs w:val="24"/>
        </w:rPr>
      </w:pPr>
    </w:p>
    <w:p w14:paraId="04E00A6B" w14:textId="77777777" w:rsidR="005C666F" w:rsidRDefault="005C666F" w:rsidP="008740FD">
      <w:pPr>
        <w:rPr>
          <w:b/>
          <w:bCs/>
          <w:color w:val="1F4E79" w:themeColor="accent1" w:themeShade="80"/>
          <w:sz w:val="24"/>
          <w:szCs w:val="24"/>
        </w:rPr>
      </w:pPr>
    </w:p>
    <w:p w14:paraId="6BBBF6FB" w14:textId="77777777" w:rsidR="005C666F" w:rsidRDefault="005C666F" w:rsidP="008740FD">
      <w:pPr>
        <w:rPr>
          <w:b/>
          <w:bCs/>
          <w:color w:val="1F4E79" w:themeColor="accent1" w:themeShade="80"/>
          <w:sz w:val="24"/>
          <w:szCs w:val="24"/>
        </w:rPr>
      </w:pPr>
    </w:p>
    <w:p w14:paraId="643B5F81" w14:textId="77777777" w:rsidR="005C666F" w:rsidRDefault="005C666F" w:rsidP="008740FD">
      <w:pPr>
        <w:rPr>
          <w:b/>
          <w:bCs/>
          <w:color w:val="1F4E79" w:themeColor="accent1" w:themeShade="80"/>
          <w:sz w:val="24"/>
          <w:szCs w:val="24"/>
        </w:rPr>
      </w:pPr>
    </w:p>
    <w:p w14:paraId="282798A3" w14:textId="77777777" w:rsidR="005C666F" w:rsidRDefault="005C666F" w:rsidP="008740FD">
      <w:pPr>
        <w:rPr>
          <w:b/>
          <w:bCs/>
          <w:color w:val="1F4E79" w:themeColor="accent1" w:themeShade="80"/>
          <w:sz w:val="24"/>
          <w:szCs w:val="24"/>
        </w:rPr>
      </w:pPr>
    </w:p>
    <w:p w14:paraId="29C87564" w14:textId="77777777" w:rsidR="005C666F" w:rsidRDefault="005C666F" w:rsidP="008740FD">
      <w:pPr>
        <w:rPr>
          <w:b/>
          <w:bCs/>
          <w:color w:val="1F4E79" w:themeColor="accent1" w:themeShade="80"/>
          <w:sz w:val="24"/>
          <w:szCs w:val="24"/>
        </w:rPr>
      </w:pPr>
    </w:p>
    <w:p w14:paraId="29D92AE9" w14:textId="77777777" w:rsidR="005C666F" w:rsidRDefault="005C666F" w:rsidP="008740FD">
      <w:pPr>
        <w:rPr>
          <w:b/>
          <w:bCs/>
          <w:color w:val="1F4E79" w:themeColor="accent1" w:themeShade="80"/>
          <w:sz w:val="24"/>
          <w:szCs w:val="24"/>
        </w:rPr>
      </w:pPr>
    </w:p>
    <w:p w14:paraId="185D717D" w14:textId="77777777" w:rsidR="005C666F" w:rsidRDefault="005C666F" w:rsidP="008740FD">
      <w:pPr>
        <w:rPr>
          <w:b/>
          <w:bCs/>
          <w:color w:val="1F4E79" w:themeColor="accent1" w:themeShade="80"/>
          <w:sz w:val="24"/>
          <w:szCs w:val="24"/>
        </w:rPr>
      </w:pPr>
    </w:p>
    <w:p w14:paraId="0E761118" w14:textId="77777777" w:rsidR="005C666F" w:rsidRDefault="005C666F" w:rsidP="008740FD">
      <w:pPr>
        <w:rPr>
          <w:b/>
          <w:bCs/>
          <w:color w:val="1F4E79" w:themeColor="accent1" w:themeShade="80"/>
          <w:sz w:val="24"/>
          <w:szCs w:val="24"/>
        </w:rPr>
      </w:pPr>
    </w:p>
    <w:p w14:paraId="11798E77" w14:textId="77777777" w:rsidR="005C666F" w:rsidRDefault="005C666F" w:rsidP="008740FD">
      <w:pPr>
        <w:rPr>
          <w:b/>
          <w:bCs/>
          <w:color w:val="1F4E79" w:themeColor="accent1" w:themeShade="80"/>
          <w:sz w:val="24"/>
          <w:szCs w:val="24"/>
        </w:rPr>
      </w:pPr>
    </w:p>
    <w:p w14:paraId="6808DCA7" w14:textId="77777777" w:rsidR="005C666F" w:rsidRDefault="005C666F" w:rsidP="008740FD">
      <w:pPr>
        <w:rPr>
          <w:b/>
          <w:bCs/>
          <w:color w:val="1F4E79" w:themeColor="accent1" w:themeShade="80"/>
          <w:sz w:val="24"/>
          <w:szCs w:val="24"/>
        </w:rPr>
      </w:pPr>
    </w:p>
    <w:p w14:paraId="78D8F6FA" w14:textId="77777777" w:rsidR="005C666F" w:rsidRDefault="005C666F" w:rsidP="008740FD">
      <w:pPr>
        <w:rPr>
          <w:b/>
          <w:bCs/>
          <w:color w:val="1F4E79" w:themeColor="accent1" w:themeShade="80"/>
          <w:sz w:val="24"/>
          <w:szCs w:val="24"/>
        </w:rPr>
      </w:pPr>
    </w:p>
    <w:p w14:paraId="1146B87C" w14:textId="77777777" w:rsidR="005C666F" w:rsidRDefault="005C666F" w:rsidP="008740FD">
      <w:pPr>
        <w:rPr>
          <w:b/>
          <w:bCs/>
          <w:color w:val="1F4E79" w:themeColor="accent1" w:themeShade="80"/>
          <w:sz w:val="24"/>
          <w:szCs w:val="24"/>
        </w:rPr>
      </w:pPr>
    </w:p>
    <w:p w14:paraId="2ABD0D22" w14:textId="77777777" w:rsidR="005C666F" w:rsidRDefault="005C666F" w:rsidP="008740FD">
      <w:pPr>
        <w:rPr>
          <w:b/>
          <w:bCs/>
          <w:color w:val="1F4E79" w:themeColor="accent1" w:themeShade="80"/>
          <w:sz w:val="24"/>
          <w:szCs w:val="24"/>
        </w:rPr>
      </w:pPr>
    </w:p>
    <w:p w14:paraId="6EC9A5C1" w14:textId="77777777" w:rsidR="005C666F" w:rsidRDefault="005C666F" w:rsidP="008740FD">
      <w:pPr>
        <w:rPr>
          <w:b/>
          <w:bCs/>
          <w:color w:val="1F4E79" w:themeColor="accent1" w:themeShade="80"/>
          <w:sz w:val="24"/>
          <w:szCs w:val="24"/>
        </w:rPr>
      </w:pPr>
    </w:p>
    <w:p w14:paraId="26F56FF8" w14:textId="77777777" w:rsidR="005C666F" w:rsidRDefault="005C666F" w:rsidP="008740FD">
      <w:pPr>
        <w:rPr>
          <w:b/>
          <w:bCs/>
          <w:color w:val="1F4E79" w:themeColor="accent1" w:themeShade="80"/>
          <w:sz w:val="24"/>
          <w:szCs w:val="24"/>
        </w:rPr>
      </w:pPr>
    </w:p>
    <w:p w14:paraId="7E19BE2E" w14:textId="77777777" w:rsidR="005C666F" w:rsidRDefault="005C666F" w:rsidP="008740FD">
      <w:pPr>
        <w:rPr>
          <w:b/>
          <w:bCs/>
          <w:color w:val="1F4E79" w:themeColor="accent1" w:themeShade="80"/>
          <w:sz w:val="24"/>
          <w:szCs w:val="24"/>
        </w:rPr>
      </w:pPr>
    </w:p>
    <w:p w14:paraId="2C0E358D" w14:textId="77777777" w:rsidR="005C666F" w:rsidRDefault="005C666F" w:rsidP="008740FD">
      <w:pPr>
        <w:rPr>
          <w:b/>
          <w:bCs/>
          <w:color w:val="1F4E79" w:themeColor="accent1" w:themeShade="80"/>
          <w:sz w:val="24"/>
          <w:szCs w:val="24"/>
        </w:rPr>
      </w:pPr>
    </w:p>
    <w:p w14:paraId="1D9C49E6" w14:textId="77777777" w:rsidR="005C666F" w:rsidRDefault="005C666F" w:rsidP="008740FD">
      <w:pPr>
        <w:rPr>
          <w:b/>
          <w:bCs/>
          <w:color w:val="1F4E79" w:themeColor="accent1" w:themeShade="80"/>
          <w:sz w:val="24"/>
          <w:szCs w:val="24"/>
        </w:rPr>
      </w:pPr>
    </w:p>
    <w:p w14:paraId="138EDBB2" w14:textId="77777777" w:rsidR="005C666F" w:rsidRDefault="005C666F" w:rsidP="008740FD">
      <w:pPr>
        <w:rPr>
          <w:b/>
          <w:bCs/>
          <w:color w:val="1F4E79" w:themeColor="accent1" w:themeShade="80"/>
          <w:sz w:val="24"/>
          <w:szCs w:val="24"/>
        </w:rPr>
      </w:pPr>
    </w:p>
    <w:p w14:paraId="063813E4" w14:textId="0FCBABEA" w:rsidR="003B09F2" w:rsidRDefault="003B09F2" w:rsidP="008740FD">
      <w:pPr>
        <w:rPr>
          <w:b/>
          <w:bCs/>
          <w:color w:val="1F4E79" w:themeColor="accent1" w:themeShade="80"/>
          <w:sz w:val="24"/>
          <w:szCs w:val="24"/>
        </w:rPr>
      </w:pPr>
      <w:r w:rsidRPr="003B09F2">
        <w:rPr>
          <w:b/>
          <w:bCs/>
          <w:color w:val="1F4E79" w:themeColor="accent1" w:themeShade="80"/>
          <w:sz w:val="24"/>
          <w:szCs w:val="24"/>
        </w:rPr>
        <w:lastRenderedPageBreak/>
        <w:t>c.</w:t>
      </w:r>
      <w:r w:rsidRPr="003B09F2">
        <w:rPr>
          <w:b/>
          <w:bCs/>
          <w:color w:val="1F4E79" w:themeColor="accent1" w:themeShade="80"/>
          <w:sz w:val="24"/>
          <w:szCs w:val="24"/>
        </w:rPr>
        <w:tab/>
        <w:t>Delete function</w:t>
      </w:r>
    </w:p>
    <w:p w14:paraId="157E0622" w14:textId="18F80783" w:rsidR="003B09F2" w:rsidRDefault="003B09F2" w:rsidP="008740FD">
      <w:pPr>
        <w:rPr>
          <w:b/>
          <w:bCs/>
          <w:color w:val="1F4E79" w:themeColor="accent1" w:themeShade="80"/>
          <w:sz w:val="24"/>
          <w:szCs w:val="24"/>
        </w:rPr>
      </w:pPr>
      <w:r>
        <w:rPr>
          <w:b/>
          <w:bCs/>
          <w:noProof/>
          <w:color w:val="1F4E79" w:themeColor="accent1" w:themeShade="80"/>
          <w:sz w:val="24"/>
          <w:szCs w:val="24"/>
        </w:rPr>
        <w:drawing>
          <wp:inline distT="0" distB="0" distL="0" distR="0" wp14:anchorId="4DB818D9" wp14:editId="13694097">
            <wp:extent cx="5944235" cy="43408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235" cy="4340860"/>
                    </a:xfrm>
                    <a:prstGeom prst="rect">
                      <a:avLst/>
                    </a:prstGeom>
                    <a:noFill/>
                  </pic:spPr>
                </pic:pic>
              </a:graphicData>
            </a:graphic>
          </wp:inline>
        </w:drawing>
      </w:r>
    </w:p>
    <w:p w14:paraId="51019D1F" w14:textId="30CCFDF8" w:rsidR="002F2386" w:rsidRPr="00CB432F" w:rsidRDefault="005C666F" w:rsidP="008740FD">
      <w:pPr>
        <w:rPr>
          <w:b/>
          <w:bCs/>
        </w:rPr>
      </w:pPr>
      <w:r w:rsidRPr="00CB432F">
        <w:rPr>
          <w:b/>
          <w:bCs/>
        </w:rPr>
        <w:t>•</w:t>
      </w:r>
      <w:r w:rsidRPr="00CB432F">
        <w:rPr>
          <w:b/>
          <w:bCs/>
          <w:color w:val="1F4E79" w:themeColor="accent1" w:themeShade="80"/>
        </w:rPr>
        <w:tab/>
      </w:r>
      <w:r w:rsidRPr="00CB432F">
        <w:rPr>
          <w:b/>
          <w:bCs/>
        </w:rPr>
        <w:t xml:space="preserve">You want to delete Book data, you select the delete function. You enter ID or Name to display the Book. </w:t>
      </w:r>
      <w:proofErr w:type="gramStart"/>
      <w:r w:rsidRPr="00CB432F">
        <w:rPr>
          <w:b/>
          <w:bCs/>
        </w:rPr>
        <w:t>then</w:t>
      </w:r>
      <w:proofErr w:type="gramEnd"/>
      <w:r w:rsidRPr="00CB432F">
        <w:rPr>
          <w:b/>
          <w:bCs/>
        </w:rPr>
        <w:t xml:space="preserve"> click on the "Delete" button and there will be a message saying "Are you sure you want to delete it?" You press "Yes" to delete or "No" to cancel.</w:t>
      </w:r>
    </w:p>
    <w:p w14:paraId="7F371A6E" w14:textId="7FFDF6C7" w:rsidR="005C666F" w:rsidRPr="00CB432F" w:rsidRDefault="005C666F" w:rsidP="008740FD">
      <w:pPr>
        <w:rPr>
          <w:b/>
          <w:bCs/>
        </w:rPr>
      </w:pPr>
    </w:p>
    <w:p w14:paraId="4CF12435" w14:textId="5A06DF17" w:rsidR="005C666F" w:rsidRPr="00CB432F" w:rsidRDefault="005C666F" w:rsidP="008740FD">
      <w:pPr>
        <w:rPr>
          <w:b/>
          <w:bCs/>
        </w:rPr>
      </w:pPr>
    </w:p>
    <w:p w14:paraId="54A96D64" w14:textId="77777777" w:rsidR="005C666F" w:rsidRPr="005C666F" w:rsidRDefault="005C666F" w:rsidP="008740FD">
      <w:pPr>
        <w:rPr>
          <w:b/>
          <w:bCs/>
          <w:sz w:val="24"/>
          <w:szCs w:val="24"/>
        </w:rPr>
      </w:pPr>
    </w:p>
    <w:p w14:paraId="1AEA4481" w14:textId="77777777" w:rsidR="005C666F" w:rsidRDefault="005C666F" w:rsidP="008740FD">
      <w:pPr>
        <w:rPr>
          <w:b/>
          <w:bCs/>
          <w:color w:val="1F4E79" w:themeColor="accent1" w:themeShade="80"/>
          <w:sz w:val="24"/>
          <w:szCs w:val="24"/>
        </w:rPr>
      </w:pPr>
    </w:p>
    <w:p w14:paraId="0B380E73" w14:textId="77777777" w:rsidR="005C666F" w:rsidRDefault="005C666F" w:rsidP="008740FD">
      <w:pPr>
        <w:rPr>
          <w:b/>
          <w:bCs/>
          <w:color w:val="1F4E79" w:themeColor="accent1" w:themeShade="80"/>
          <w:sz w:val="24"/>
          <w:szCs w:val="24"/>
        </w:rPr>
      </w:pPr>
    </w:p>
    <w:p w14:paraId="0BE0083C" w14:textId="77777777" w:rsidR="005C666F" w:rsidRDefault="005C666F" w:rsidP="008740FD">
      <w:pPr>
        <w:rPr>
          <w:b/>
          <w:bCs/>
          <w:color w:val="1F4E79" w:themeColor="accent1" w:themeShade="80"/>
          <w:sz w:val="24"/>
          <w:szCs w:val="24"/>
        </w:rPr>
      </w:pPr>
    </w:p>
    <w:p w14:paraId="5B186F16" w14:textId="77777777" w:rsidR="005C666F" w:rsidRDefault="005C666F" w:rsidP="008740FD">
      <w:pPr>
        <w:rPr>
          <w:b/>
          <w:bCs/>
          <w:color w:val="1F4E79" w:themeColor="accent1" w:themeShade="80"/>
          <w:sz w:val="24"/>
          <w:szCs w:val="24"/>
        </w:rPr>
      </w:pPr>
    </w:p>
    <w:p w14:paraId="3652A909" w14:textId="77777777" w:rsidR="005C666F" w:rsidRDefault="005C666F" w:rsidP="008740FD">
      <w:pPr>
        <w:rPr>
          <w:b/>
          <w:bCs/>
          <w:color w:val="1F4E79" w:themeColor="accent1" w:themeShade="80"/>
          <w:sz w:val="24"/>
          <w:szCs w:val="24"/>
        </w:rPr>
      </w:pPr>
    </w:p>
    <w:p w14:paraId="4BC2A685" w14:textId="77777777" w:rsidR="005C666F" w:rsidRDefault="005C666F" w:rsidP="008740FD">
      <w:pPr>
        <w:rPr>
          <w:b/>
          <w:bCs/>
          <w:color w:val="1F4E79" w:themeColor="accent1" w:themeShade="80"/>
          <w:sz w:val="24"/>
          <w:szCs w:val="24"/>
        </w:rPr>
      </w:pPr>
    </w:p>
    <w:p w14:paraId="6091B13C" w14:textId="77777777" w:rsidR="005C666F" w:rsidRDefault="005C666F" w:rsidP="008740FD">
      <w:pPr>
        <w:rPr>
          <w:b/>
          <w:bCs/>
          <w:color w:val="1F4E79" w:themeColor="accent1" w:themeShade="80"/>
          <w:sz w:val="24"/>
          <w:szCs w:val="24"/>
        </w:rPr>
      </w:pPr>
    </w:p>
    <w:p w14:paraId="20A217CE" w14:textId="77777777" w:rsidR="005C666F" w:rsidRDefault="005C666F" w:rsidP="008740FD">
      <w:pPr>
        <w:rPr>
          <w:b/>
          <w:bCs/>
          <w:color w:val="1F4E79" w:themeColor="accent1" w:themeShade="80"/>
          <w:sz w:val="24"/>
          <w:szCs w:val="24"/>
        </w:rPr>
      </w:pPr>
    </w:p>
    <w:p w14:paraId="653F6314" w14:textId="77777777" w:rsidR="005C666F" w:rsidRDefault="005C666F" w:rsidP="008740FD">
      <w:pPr>
        <w:rPr>
          <w:b/>
          <w:bCs/>
          <w:color w:val="1F4E79" w:themeColor="accent1" w:themeShade="80"/>
          <w:sz w:val="24"/>
          <w:szCs w:val="24"/>
        </w:rPr>
      </w:pPr>
    </w:p>
    <w:p w14:paraId="7296A576" w14:textId="77777777" w:rsidR="005C666F" w:rsidRDefault="005C666F" w:rsidP="008740FD">
      <w:pPr>
        <w:rPr>
          <w:b/>
          <w:bCs/>
          <w:color w:val="1F4E79" w:themeColor="accent1" w:themeShade="80"/>
          <w:sz w:val="24"/>
          <w:szCs w:val="24"/>
        </w:rPr>
      </w:pPr>
    </w:p>
    <w:p w14:paraId="4A6AD0C6" w14:textId="77777777" w:rsidR="005C666F" w:rsidRDefault="005C666F" w:rsidP="008740FD">
      <w:pPr>
        <w:rPr>
          <w:b/>
          <w:bCs/>
          <w:color w:val="1F4E79" w:themeColor="accent1" w:themeShade="80"/>
          <w:sz w:val="24"/>
          <w:szCs w:val="24"/>
        </w:rPr>
      </w:pPr>
    </w:p>
    <w:p w14:paraId="437D1017" w14:textId="77777777" w:rsidR="005C666F" w:rsidRDefault="005C666F" w:rsidP="008740FD">
      <w:pPr>
        <w:rPr>
          <w:b/>
          <w:bCs/>
          <w:color w:val="1F4E79" w:themeColor="accent1" w:themeShade="80"/>
          <w:sz w:val="24"/>
          <w:szCs w:val="24"/>
        </w:rPr>
      </w:pPr>
    </w:p>
    <w:p w14:paraId="1E912D18" w14:textId="77777777" w:rsidR="005C666F" w:rsidRDefault="005C666F" w:rsidP="008740FD">
      <w:pPr>
        <w:rPr>
          <w:b/>
          <w:bCs/>
          <w:color w:val="1F4E79" w:themeColor="accent1" w:themeShade="80"/>
          <w:sz w:val="24"/>
          <w:szCs w:val="24"/>
        </w:rPr>
      </w:pPr>
    </w:p>
    <w:p w14:paraId="4992F01B" w14:textId="77777777" w:rsidR="00B0452D" w:rsidRDefault="00B0452D" w:rsidP="008740FD">
      <w:pPr>
        <w:rPr>
          <w:b/>
          <w:bCs/>
          <w:color w:val="1F4E79" w:themeColor="accent1" w:themeShade="80"/>
          <w:sz w:val="24"/>
          <w:szCs w:val="24"/>
        </w:rPr>
      </w:pPr>
    </w:p>
    <w:p w14:paraId="03B1BBB6" w14:textId="0281D347" w:rsidR="00D17298" w:rsidRDefault="005C666F" w:rsidP="008740FD">
      <w:pPr>
        <w:rPr>
          <w:b/>
          <w:bCs/>
          <w:color w:val="1F4E79" w:themeColor="accent1" w:themeShade="80"/>
          <w:sz w:val="24"/>
          <w:szCs w:val="24"/>
        </w:rPr>
      </w:pPr>
      <w:r w:rsidRPr="005C666F">
        <w:rPr>
          <w:b/>
          <w:bCs/>
          <w:color w:val="1F4E79" w:themeColor="accent1" w:themeShade="80"/>
          <w:sz w:val="24"/>
          <w:szCs w:val="24"/>
        </w:rPr>
        <w:lastRenderedPageBreak/>
        <w:t>d.</w:t>
      </w:r>
      <w:r w:rsidRPr="005C666F">
        <w:rPr>
          <w:b/>
          <w:bCs/>
          <w:color w:val="1F4E79" w:themeColor="accent1" w:themeShade="80"/>
          <w:sz w:val="24"/>
          <w:szCs w:val="24"/>
        </w:rPr>
        <w:tab/>
        <w:t>Update</w:t>
      </w:r>
    </w:p>
    <w:p w14:paraId="7C599706" w14:textId="77777777" w:rsidR="005C666F" w:rsidRDefault="005C666F" w:rsidP="008740FD">
      <w:pPr>
        <w:rPr>
          <w:b/>
          <w:bCs/>
          <w:color w:val="1F4E79" w:themeColor="accent1" w:themeShade="80"/>
          <w:sz w:val="24"/>
          <w:szCs w:val="24"/>
        </w:rPr>
      </w:pPr>
    </w:p>
    <w:p w14:paraId="0E6F331E" w14:textId="427BC1AB" w:rsidR="005C666F" w:rsidRDefault="005C666F" w:rsidP="008740FD">
      <w:pPr>
        <w:rPr>
          <w:b/>
          <w:bCs/>
          <w:color w:val="1F4E79" w:themeColor="accent1" w:themeShade="80"/>
          <w:sz w:val="24"/>
          <w:szCs w:val="24"/>
        </w:rPr>
      </w:pPr>
      <w:r>
        <w:rPr>
          <w:b/>
          <w:bCs/>
          <w:noProof/>
          <w:color w:val="1F4E79" w:themeColor="accent1" w:themeShade="80"/>
          <w:sz w:val="24"/>
          <w:szCs w:val="24"/>
        </w:rPr>
        <w:drawing>
          <wp:inline distT="0" distB="0" distL="0" distR="0" wp14:anchorId="79AAFECF" wp14:editId="1E0F083F">
            <wp:extent cx="5944235" cy="30118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235" cy="3011805"/>
                    </a:xfrm>
                    <a:prstGeom prst="rect">
                      <a:avLst/>
                    </a:prstGeom>
                    <a:noFill/>
                  </pic:spPr>
                </pic:pic>
              </a:graphicData>
            </a:graphic>
          </wp:inline>
        </w:drawing>
      </w:r>
    </w:p>
    <w:p w14:paraId="20C18FB2" w14:textId="1403C7FB" w:rsidR="005C666F" w:rsidRDefault="005C666F" w:rsidP="008740FD">
      <w:pPr>
        <w:rPr>
          <w:b/>
          <w:bCs/>
          <w:color w:val="1F4E79" w:themeColor="accent1" w:themeShade="80"/>
          <w:sz w:val="24"/>
          <w:szCs w:val="24"/>
        </w:rPr>
      </w:pPr>
    </w:p>
    <w:p w14:paraId="701B92F7" w14:textId="7F3909B3" w:rsidR="005C666F" w:rsidRPr="00D336A9" w:rsidRDefault="00D336A9" w:rsidP="00D336A9">
      <w:pPr>
        <w:ind w:left="1440"/>
        <w:rPr>
          <w:b/>
          <w:bCs/>
          <w:color w:val="C00000"/>
          <w:sz w:val="44"/>
          <w:szCs w:val="44"/>
        </w:rPr>
      </w:pPr>
      <w:r>
        <w:rPr>
          <w:b/>
          <w:bCs/>
          <w:color w:val="C00000"/>
          <w:sz w:val="44"/>
          <w:szCs w:val="44"/>
        </w:rPr>
        <w:t xml:space="preserve">3. </w:t>
      </w:r>
      <w:r w:rsidR="005C666F" w:rsidRPr="00D336A9">
        <w:rPr>
          <w:b/>
          <w:bCs/>
          <w:color w:val="C00000"/>
          <w:sz w:val="44"/>
          <w:szCs w:val="44"/>
        </w:rPr>
        <w:t>View Bill_Book</w:t>
      </w:r>
      <w:r w:rsidR="005C666F" w:rsidRPr="00D336A9">
        <w:rPr>
          <w:b/>
          <w:bCs/>
          <w:color w:val="C00000"/>
          <w:sz w:val="44"/>
          <w:szCs w:val="44"/>
        </w:rPr>
        <w:tab/>
      </w:r>
    </w:p>
    <w:p w14:paraId="0956CB1C" w14:textId="68B219B7" w:rsidR="00D17298" w:rsidRPr="00CB432F" w:rsidRDefault="005C666F" w:rsidP="005C666F">
      <w:pPr>
        <w:rPr>
          <w:b/>
          <w:bCs/>
        </w:rPr>
      </w:pPr>
      <w:r w:rsidRPr="00CB432F">
        <w:rPr>
          <w:b/>
          <w:bCs/>
        </w:rPr>
        <w:t>You choose the function “View Bill_Book” then the screen will switch to the following page:</w:t>
      </w:r>
    </w:p>
    <w:p w14:paraId="13916E34" w14:textId="172DB486" w:rsidR="00185DA8" w:rsidRDefault="00185DA8" w:rsidP="005C666F">
      <w:pPr>
        <w:rPr>
          <w:b/>
          <w:bCs/>
          <w:sz w:val="28"/>
          <w:szCs w:val="28"/>
        </w:rPr>
      </w:pPr>
      <w:r>
        <w:rPr>
          <w:noProof/>
        </w:rPr>
        <w:drawing>
          <wp:inline distT="0" distB="0" distL="0" distR="0" wp14:anchorId="2311074D" wp14:editId="09EBEBEC">
            <wp:extent cx="5943600" cy="19615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61515"/>
                    </a:xfrm>
                    <a:prstGeom prst="rect">
                      <a:avLst/>
                    </a:prstGeom>
                    <a:noFill/>
                    <a:ln>
                      <a:noFill/>
                    </a:ln>
                  </pic:spPr>
                </pic:pic>
              </a:graphicData>
            </a:graphic>
          </wp:inline>
        </w:drawing>
      </w:r>
    </w:p>
    <w:p w14:paraId="4F733A3E" w14:textId="77777777" w:rsidR="002F2386" w:rsidRPr="002F2386" w:rsidRDefault="002F2386" w:rsidP="005C666F">
      <w:pPr>
        <w:rPr>
          <w:b/>
          <w:bCs/>
        </w:rPr>
      </w:pPr>
    </w:p>
    <w:p w14:paraId="10BA82A5" w14:textId="6B2B070F" w:rsidR="002F2386" w:rsidRPr="002F2386" w:rsidRDefault="002F2386" w:rsidP="002F2386">
      <w:pPr>
        <w:rPr>
          <w:b/>
          <w:bCs/>
        </w:rPr>
      </w:pPr>
      <w:r w:rsidRPr="002F2386">
        <w:rPr>
          <w:b/>
          <w:bCs/>
        </w:rPr>
        <w:t>•</w:t>
      </w:r>
      <w:r w:rsidRPr="002F2386">
        <w:rPr>
          <w:b/>
          <w:bCs/>
        </w:rPr>
        <w:tab/>
        <w:t xml:space="preserve">Search function is available in this function and you can choose 1 of 3 types of ID, </w:t>
      </w:r>
      <w:r>
        <w:rPr>
          <w:b/>
          <w:bCs/>
        </w:rPr>
        <w:t>Book</w:t>
      </w:r>
      <w:r w:rsidRPr="002F2386">
        <w:rPr>
          <w:b/>
          <w:bCs/>
        </w:rPr>
        <w:t xml:space="preserve">Name, </w:t>
      </w:r>
      <w:proofErr w:type="gramStart"/>
      <w:r>
        <w:rPr>
          <w:b/>
          <w:bCs/>
        </w:rPr>
        <w:t>LibraryManagement</w:t>
      </w:r>
      <w:proofErr w:type="gramEnd"/>
      <w:r>
        <w:rPr>
          <w:b/>
          <w:bCs/>
        </w:rPr>
        <w:t xml:space="preserve"> name</w:t>
      </w:r>
      <w:r w:rsidRPr="002F2386">
        <w:rPr>
          <w:b/>
          <w:bCs/>
        </w:rPr>
        <w:t xml:space="preserve"> to find.</w:t>
      </w:r>
    </w:p>
    <w:p w14:paraId="5F5A436B" w14:textId="5E32AEC2" w:rsidR="00D17298" w:rsidRPr="002F2386" w:rsidRDefault="002F2386" w:rsidP="002F2386">
      <w:pPr>
        <w:rPr>
          <w:b/>
          <w:bCs/>
        </w:rPr>
      </w:pPr>
      <w:r w:rsidRPr="002F2386">
        <w:rPr>
          <w:b/>
          <w:bCs/>
        </w:rPr>
        <w:t>•</w:t>
      </w:r>
      <w:r w:rsidRPr="002F2386">
        <w:rPr>
          <w:b/>
          <w:bCs/>
        </w:rPr>
        <w:tab/>
        <w:t>After you press the "search" button, your data will be displayed on datagirdview</w:t>
      </w:r>
    </w:p>
    <w:p w14:paraId="46EC0927" w14:textId="77777777" w:rsidR="002F2386" w:rsidRDefault="002F2386" w:rsidP="008740FD">
      <w:pPr>
        <w:rPr>
          <w:b/>
          <w:bCs/>
          <w:color w:val="1F4E79" w:themeColor="accent1" w:themeShade="80"/>
          <w:sz w:val="44"/>
          <w:szCs w:val="44"/>
        </w:rPr>
      </w:pPr>
    </w:p>
    <w:p w14:paraId="0A5F1CA4" w14:textId="77777777" w:rsidR="002F2386" w:rsidRDefault="002F2386" w:rsidP="008740FD">
      <w:pPr>
        <w:rPr>
          <w:b/>
          <w:bCs/>
          <w:color w:val="1F4E79" w:themeColor="accent1" w:themeShade="80"/>
          <w:sz w:val="44"/>
          <w:szCs w:val="44"/>
        </w:rPr>
      </w:pPr>
    </w:p>
    <w:p w14:paraId="42A778CC" w14:textId="77777777" w:rsidR="002F2386" w:rsidRDefault="002F2386" w:rsidP="008740FD">
      <w:pPr>
        <w:rPr>
          <w:b/>
          <w:bCs/>
          <w:color w:val="1F4E79" w:themeColor="accent1" w:themeShade="80"/>
          <w:sz w:val="44"/>
          <w:szCs w:val="44"/>
        </w:rPr>
      </w:pPr>
    </w:p>
    <w:p w14:paraId="139769BD" w14:textId="77777777" w:rsidR="00CB432F" w:rsidRDefault="00CB432F" w:rsidP="008740FD">
      <w:pPr>
        <w:rPr>
          <w:b/>
          <w:bCs/>
          <w:color w:val="1F4E79" w:themeColor="accent1" w:themeShade="80"/>
          <w:sz w:val="44"/>
          <w:szCs w:val="44"/>
        </w:rPr>
      </w:pPr>
    </w:p>
    <w:p w14:paraId="11A56AFE" w14:textId="77777777" w:rsidR="00CB432F" w:rsidRDefault="00CB432F" w:rsidP="008740FD">
      <w:pPr>
        <w:rPr>
          <w:b/>
          <w:bCs/>
          <w:color w:val="1F4E79" w:themeColor="accent1" w:themeShade="80"/>
          <w:sz w:val="44"/>
          <w:szCs w:val="44"/>
        </w:rPr>
      </w:pPr>
    </w:p>
    <w:p w14:paraId="5305C68D" w14:textId="32C02DAF" w:rsidR="00D17298" w:rsidRDefault="002F2386" w:rsidP="008740FD">
      <w:pPr>
        <w:rPr>
          <w:b/>
          <w:bCs/>
          <w:color w:val="1F4E79" w:themeColor="accent1" w:themeShade="80"/>
          <w:sz w:val="44"/>
          <w:szCs w:val="44"/>
        </w:rPr>
      </w:pPr>
      <w:r w:rsidRPr="002F2386">
        <w:rPr>
          <w:b/>
          <w:bCs/>
          <w:color w:val="1F4E79" w:themeColor="accent1" w:themeShade="80"/>
          <w:sz w:val="44"/>
          <w:szCs w:val="44"/>
        </w:rPr>
        <w:t>V:</w:t>
      </w:r>
      <w:r>
        <w:rPr>
          <w:b/>
          <w:bCs/>
          <w:color w:val="1F4E79" w:themeColor="accent1" w:themeShade="80"/>
          <w:sz w:val="44"/>
          <w:szCs w:val="44"/>
        </w:rPr>
        <w:t xml:space="preserve"> </w:t>
      </w:r>
      <w:bookmarkStart w:id="5" w:name="_Hlk43366550"/>
      <w:r w:rsidRPr="002F2386">
        <w:rPr>
          <w:b/>
          <w:bCs/>
          <w:color w:val="1F4E79" w:themeColor="accent1" w:themeShade="80"/>
          <w:sz w:val="44"/>
          <w:szCs w:val="44"/>
        </w:rPr>
        <w:t>Conclusion</w:t>
      </w:r>
      <w:bookmarkEnd w:id="5"/>
    </w:p>
    <w:p w14:paraId="0A9EB090" w14:textId="120AE397" w:rsidR="002F2386" w:rsidRPr="002F2386" w:rsidRDefault="002F2386" w:rsidP="008740FD">
      <w:pPr>
        <w:rPr>
          <w:b/>
          <w:bCs/>
        </w:rPr>
      </w:pPr>
      <w:r w:rsidRPr="002F2386">
        <w:rPr>
          <w:b/>
          <w:bCs/>
        </w:rPr>
        <w:t>This report has shown the basic concept of database systems, standardized forms of data. The report also uses SQL Server 2017 software to create a database for sales business based on requirements.</w:t>
      </w:r>
    </w:p>
    <w:p w14:paraId="0C088F26" w14:textId="21732B29" w:rsidR="00D17298" w:rsidRPr="00D17298" w:rsidRDefault="00D17298" w:rsidP="008740FD">
      <w:pPr>
        <w:rPr>
          <w:b/>
          <w:bCs/>
          <w:color w:val="1F4E79" w:themeColor="accent1" w:themeShade="80"/>
          <w:sz w:val="24"/>
          <w:szCs w:val="24"/>
        </w:rPr>
      </w:pPr>
    </w:p>
    <w:sectPr w:rsidR="00D17298" w:rsidRPr="00D17298">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7AB6AC" w14:textId="77777777" w:rsidR="0047713B" w:rsidRDefault="0047713B" w:rsidP="008424D8">
      <w:r>
        <w:separator/>
      </w:r>
    </w:p>
  </w:endnote>
  <w:endnote w:type="continuationSeparator" w:id="0">
    <w:p w14:paraId="70544FFD" w14:textId="77777777" w:rsidR="0047713B" w:rsidRDefault="0047713B" w:rsidP="00842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4129709"/>
      <w:docPartObj>
        <w:docPartGallery w:val="Page Numbers (Bottom of Page)"/>
        <w:docPartUnique/>
      </w:docPartObj>
    </w:sdtPr>
    <w:sdtEndPr>
      <w:rPr>
        <w:noProof/>
      </w:rPr>
    </w:sdtEndPr>
    <w:sdtContent>
      <w:p w14:paraId="1FC3D035" w14:textId="360EFBEC" w:rsidR="006E49E8" w:rsidRDefault="006E49E8">
        <w:pPr>
          <w:pStyle w:val="Footer"/>
        </w:pPr>
        <w:r>
          <w:fldChar w:fldCharType="begin"/>
        </w:r>
        <w:r>
          <w:instrText xml:space="preserve"> PAGE   \* MERGEFORMAT </w:instrText>
        </w:r>
        <w:r>
          <w:fldChar w:fldCharType="separate"/>
        </w:r>
        <w:r w:rsidR="006110EB">
          <w:rPr>
            <w:noProof/>
          </w:rPr>
          <w:t>50</w:t>
        </w:r>
        <w:r>
          <w:rPr>
            <w:noProof/>
          </w:rPr>
          <w:fldChar w:fldCharType="end"/>
        </w:r>
      </w:p>
    </w:sdtContent>
  </w:sdt>
  <w:p w14:paraId="74740AB6" w14:textId="77777777" w:rsidR="006E49E8" w:rsidRDefault="006E49E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EDC503" w14:textId="77777777" w:rsidR="0047713B" w:rsidRDefault="0047713B" w:rsidP="008424D8">
      <w:r>
        <w:separator/>
      </w:r>
    </w:p>
  </w:footnote>
  <w:footnote w:type="continuationSeparator" w:id="0">
    <w:p w14:paraId="4512204B" w14:textId="77777777" w:rsidR="0047713B" w:rsidRDefault="0047713B" w:rsidP="008424D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E45D8C"/>
    <w:multiLevelType w:val="hybridMultilevel"/>
    <w:tmpl w:val="3E9A0554"/>
    <w:lvl w:ilvl="0" w:tplc="0D56D99E">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4672405"/>
    <w:multiLevelType w:val="hybridMultilevel"/>
    <w:tmpl w:val="11C2B79A"/>
    <w:lvl w:ilvl="0" w:tplc="87706B0C">
      <w:start w:val="1"/>
      <w:numFmt w:val="decimal"/>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3DD6BD0"/>
    <w:multiLevelType w:val="hybridMultilevel"/>
    <w:tmpl w:val="1C5C7D60"/>
    <w:lvl w:ilvl="0" w:tplc="8AEC27E0">
      <w:start w:val="1"/>
      <w:numFmt w:val="decimal"/>
      <w:lvlText w:val="%1."/>
      <w:lvlJc w:val="left"/>
      <w:pPr>
        <w:ind w:left="804" w:hanging="44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6469AA"/>
    <w:multiLevelType w:val="hybridMultilevel"/>
    <w:tmpl w:val="D1100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7" w15:restartNumberingAfterBreak="0">
    <w:nsid w:val="7EE03A8F"/>
    <w:multiLevelType w:val="hybridMultilevel"/>
    <w:tmpl w:val="CE02998C"/>
    <w:lvl w:ilvl="0" w:tplc="DD7EE466">
      <w:start w:val="26"/>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3"/>
  </w:num>
  <w:num w:numId="3">
    <w:abstractNumId w:val="11"/>
  </w:num>
  <w:num w:numId="4">
    <w:abstractNumId w:val="25"/>
  </w:num>
  <w:num w:numId="5">
    <w:abstractNumId w:val="14"/>
  </w:num>
  <w:num w:numId="6">
    <w:abstractNumId w:val="18"/>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2"/>
  </w:num>
  <w:num w:numId="21">
    <w:abstractNumId w:val="19"/>
  </w:num>
  <w:num w:numId="22">
    <w:abstractNumId w:val="12"/>
  </w:num>
  <w:num w:numId="23">
    <w:abstractNumId w:val="26"/>
  </w:num>
  <w:num w:numId="24">
    <w:abstractNumId w:val="27"/>
  </w:num>
  <w:num w:numId="25">
    <w:abstractNumId w:val="17"/>
  </w:num>
  <w:num w:numId="26">
    <w:abstractNumId w:val="10"/>
  </w:num>
  <w:num w:numId="27">
    <w:abstractNumId w:val="23"/>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53D2"/>
    <w:rsid w:val="00070A0E"/>
    <w:rsid w:val="00074CBF"/>
    <w:rsid w:val="000F2D90"/>
    <w:rsid w:val="00167431"/>
    <w:rsid w:val="00171711"/>
    <w:rsid w:val="00185DA8"/>
    <w:rsid w:val="001D797D"/>
    <w:rsid w:val="0021186A"/>
    <w:rsid w:val="00224881"/>
    <w:rsid w:val="002769A5"/>
    <w:rsid w:val="002B1BD7"/>
    <w:rsid w:val="002F2386"/>
    <w:rsid w:val="00300013"/>
    <w:rsid w:val="003128DA"/>
    <w:rsid w:val="003531C5"/>
    <w:rsid w:val="003752D8"/>
    <w:rsid w:val="003B09F2"/>
    <w:rsid w:val="003B5517"/>
    <w:rsid w:val="004062EE"/>
    <w:rsid w:val="00406F54"/>
    <w:rsid w:val="004349D4"/>
    <w:rsid w:val="0047713B"/>
    <w:rsid w:val="004A446E"/>
    <w:rsid w:val="004B3A2C"/>
    <w:rsid w:val="004C1F97"/>
    <w:rsid w:val="004C4333"/>
    <w:rsid w:val="004F3D23"/>
    <w:rsid w:val="005103CD"/>
    <w:rsid w:val="005156D1"/>
    <w:rsid w:val="005B4535"/>
    <w:rsid w:val="005C666F"/>
    <w:rsid w:val="005D32FF"/>
    <w:rsid w:val="006110EB"/>
    <w:rsid w:val="00615163"/>
    <w:rsid w:val="006153D2"/>
    <w:rsid w:val="00645252"/>
    <w:rsid w:val="00656D89"/>
    <w:rsid w:val="0066684B"/>
    <w:rsid w:val="006A1626"/>
    <w:rsid w:val="006C2A65"/>
    <w:rsid w:val="006D3D74"/>
    <w:rsid w:val="006E2ACC"/>
    <w:rsid w:val="006E49E8"/>
    <w:rsid w:val="007007D5"/>
    <w:rsid w:val="007038C1"/>
    <w:rsid w:val="00730C6E"/>
    <w:rsid w:val="00742BB4"/>
    <w:rsid w:val="00793707"/>
    <w:rsid w:val="007B3E7D"/>
    <w:rsid w:val="0083569A"/>
    <w:rsid w:val="008424D8"/>
    <w:rsid w:val="008740FD"/>
    <w:rsid w:val="008A0A6C"/>
    <w:rsid w:val="008B5939"/>
    <w:rsid w:val="00900A45"/>
    <w:rsid w:val="00997887"/>
    <w:rsid w:val="00A4382E"/>
    <w:rsid w:val="00A9204E"/>
    <w:rsid w:val="00AA0F01"/>
    <w:rsid w:val="00AE6878"/>
    <w:rsid w:val="00B0452D"/>
    <w:rsid w:val="00B25E65"/>
    <w:rsid w:val="00B4231E"/>
    <w:rsid w:val="00B7451F"/>
    <w:rsid w:val="00BB5968"/>
    <w:rsid w:val="00BE06BD"/>
    <w:rsid w:val="00CB432F"/>
    <w:rsid w:val="00D17298"/>
    <w:rsid w:val="00D17EFF"/>
    <w:rsid w:val="00D336A9"/>
    <w:rsid w:val="00D40084"/>
    <w:rsid w:val="00D41231"/>
    <w:rsid w:val="00E90857"/>
    <w:rsid w:val="00F84371"/>
    <w:rsid w:val="00FD1EC3"/>
    <w:rsid w:val="00FF56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2B31F3"/>
  <w15:chartTrackingRefBased/>
  <w15:docId w15:val="{AE0DC6D5-1266-43F9-9A6B-1E0048ED23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6C2A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styles" Target="style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footnotes" Target="footnotes.xml"/><Relationship Id="rId51" Type="http://schemas.openxmlformats.org/officeDocument/2006/relationships/image" Target="media/image42.jpe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numbering" Target="numbering.xml"/><Relationship Id="rId9"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49E8E215-D220-45CD-A3B5-A28A98E7FF39%7d\%7bC9ABCAD8-6DA0-4B52-B5CC-50BA546DBFD1%7dtf02786999.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{C9ABCAD8-6DA0-4B52-B5CC-50BA546DBFD1}tf02786999</Template>
  <TotalTime>490</TotalTime>
  <Pages>51</Pages>
  <Words>3865</Words>
  <Characters>22033</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Mai Loan</cp:lastModifiedBy>
  <cp:revision>32</cp:revision>
  <dcterms:created xsi:type="dcterms:W3CDTF">2020-06-14T00:50:00Z</dcterms:created>
  <dcterms:modified xsi:type="dcterms:W3CDTF">2020-06-23T14:01:00Z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